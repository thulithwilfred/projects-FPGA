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5395"/>
        <w:gridCol w:w="5395"/>
      </w:tblGrid>
      <w:tr w:rsidR="001D78B9" w14:paraId="0A892066" w14:textId="77777777" w:rsidTr="00216DB3">
        <w:trPr>
          <w:trHeight w:val="1605"/>
        </w:trPr>
        <w:tc>
          <w:tcPr>
            <w:tcW w:w="10790" w:type="dxa"/>
            <w:gridSpan w:val="2"/>
            <w:vAlign w:val="center"/>
          </w:tcPr>
          <w:p w14:paraId="29750D3A" w14:textId="0F82963C" w:rsidR="001D78B9" w:rsidRDefault="00EF2481" w:rsidP="00216DB3">
            <w:pPr>
              <w:pStyle w:val="Heading1"/>
            </w:pPr>
            <w:r>
              <w:t>PRAC1 - Report</w:t>
            </w:r>
          </w:p>
        </w:tc>
      </w:tr>
      <w:tr w:rsidR="00637B83" w14:paraId="7C34D3A3" w14:textId="77777777" w:rsidTr="00216DB3">
        <w:trPr>
          <w:trHeight w:val="11259"/>
        </w:trPr>
        <w:tc>
          <w:tcPr>
            <w:tcW w:w="10790" w:type="dxa"/>
            <w:gridSpan w:val="2"/>
            <w:vAlign w:val="center"/>
          </w:tcPr>
          <w:p w14:paraId="49AC909E" w14:textId="77777777" w:rsidR="00637B83" w:rsidRDefault="00637B83" w:rsidP="00216DB3">
            <w:pPr>
              <w:jc w:val="center"/>
            </w:pPr>
            <w:r w:rsidRPr="00875863">
              <w:rPr>
                <w:noProof/>
                <w:lang w:eastAsia="en-AU"/>
              </w:rPr>
              <mc:AlternateContent>
                <mc:Choice Requires="wps">
                  <w:drawing>
                    <wp:inline distT="0" distB="0" distL="0" distR="0" wp14:anchorId="375D4134" wp14:editId="0F9B3E83">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2A1CFDF" id="Shap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BskgqXWAcAAAk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643FD91D" w14:textId="77777777" w:rsidTr="00216DB3">
        <w:trPr>
          <w:trHeight w:val="1004"/>
        </w:trPr>
        <w:tc>
          <w:tcPr>
            <w:tcW w:w="5395" w:type="dxa"/>
            <w:vAlign w:val="center"/>
          </w:tcPr>
          <w:p w14:paraId="11A8170B" w14:textId="679C59AD" w:rsidR="00637B83" w:rsidRDefault="00EF2481" w:rsidP="00216DB3">
            <w:pPr>
              <w:pStyle w:val="Heading2"/>
            </w:pPr>
            <w:r>
              <w:t>9/8/2020</w:t>
            </w:r>
          </w:p>
          <w:p w14:paraId="7888BA2A" w14:textId="4F862092" w:rsidR="00A81248" w:rsidRDefault="00EF2481" w:rsidP="00216DB3">
            <w:pPr>
              <w:pStyle w:val="Heading2"/>
            </w:pPr>
            <w:r>
              <w:t>CSSE4010</w:t>
            </w:r>
          </w:p>
        </w:tc>
        <w:tc>
          <w:tcPr>
            <w:tcW w:w="5395" w:type="dxa"/>
            <w:vAlign w:val="center"/>
          </w:tcPr>
          <w:p w14:paraId="305ACDCD" w14:textId="4DACC46D" w:rsidR="00637B83" w:rsidRDefault="00EF2481" w:rsidP="00216DB3">
            <w:pPr>
              <w:pStyle w:val="Heading2"/>
            </w:pPr>
            <w:r>
              <w:t xml:space="preserve">Thulith Wilfred Mallawa </w:t>
            </w:r>
          </w:p>
          <w:p w14:paraId="269604B8" w14:textId="6490D3F7" w:rsidR="00A81248" w:rsidRDefault="00EF2481" w:rsidP="00216DB3">
            <w:pPr>
              <w:pStyle w:val="Heading2"/>
            </w:pPr>
            <w:r>
              <w:t>UQ</w:t>
            </w:r>
          </w:p>
        </w:tc>
      </w:tr>
    </w:tbl>
    <w:p w14:paraId="00791850" w14:textId="77777777" w:rsidR="000C4ED1" w:rsidRDefault="000C4ED1" w:rsidP="005A2DF7"/>
    <w:p w14:paraId="40A66252" w14:textId="2F0856F4" w:rsidR="000F0731" w:rsidRDefault="000F0731" w:rsidP="005A2DF7"/>
    <w:p w14:paraId="6DFCABED" w14:textId="218AAF40" w:rsidR="002A73CC" w:rsidRDefault="002A73CC" w:rsidP="002A73CC">
      <w:pPr>
        <w:pStyle w:val="Heading3"/>
        <w:rPr>
          <w:caps/>
        </w:rPr>
      </w:pPr>
      <w:r>
        <w:t>Aim:</w:t>
      </w:r>
    </w:p>
    <w:p w14:paraId="25D8F935" w14:textId="0E6ED3E1" w:rsidR="002A73CC" w:rsidRDefault="002A73CC" w:rsidP="002A73CC">
      <w:r>
        <w:t xml:space="preserve">The aim of the following project is to design and to create a testbed </w:t>
      </w:r>
      <w:r>
        <w:t xml:space="preserve">within Vivado </w:t>
      </w:r>
      <w:r>
        <w:t>that exhaustively tests the operation of a basic and2or gate.</w:t>
      </w:r>
    </w:p>
    <w:p w14:paraId="425A8624" w14:textId="77777777" w:rsidR="002A73CC" w:rsidRPr="002A73CC" w:rsidRDefault="002A73CC" w:rsidP="002A73CC"/>
    <w:p w14:paraId="12BB529E" w14:textId="77D8B105" w:rsidR="00A81248" w:rsidRDefault="00EF2481" w:rsidP="00EF2481">
      <w:pPr>
        <w:pStyle w:val="Heading3"/>
      </w:pPr>
      <w:r>
        <w:t>Design Block Diagram (Gate Level)</w:t>
      </w:r>
      <w:r w:rsidR="002A73CC">
        <w:t>:</w:t>
      </w:r>
    </w:p>
    <w:p w14:paraId="6FC06025" w14:textId="6AD2FB9D" w:rsidR="00EF2481" w:rsidRDefault="002A73CC" w:rsidP="00EF2481">
      <w:r>
        <w:rPr>
          <w:noProof/>
        </w:rPr>
        <mc:AlternateContent>
          <mc:Choice Requires="wps">
            <w:drawing>
              <wp:anchor distT="0" distB="0" distL="114300" distR="114300" simplePos="0" relativeHeight="251660288" behindDoc="1" locked="0" layoutInCell="1" allowOverlap="1" wp14:anchorId="3B0BA228" wp14:editId="3C417AD0">
                <wp:simplePos x="0" y="0"/>
                <wp:positionH relativeFrom="column">
                  <wp:posOffset>961390</wp:posOffset>
                </wp:positionH>
                <wp:positionV relativeFrom="paragraph">
                  <wp:posOffset>2310765</wp:posOffset>
                </wp:positionV>
                <wp:extent cx="40290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029075" cy="635"/>
                        </a:xfrm>
                        <a:prstGeom prst="rect">
                          <a:avLst/>
                        </a:prstGeom>
                        <a:solidFill>
                          <a:prstClr val="white"/>
                        </a:solidFill>
                        <a:ln>
                          <a:noFill/>
                        </a:ln>
                      </wps:spPr>
                      <wps:txbx>
                        <w:txbxContent>
                          <w:p w14:paraId="39490715" w14:textId="571A9F89" w:rsidR="002A73CC" w:rsidRPr="00A36833" w:rsidRDefault="002A73CC" w:rsidP="002A73CC">
                            <w:pPr>
                              <w:pStyle w:val="Caption"/>
                              <w:rPr>
                                <w:sz w:val="24"/>
                                <w:szCs w:val="24"/>
                              </w:rPr>
                            </w:pPr>
                            <w:r>
                              <w:t xml:space="preserve">Figure </w:t>
                            </w:r>
                            <w:fldSimple w:instr=" SEQ Figure \* ARABIC ">
                              <w:r w:rsidR="00D07F3C">
                                <w:rPr>
                                  <w:noProof/>
                                </w:rPr>
                                <w:t>1</w:t>
                              </w:r>
                            </w:fldSimple>
                            <w:r>
                              <w:t xml:space="preserve"> and2or gate design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0BA228" id="_x0000_t202" coordsize="21600,21600" o:spt="202" path="m,l,21600r21600,l21600,xe">
                <v:stroke joinstyle="miter"/>
                <v:path gradientshapeok="t" o:connecttype="rect"/>
              </v:shapetype>
              <v:shape id="Text Box 3" o:spid="_x0000_s1026" type="#_x0000_t202" style="position:absolute;margin-left:75.7pt;margin-top:181.95pt;width:317.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" stroked="f">
                <v:textbox style="mso-fit-shape-to-text:t" inset="0,0,0,0">
                  <w:txbxContent>
                    <w:p w14:paraId="39490715" w14:textId="571A9F89" w:rsidR="002A73CC" w:rsidRPr="00A36833" w:rsidRDefault="002A73CC" w:rsidP="002A73CC">
                      <w:pPr>
                        <w:pStyle w:val="Caption"/>
                        <w:rPr>
                          <w:sz w:val="24"/>
                          <w:szCs w:val="24"/>
                        </w:rPr>
                      </w:pPr>
                      <w:r>
                        <w:t xml:space="preserve">Figure </w:t>
                      </w:r>
                      <w:fldSimple w:instr=" SEQ Figure \* ARABIC ">
                        <w:r w:rsidR="00D07F3C">
                          <w:rPr>
                            <w:noProof/>
                          </w:rPr>
                          <w:t>1</w:t>
                        </w:r>
                      </w:fldSimple>
                      <w:r>
                        <w:t xml:space="preserve"> and2or gate design implementation</w:t>
                      </w:r>
                    </w:p>
                  </w:txbxContent>
                </v:textbox>
                <w10:wrap type="tight"/>
              </v:shape>
            </w:pict>
          </mc:Fallback>
        </mc:AlternateContent>
      </w:r>
      <w:r w:rsidRPr="002A73CC">
        <w:drawing>
          <wp:anchor distT="0" distB="0" distL="114300" distR="114300" simplePos="0" relativeHeight="251658240" behindDoc="1" locked="0" layoutInCell="1" allowOverlap="1" wp14:anchorId="54B10642" wp14:editId="7916A2EE">
            <wp:simplePos x="0" y="0"/>
            <wp:positionH relativeFrom="column">
              <wp:posOffset>961694</wp:posOffset>
            </wp:positionH>
            <wp:positionV relativeFrom="paragraph">
              <wp:posOffset>44289</wp:posOffset>
            </wp:positionV>
            <wp:extent cx="4029637" cy="2210108"/>
            <wp:effectExtent l="0" t="0" r="9525" b="0"/>
            <wp:wrapTight wrapText="bothSides">
              <wp:wrapPolygon edited="0">
                <wp:start x="0" y="0"/>
                <wp:lineTo x="0" y="21414"/>
                <wp:lineTo x="21549" y="21414"/>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9637" cy="2210108"/>
                    </a:xfrm>
                    <a:prstGeom prst="rect">
                      <a:avLst/>
                    </a:prstGeom>
                  </pic:spPr>
                </pic:pic>
              </a:graphicData>
            </a:graphic>
            <wp14:sizeRelH relativeFrom="page">
              <wp14:pctWidth>0</wp14:pctWidth>
            </wp14:sizeRelH>
            <wp14:sizeRelV relativeFrom="page">
              <wp14:pctHeight>0</wp14:pctHeight>
            </wp14:sizeRelV>
          </wp:anchor>
        </w:drawing>
      </w:r>
    </w:p>
    <w:p w14:paraId="12D79413" w14:textId="4C2D6C64" w:rsidR="00EF2481" w:rsidRDefault="00EF2481" w:rsidP="00EF2481"/>
    <w:p w14:paraId="05A425CD" w14:textId="054AEB6A" w:rsidR="00EF2481" w:rsidRDefault="00EF2481" w:rsidP="00EF2481"/>
    <w:p w14:paraId="2635EEFE" w14:textId="1B91D073" w:rsidR="00EF2481" w:rsidRDefault="00EF2481" w:rsidP="00EF2481"/>
    <w:p w14:paraId="213266D5" w14:textId="24DE6E6F" w:rsidR="00EF2481" w:rsidRDefault="00EF2481" w:rsidP="00EF2481"/>
    <w:p w14:paraId="79D3DDEF" w14:textId="07F7EDC7" w:rsidR="00EF2481" w:rsidRDefault="00EF2481" w:rsidP="00EF2481"/>
    <w:p w14:paraId="011D3B23" w14:textId="59726769" w:rsidR="00EF2481" w:rsidRDefault="00EF2481" w:rsidP="00EF2481"/>
    <w:p w14:paraId="14F5FBBE" w14:textId="3BC769BC" w:rsidR="00EF2481" w:rsidRDefault="00EF2481" w:rsidP="00EF2481"/>
    <w:p w14:paraId="6C303699" w14:textId="2B5AD928" w:rsidR="00EF2481" w:rsidRDefault="00EF2481" w:rsidP="00EF2481"/>
    <w:p w14:paraId="1DB18BB4" w14:textId="3F493A2E" w:rsidR="00EF2481" w:rsidRDefault="00EF2481" w:rsidP="00EF2481"/>
    <w:p w14:paraId="7749BC9E" w14:textId="62D5E54B" w:rsidR="00EF2481" w:rsidRDefault="00EF2481" w:rsidP="00EF2481"/>
    <w:p w14:paraId="42CA5DAA" w14:textId="6878206B" w:rsidR="00EF2481" w:rsidRDefault="00EF2481" w:rsidP="00EF2481"/>
    <w:p w14:paraId="638084A8" w14:textId="546E0E6D" w:rsidR="00EF2481" w:rsidRDefault="00EF2481" w:rsidP="00EF2481"/>
    <w:p w14:paraId="1D2C4CEF" w14:textId="47901E6D" w:rsidR="00EF2481" w:rsidRDefault="00EF2481" w:rsidP="00EF2481"/>
    <w:p w14:paraId="3E3D3009" w14:textId="4C68A056" w:rsidR="00EF2481" w:rsidRDefault="00EF2481" w:rsidP="00EF2481"/>
    <w:p w14:paraId="64DBDFA0" w14:textId="0B3525ED" w:rsidR="00EF2481" w:rsidRDefault="002A73CC" w:rsidP="00EF2481">
      <w:r>
        <w:t xml:space="preserve">The above design is to be used when setting up the and2or gate in the FPGA. The outputs of the and gates are fed to the inputs of the or gate. </w:t>
      </w:r>
    </w:p>
    <w:p w14:paraId="265B3C44" w14:textId="77777777" w:rsidR="00EF2481" w:rsidRDefault="00EF2481" w:rsidP="00EF2481"/>
    <w:p w14:paraId="2ED2D5FB" w14:textId="302E35F4" w:rsidR="00EF2481" w:rsidRDefault="00EF2481" w:rsidP="00EF2481">
      <w:pPr>
        <w:pStyle w:val="Heading3"/>
      </w:pPr>
      <w:r>
        <w:t>Synthesized Design</w:t>
      </w:r>
      <w:r w:rsidR="002A73CC">
        <w:t>:</w:t>
      </w:r>
    </w:p>
    <w:p w14:paraId="68B120FE" w14:textId="77777777" w:rsidR="00EF2481" w:rsidRDefault="00EF2481" w:rsidP="00EF2481">
      <w:pPr>
        <w:keepNext/>
      </w:pPr>
      <w:r w:rsidRPr="00EF2481">
        <w:drawing>
          <wp:inline distT="0" distB="0" distL="0" distR="0" wp14:anchorId="6CBD488A" wp14:editId="5BED8335">
            <wp:extent cx="6858000" cy="2566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566035"/>
                    </a:xfrm>
                    <a:prstGeom prst="rect">
                      <a:avLst/>
                    </a:prstGeom>
                  </pic:spPr>
                </pic:pic>
              </a:graphicData>
            </a:graphic>
          </wp:inline>
        </w:drawing>
      </w:r>
    </w:p>
    <w:p w14:paraId="1A606A61" w14:textId="0857B77B" w:rsidR="00EF2481" w:rsidRDefault="00EF2481" w:rsidP="00646F8A">
      <w:pPr>
        <w:pStyle w:val="Caption"/>
      </w:pPr>
      <w:r>
        <w:t xml:space="preserve">Figure </w:t>
      </w:r>
      <w:fldSimple w:instr=" SEQ Figure \* ARABIC ">
        <w:r w:rsidR="00D07F3C">
          <w:rPr>
            <w:noProof/>
          </w:rPr>
          <w:t>2</w:t>
        </w:r>
      </w:fldSimple>
      <w:r>
        <w:t xml:space="preserve"> Synthesized Design, FPGA Setup</w:t>
      </w:r>
    </w:p>
    <w:p w14:paraId="4B651C41" w14:textId="1950CDFE" w:rsidR="00EF2481" w:rsidRDefault="00EF2481" w:rsidP="00EF2481">
      <w:r>
        <w:rPr>
          <w:i/>
          <w:iCs/>
        </w:rPr>
        <w:t xml:space="preserve">Figure </w:t>
      </w:r>
      <w:r w:rsidR="00646F8A">
        <w:rPr>
          <w:i/>
          <w:iCs/>
        </w:rPr>
        <w:t>2</w:t>
      </w:r>
      <w:r>
        <w:t xml:space="preserve"> shows the synthesized design for the and2or gate implementation. All 4 inputs are buffered and then processed through look up table, and each of the outputs are also buffered. </w:t>
      </w:r>
      <w:r w:rsidR="00646F8A">
        <w:br/>
      </w:r>
    </w:p>
    <w:p w14:paraId="3427AF28" w14:textId="3C28FC05" w:rsidR="002A73CC" w:rsidRDefault="00646F8A" w:rsidP="00646F8A">
      <w:r>
        <w:t xml:space="preserve">For testing purposes, there are 3 outputs from the </w:t>
      </w:r>
      <w:r>
        <w:t xml:space="preserve">or gate, representing the structural, behavioral and signal flow. However, as seen in the design, they are all connected to the one output node of the LUT (‘O’), since the output definitions are logically the same. Thus, we expect all three outputs to always be the same. </w:t>
      </w:r>
    </w:p>
    <w:p w14:paraId="60C57C44" w14:textId="7BDC90FF" w:rsidR="00646F8A" w:rsidRDefault="00646F8A" w:rsidP="00646F8A">
      <w:pPr>
        <w:pStyle w:val="Heading3"/>
      </w:pPr>
      <w:r>
        <w:lastRenderedPageBreak/>
        <w:t>Test Bed Spec:</w:t>
      </w:r>
      <w:r>
        <w:tab/>
      </w:r>
    </w:p>
    <w:p w14:paraId="732C678D" w14:textId="09CE0830" w:rsidR="00646F8A" w:rsidRDefault="00646F8A" w:rsidP="00646F8A">
      <w:pPr>
        <w:pStyle w:val="ListParagraph"/>
        <w:numPr>
          <w:ilvl w:val="0"/>
          <w:numId w:val="1"/>
        </w:numPr>
      </w:pPr>
      <w:r>
        <w:t xml:space="preserve">The inputs to the and gates are setup as an input bus, the outputs from the or gates are setup in the same way. </w:t>
      </w:r>
    </w:p>
    <w:p w14:paraId="1809F384" w14:textId="5683C03B" w:rsidR="00646F8A" w:rsidRDefault="00646F8A" w:rsidP="00EF2481">
      <w:r w:rsidRPr="00646F8A">
        <w:drawing>
          <wp:anchor distT="0" distB="0" distL="114300" distR="114300" simplePos="0" relativeHeight="251661312" behindDoc="1" locked="0" layoutInCell="1" allowOverlap="1" wp14:anchorId="2CA7B513" wp14:editId="17727283">
            <wp:simplePos x="0" y="0"/>
            <wp:positionH relativeFrom="margin">
              <wp:align>center</wp:align>
            </wp:positionH>
            <wp:positionV relativeFrom="paragraph">
              <wp:posOffset>79375</wp:posOffset>
            </wp:positionV>
            <wp:extent cx="3876675" cy="276225"/>
            <wp:effectExtent l="0" t="0" r="9525" b="9525"/>
            <wp:wrapTight wrapText="bothSides">
              <wp:wrapPolygon edited="0">
                <wp:start x="0" y="0"/>
                <wp:lineTo x="0" y="20855"/>
                <wp:lineTo x="21547" y="20855"/>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6675" cy="276225"/>
                    </a:xfrm>
                    <a:prstGeom prst="rect">
                      <a:avLst/>
                    </a:prstGeom>
                  </pic:spPr>
                </pic:pic>
              </a:graphicData>
            </a:graphic>
            <wp14:sizeRelH relativeFrom="page">
              <wp14:pctWidth>0</wp14:pctWidth>
            </wp14:sizeRelH>
            <wp14:sizeRelV relativeFrom="page">
              <wp14:pctHeight>0</wp14:pctHeight>
            </wp14:sizeRelV>
          </wp:anchor>
        </w:drawing>
      </w:r>
    </w:p>
    <w:p w14:paraId="45457458" w14:textId="1C9FC9EF" w:rsidR="00646F8A" w:rsidRDefault="00646F8A" w:rsidP="00EF2481"/>
    <w:p w14:paraId="003F6ECE" w14:textId="1C8A88EA" w:rsidR="00646F8A" w:rsidRDefault="00646F8A" w:rsidP="00646F8A"/>
    <w:p w14:paraId="09B335B4" w14:textId="279184FE" w:rsidR="00646F8A" w:rsidRDefault="00646F8A" w:rsidP="00646F8A">
      <w:pPr>
        <w:pStyle w:val="ListParagraph"/>
        <w:numPr>
          <w:ilvl w:val="0"/>
          <w:numId w:val="1"/>
        </w:numPr>
        <w:tabs>
          <w:tab w:val="left" w:pos="2685"/>
        </w:tabs>
      </w:pPr>
      <w:r>
        <w:t xml:space="preserve">Unit Under Test Signal Mapping </w:t>
      </w:r>
    </w:p>
    <w:p w14:paraId="64517F5F" w14:textId="12990F07" w:rsidR="00646F8A" w:rsidRDefault="00646F8A" w:rsidP="00646F8A">
      <w:pPr>
        <w:tabs>
          <w:tab w:val="left" w:pos="2685"/>
        </w:tabs>
      </w:pPr>
      <w:r w:rsidRPr="00646F8A">
        <w:drawing>
          <wp:anchor distT="0" distB="0" distL="114300" distR="114300" simplePos="0" relativeHeight="251662336" behindDoc="1" locked="0" layoutInCell="1" allowOverlap="1" wp14:anchorId="05E5A311" wp14:editId="2AB9A858">
            <wp:simplePos x="0" y="0"/>
            <wp:positionH relativeFrom="column">
              <wp:posOffset>2238375</wp:posOffset>
            </wp:positionH>
            <wp:positionV relativeFrom="paragraph">
              <wp:posOffset>118745</wp:posOffset>
            </wp:positionV>
            <wp:extent cx="2066925" cy="1266825"/>
            <wp:effectExtent l="0" t="0" r="0" b="9525"/>
            <wp:wrapTight wrapText="bothSides">
              <wp:wrapPolygon edited="0">
                <wp:start x="0" y="0"/>
                <wp:lineTo x="0" y="21438"/>
                <wp:lineTo x="21301" y="21438"/>
                <wp:lineTo x="213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925" cy="1266825"/>
                    </a:xfrm>
                    <a:prstGeom prst="rect">
                      <a:avLst/>
                    </a:prstGeom>
                  </pic:spPr>
                </pic:pic>
              </a:graphicData>
            </a:graphic>
            <wp14:sizeRelH relativeFrom="page">
              <wp14:pctWidth>0</wp14:pctWidth>
            </wp14:sizeRelH>
            <wp14:sizeRelV relativeFrom="page">
              <wp14:pctHeight>0</wp14:pctHeight>
            </wp14:sizeRelV>
          </wp:anchor>
        </w:drawing>
      </w:r>
    </w:p>
    <w:p w14:paraId="14E249BA" w14:textId="6305E195" w:rsidR="00646F8A" w:rsidRPr="00646F8A" w:rsidRDefault="00646F8A" w:rsidP="00646F8A"/>
    <w:p w14:paraId="73AC0D48" w14:textId="2A868289" w:rsidR="00646F8A" w:rsidRPr="00646F8A" w:rsidRDefault="00646F8A" w:rsidP="00646F8A"/>
    <w:p w14:paraId="054A9385" w14:textId="190A0F50" w:rsidR="00646F8A" w:rsidRPr="00646F8A" w:rsidRDefault="00646F8A" w:rsidP="00646F8A"/>
    <w:p w14:paraId="31FA3A2B" w14:textId="67964FBF" w:rsidR="00646F8A" w:rsidRPr="00646F8A" w:rsidRDefault="00646F8A" w:rsidP="00646F8A"/>
    <w:p w14:paraId="0C7E4136" w14:textId="62985A87" w:rsidR="00646F8A" w:rsidRPr="00646F8A" w:rsidRDefault="00646F8A" w:rsidP="00646F8A"/>
    <w:p w14:paraId="38EB851B" w14:textId="3E5E2065" w:rsidR="00646F8A" w:rsidRDefault="00646F8A" w:rsidP="00646F8A"/>
    <w:p w14:paraId="3C0D9663" w14:textId="704F29AE" w:rsidR="00646F8A" w:rsidRDefault="00646F8A" w:rsidP="00646F8A"/>
    <w:p w14:paraId="27FEF09F" w14:textId="03CA5C45" w:rsidR="00646F8A" w:rsidRDefault="00646F8A" w:rsidP="00646F8A">
      <w:pPr>
        <w:pStyle w:val="ListParagraph"/>
        <w:numPr>
          <w:ilvl w:val="0"/>
          <w:numId w:val="1"/>
        </w:numPr>
        <w:tabs>
          <w:tab w:val="left" w:pos="1545"/>
        </w:tabs>
      </w:pPr>
      <w:r>
        <w:t>Input Incrementation and Error Checking</w:t>
      </w:r>
    </w:p>
    <w:p w14:paraId="05428827" w14:textId="093E4C8E" w:rsidR="00646F8A" w:rsidRDefault="00646F8A" w:rsidP="00646F8A">
      <w:pPr>
        <w:tabs>
          <w:tab w:val="left" w:pos="1545"/>
        </w:tabs>
      </w:pPr>
      <w:r w:rsidRPr="00646F8A">
        <w:drawing>
          <wp:anchor distT="0" distB="0" distL="114300" distR="114300" simplePos="0" relativeHeight="251663360" behindDoc="1" locked="0" layoutInCell="1" allowOverlap="1" wp14:anchorId="53D3A2CB" wp14:editId="1AF02168">
            <wp:simplePos x="0" y="0"/>
            <wp:positionH relativeFrom="margin">
              <wp:align>center</wp:align>
            </wp:positionH>
            <wp:positionV relativeFrom="paragraph">
              <wp:posOffset>90170</wp:posOffset>
            </wp:positionV>
            <wp:extent cx="4867954" cy="4915586"/>
            <wp:effectExtent l="0" t="0" r="8890" b="0"/>
            <wp:wrapTight wrapText="bothSides">
              <wp:wrapPolygon edited="0">
                <wp:start x="0" y="0"/>
                <wp:lineTo x="0" y="21513"/>
                <wp:lineTo x="21555" y="21513"/>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954" cy="4915586"/>
                    </a:xfrm>
                    <a:prstGeom prst="rect">
                      <a:avLst/>
                    </a:prstGeom>
                  </pic:spPr>
                </pic:pic>
              </a:graphicData>
            </a:graphic>
            <wp14:sizeRelH relativeFrom="page">
              <wp14:pctWidth>0</wp14:pctWidth>
            </wp14:sizeRelH>
            <wp14:sizeRelV relativeFrom="page">
              <wp14:pctHeight>0</wp14:pctHeight>
            </wp14:sizeRelV>
          </wp:anchor>
        </w:drawing>
      </w:r>
    </w:p>
    <w:p w14:paraId="360B98C9" w14:textId="6C056C3F" w:rsidR="00646F8A" w:rsidRPr="00646F8A" w:rsidRDefault="00646F8A" w:rsidP="00646F8A"/>
    <w:p w14:paraId="271691AB" w14:textId="27DF17FA" w:rsidR="00646F8A" w:rsidRPr="00646F8A" w:rsidRDefault="00646F8A" w:rsidP="00646F8A"/>
    <w:p w14:paraId="34A796E8" w14:textId="1C5507E4" w:rsidR="00646F8A" w:rsidRPr="00646F8A" w:rsidRDefault="00646F8A" w:rsidP="00646F8A"/>
    <w:p w14:paraId="051C85DB" w14:textId="3247D5BC" w:rsidR="00646F8A" w:rsidRPr="00646F8A" w:rsidRDefault="00646F8A" w:rsidP="00646F8A"/>
    <w:p w14:paraId="08DF6976" w14:textId="7DDD9760" w:rsidR="00646F8A" w:rsidRPr="00646F8A" w:rsidRDefault="00646F8A" w:rsidP="00646F8A"/>
    <w:p w14:paraId="390530F7" w14:textId="17344D93" w:rsidR="00646F8A" w:rsidRPr="00646F8A" w:rsidRDefault="00646F8A" w:rsidP="00646F8A"/>
    <w:p w14:paraId="4C90ABB6" w14:textId="65183E81" w:rsidR="00646F8A" w:rsidRPr="00646F8A" w:rsidRDefault="00646F8A" w:rsidP="00646F8A"/>
    <w:p w14:paraId="6E22CF73" w14:textId="487D60E5" w:rsidR="00646F8A" w:rsidRPr="00646F8A" w:rsidRDefault="00646F8A" w:rsidP="00646F8A"/>
    <w:p w14:paraId="0CFAFD3F" w14:textId="13D21B61" w:rsidR="00646F8A" w:rsidRPr="00646F8A" w:rsidRDefault="00646F8A" w:rsidP="00646F8A"/>
    <w:p w14:paraId="7E710245" w14:textId="50710D72" w:rsidR="00646F8A" w:rsidRPr="00646F8A" w:rsidRDefault="00646F8A" w:rsidP="00646F8A"/>
    <w:p w14:paraId="1C1DBC56" w14:textId="3BCEF4A0" w:rsidR="00646F8A" w:rsidRPr="00646F8A" w:rsidRDefault="00646F8A" w:rsidP="00646F8A"/>
    <w:p w14:paraId="0D8B7F9C" w14:textId="3BAB4336" w:rsidR="00646F8A" w:rsidRPr="00646F8A" w:rsidRDefault="00646F8A" w:rsidP="00646F8A"/>
    <w:p w14:paraId="343E49A8" w14:textId="549C801B" w:rsidR="00646F8A" w:rsidRPr="00646F8A" w:rsidRDefault="00646F8A" w:rsidP="00646F8A"/>
    <w:p w14:paraId="12EB6FFE" w14:textId="6D341121" w:rsidR="00646F8A" w:rsidRPr="00646F8A" w:rsidRDefault="00646F8A" w:rsidP="00646F8A"/>
    <w:p w14:paraId="0181FF20" w14:textId="732523E5" w:rsidR="00646F8A" w:rsidRPr="00646F8A" w:rsidRDefault="00646F8A" w:rsidP="00646F8A"/>
    <w:p w14:paraId="72DF0E03" w14:textId="72297E33" w:rsidR="00646F8A" w:rsidRPr="00646F8A" w:rsidRDefault="00646F8A" w:rsidP="00646F8A"/>
    <w:p w14:paraId="3CDB6722" w14:textId="48105FE3" w:rsidR="00646F8A" w:rsidRPr="00646F8A" w:rsidRDefault="00646F8A" w:rsidP="00646F8A"/>
    <w:p w14:paraId="373B6DD1" w14:textId="7DF0C968" w:rsidR="00646F8A" w:rsidRPr="00646F8A" w:rsidRDefault="00646F8A" w:rsidP="00646F8A"/>
    <w:p w14:paraId="196B9CDC" w14:textId="506D63FC" w:rsidR="00646F8A" w:rsidRPr="00646F8A" w:rsidRDefault="00646F8A" w:rsidP="00646F8A"/>
    <w:p w14:paraId="0FA1A001" w14:textId="4683F797" w:rsidR="00646F8A" w:rsidRPr="00646F8A" w:rsidRDefault="00646F8A" w:rsidP="00646F8A"/>
    <w:p w14:paraId="4FBE42A8" w14:textId="511008F6" w:rsidR="00646F8A" w:rsidRPr="00646F8A" w:rsidRDefault="00646F8A" w:rsidP="00646F8A"/>
    <w:p w14:paraId="6F34AEB7" w14:textId="531F8B28" w:rsidR="00646F8A" w:rsidRPr="00646F8A" w:rsidRDefault="00646F8A" w:rsidP="00646F8A"/>
    <w:p w14:paraId="7C2A4DED" w14:textId="7DFC797A" w:rsidR="00646F8A" w:rsidRDefault="00646F8A" w:rsidP="00646F8A"/>
    <w:p w14:paraId="59CD2B3D" w14:textId="2F00AEFC" w:rsidR="00646F8A" w:rsidRPr="00646F8A" w:rsidRDefault="00646F8A" w:rsidP="00646F8A"/>
    <w:p w14:paraId="4845BBA2" w14:textId="363C17A2" w:rsidR="00646F8A" w:rsidRPr="00646F8A" w:rsidRDefault="00646F8A" w:rsidP="00646F8A"/>
    <w:p w14:paraId="3A637D44" w14:textId="15C96442" w:rsidR="00646F8A" w:rsidRPr="00646F8A" w:rsidRDefault="00646F8A" w:rsidP="00646F8A"/>
    <w:p w14:paraId="6A18078C" w14:textId="36E68251" w:rsidR="00646F8A" w:rsidRDefault="00646F8A" w:rsidP="00646F8A"/>
    <w:p w14:paraId="44222BF3" w14:textId="6DFCF0E7" w:rsidR="00646F8A" w:rsidRDefault="00646F8A" w:rsidP="00646F8A"/>
    <w:p w14:paraId="1BB2AFC7" w14:textId="310E2176" w:rsidR="00646F8A" w:rsidRDefault="00646F8A" w:rsidP="00646F8A">
      <w:pPr>
        <w:ind w:firstLine="720"/>
      </w:pPr>
    </w:p>
    <w:p w14:paraId="0626803E" w14:textId="57B38244" w:rsidR="00646F8A" w:rsidRDefault="00646F8A" w:rsidP="00646F8A">
      <w:pPr>
        <w:ind w:firstLine="720"/>
      </w:pPr>
    </w:p>
    <w:p w14:paraId="1C995FD2" w14:textId="42FDAB18" w:rsidR="00646F8A" w:rsidRDefault="00646F8A" w:rsidP="00646F8A">
      <w:pPr>
        <w:ind w:firstLine="720"/>
      </w:pPr>
    </w:p>
    <w:p w14:paraId="18998D37" w14:textId="55CB341F" w:rsidR="00646F8A" w:rsidRDefault="00646F8A" w:rsidP="00646F8A">
      <w:pPr>
        <w:ind w:firstLine="720"/>
      </w:pPr>
    </w:p>
    <w:p w14:paraId="4179518F" w14:textId="697231F6" w:rsidR="00646F8A" w:rsidRDefault="002B04D8" w:rsidP="00646F8A">
      <w:pPr>
        <w:pStyle w:val="Heading3"/>
      </w:pPr>
      <w:r>
        <w:rPr>
          <w:noProof/>
        </w:rPr>
        <w:lastRenderedPageBreak/>
        <mc:AlternateContent>
          <mc:Choice Requires="wps">
            <w:drawing>
              <wp:anchor distT="0" distB="0" distL="114300" distR="114300" simplePos="0" relativeHeight="251666432" behindDoc="1" locked="0" layoutInCell="1" allowOverlap="1" wp14:anchorId="262F21DB" wp14:editId="069F25DC">
                <wp:simplePos x="0" y="0"/>
                <wp:positionH relativeFrom="column">
                  <wp:posOffset>-53340</wp:posOffset>
                </wp:positionH>
                <wp:positionV relativeFrom="paragraph">
                  <wp:posOffset>2570480</wp:posOffset>
                </wp:positionV>
                <wp:extent cx="6730365" cy="159385"/>
                <wp:effectExtent l="0" t="0" r="0" b="0"/>
                <wp:wrapTight wrapText="bothSides">
                  <wp:wrapPolygon edited="0">
                    <wp:start x="0" y="0"/>
                    <wp:lineTo x="0" y="18072"/>
                    <wp:lineTo x="21521" y="18072"/>
                    <wp:lineTo x="2152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730365" cy="159385"/>
                        </a:xfrm>
                        <a:prstGeom prst="rect">
                          <a:avLst/>
                        </a:prstGeom>
                        <a:solidFill>
                          <a:prstClr val="white"/>
                        </a:solidFill>
                        <a:ln>
                          <a:noFill/>
                        </a:ln>
                      </wps:spPr>
                      <wps:txbx>
                        <w:txbxContent>
                          <w:p w14:paraId="455B44D7" w14:textId="170034BC" w:rsidR="002B04D8" w:rsidRDefault="002B04D8" w:rsidP="002B04D8">
                            <w:pPr>
                              <w:pStyle w:val="Caption"/>
                            </w:pPr>
                            <w:r>
                              <w:t xml:space="preserve">Figure </w:t>
                            </w:r>
                            <w:fldSimple w:instr=" SEQ Figure \* ARABIC ">
                              <w:r w:rsidR="00D07F3C">
                                <w:rPr>
                                  <w:noProof/>
                                </w:rPr>
                                <w:t>3</w:t>
                              </w:r>
                            </w:fldSimple>
                            <w:r>
                              <w:t xml:space="preserve"> Simulation Results for And2Or gate</w:t>
                            </w:r>
                            <w:r w:rsidR="00100B24">
                              <w:t>.                                                                          AND GATE 1: inputs 0,1   AND GATE 2: inputs: 2, 3</w:t>
                            </w:r>
                          </w:p>
                          <w:p w14:paraId="50858F8E" w14:textId="77777777" w:rsidR="00100B24" w:rsidRPr="00100B24" w:rsidRDefault="00100B24" w:rsidP="00100B2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F21DB" id="Text Box 10" o:spid="_x0000_s1027" type="#_x0000_t202" style="position:absolute;margin-left:-4.2pt;margin-top:202.4pt;width:529.95pt;height:1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" stroked="f">
                <v:textbox inset="0,0,0,0">
                  <w:txbxContent>
                    <w:p w14:paraId="455B44D7" w14:textId="170034BC" w:rsidR="002B04D8" w:rsidRDefault="002B04D8" w:rsidP="002B04D8">
                      <w:pPr>
                        <w:pStyle w:val="Caption"/>
                      </w:pPr>
                      <w:r>
                        <w:t xml:space="preserve">Figure </w:t>
                      </w:r>
                      <w:fldSimple w:instr=" SEQ Figure \* ARABIC ">
                        <w:r w:rsidR="00D07F3C">
                          <w:rPr>
                            <w:noProof/>
                          </w:rPr>
                          <w:t>3</w:t>
                        </w:r>
                      </w:fldSimple>
                      <w:r>
                        <w:t xml:space="preserve"> Simulation Results for And2Or gate</w:t>
                      </w:r>
                      <w:r w:rsidR="00100B24">
                        <w:t>.                                                                          AND GATE 1: inputs 0,1   AND GATE 2: inputs: 2, 3</w:t>
                      </w:r>
                    </w:p>
                    <w:p w14:paraId="50858F8E" w14:textId="77777777" w:rsidR="00100B24" w:rsidRPr="00100B24" w:rsidRDefault="00100B24" w:rsidP="00100B24"/>
                  </w:txbxContent>
                </v:textbox>
                <w10:wrap type="tight"/>
              </v:shape>
            </w:pict>
          </mc:Fallback>
        </mc:AlternateContent>
      </w:r>
      <w:r w:rsidRPr="002B04D8">
        <w:drawing>
          <wp:anchor distT="0" distB="0" distL="114300" distR="114300" simplePos="0" relativeHeight="251664384" behindDoc="1" locked="0" layoutInCell="1" allowOverlap="1" wp14:anchorId="4EBF16CD" wp14:editId="39EDF6AC">
            <wp:simplePos x="0" y="0"/>
            <wp:positionH relativeFrom="margin">
              <wp:posOffset>-53162</wp:posOffset>
            </wp:positionH>
            <wp:positionV relativeFrom="paragraph">
              <wp:posOffset>388340</wp:posOffset>
            </wp:positionV>
            <wp:extent cx="6858000" cy="2125345"/>
            <wp:effectExtent l="0" t="0" r="0" b="8255"/>
            <wp:wrapTight wrapText="bothSides">
              <wp:wrapPolygon edited="0">
                <wp:start x="0" y="0"/>
                <wp:lineTo x="0" y="21490"/>
                <wp:lineTo x="21540" y="21490"/>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2125345"/>
                    </a:xfrm>
                    <a:prstGeom prst="rect">
                      <a:avLst/>
                    </a:prstGeom>
                  </pic:spPr>
                </pic:pic>
              </a:graphicData>
            </a:graphic>
            <wp14:sizeRelH relativeFrom="page">
              <wp14:pctWidth>0</wp14:pctWidth>
            </wp14:sizeRelH>
            <wp14:sizeRelV relativeFrom="page">
              <wp14:pctHeight>0</wp14:pctHeight>
            </wp14:sizeRelV>
          </wp:anchor>
        </w:drawing>
      </w:r>
      <w:r w:rsidR="00646F8A">
        <w:t>Simulation Results</w:t>
      </w:r>
      <w:r w:rsidR="00646F8A">
        <w:t>:</w:t>
      </w:r>
      <w:r w:rsidR="00646F8A">
        <w:tab/>
      </w:r>
    </w:p>
    <w:p w14:paraId="6F9B6B7D" w14:textId="7D4215CF" w:rsidR="00646F8A" w:rsidRDefault="002B04D8" w:rsidP="002B04D8">
      <w:r>
        <w:rPr>
          <w:i/>
          <w:iCs/>
        </w:rPr>
        <w:t>Figure 3</w:t>
      </w:r>
      <w:r>
        <w:t xml:space="preserve"> shows the simulation results for the and2or gate, the inputs are marked in different colors according to their bus position (seen on the left). Compiling the test bed did not trigger any of the error checking statements previously declared. </w:t>
      </w:r>
    </w:p>
    <w:p w14:paraId="2532B559" w14:textId="2563CF3B" w:rsidR="002B04D8" w:rsidRDefault="002B04D8" w:rsidP="002B04D8"/>
    <w:p w14:paraId="0111D13F" w14:textId="6472D453" w:rsidR="002B04D8" w:rsidRDefault="002B04D8" w:rsidP="002B04D8">
      <w:r>
        <w:t xml:space="preserve">Looking at the output bus, it is seen that </w:t>
      </w:r>
      <w:r w:rsidR="00100B24">
        <w:t>all outputs (0-2)</w:t>
      </w:r>
      <w:r>
        <w:t xml:space="preserve"> </w:t>
      </w:r>
      <w:r w:rsidR="00100B24">
        <w:t xml:space="preserve">are </w:t>
      </w:r>
      <w:r>
        <w:t xml:space="preserve">HIGH when at least both inputs to a single </w:t>
      </w:r>
      <w:r w:rsidR="00100B24">
        <w:t>AND</w:t>
      </w:r>
      <w:r>
        <w:t xml:space="preserve"> gate are also HIGH, this is the expected behavior of the circuit seen in </w:t>
      </w:r>
      <w:r>
        <w:rPr>
          <w:i/>
          <w:iCs/>
        </w:rPr>
        <w:t>Figure 1.</w:t>
      </w:r>
      <w:r>
        <w:t xml:space="preserve"> Therefore, simulation results appear to be correct. </w:t>
      </w:r>
    </w:p>
    <w:p w14:paraId="364AAB64" w14:textId="585C7B8E" w:rsidR="00100B24" w:rsidRDefault="00100B24" w:rsidP="002B04D8"/>
    <w:p w14:paraId="6B072D79" w14:textId="43811E86" w:rsidR="00100B24" w:rsidRDefault="00AC4C62" w:rsidP="00AC4C62">
      <w:pPr>
        <w:pStyle w:val="Heading3"/>
      </w:pPr>
      <w:r>
        <w:t xml:space="preserve">Resource Consumption: </w:t>
      </w:r>
    </w:p>
    <w:p w14:paraId="4B7CE05B" w14:textId="05A88315" w:rsidR="00AC4C62" w:rsidRDefault="001C0C85" w:rsidP="00AC4C62">
      <w:r>
        <w:rPr>
          <w:noProof/>
        </w:rPr>
        <mc:AlternateContent>
          <mc:Choice Requires="wps">
            <w:drawing>
              <wp:anchor distT="0" distB="0" distL="114300" distR="114300" simplePos="0" relativeHeight="251670528" behindDoc="1" locked="0" layoutInCell="1" allowOverlap="1" wp14:anchorId="5E36F0FB" wp14:editId="5F6AE05C">
                <wp:simplePos x="0" y="0"/>
                <wp:positionH relativeFrom="column">
                  <wp:posOffset>2190750</wp:posOffset>
                </wp:positionH>
                <wp:positionV relativeFrom="paragraph">
                  <wp:posOffset>817880</wp:posOffset>
                </wp:positionV>
                <wp:extent cx="24765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37D031DB" w14:textId="1BD50A15" w:rsidR="001C0C85" w:rsidRPr="002809D3" w:rsidRDefault="001C0C85" w:rsidP="001C0C85">
                            <w:pPr>
                              <w:pStyle w:val="Caption"/>
                              <w:rPr>
                                <w:sz w:val="24"/>
                                <w:szCs w:val="24"/>
                              </w:rPr>
                            </w:pPr>
                            <w:r>
                              <w:t xml:space="preserve">Figure </w:t>
                            </w:r>
                            <w:fldSimple w:instr=" SEQ Figure \* ARABIC ">
                              <w:r w:rsidR="00D07F3C">
                                <w:rPr>
                                  <w:noProof/>
                                </w:rPr>
                                <w:t>4</w:t>
                              </w:r>
                            </w:fldSimple>
                            <w:r>
                              <w:t xml:space="preserve"> Synthesized Design Utilization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6F0FB" id="Text Box 15" o:spid="_x0000_s1028" type="#_x0000_t202" style="position:absolute;margin-left:172.5pt;margin-top:64.4pt;width:1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PXOMAIAAGYEAAAOAAAAZHJzL2Uyb0RvYy54bWysVMGO0zAQvSPxD5bvNG1hC6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d8OZ&#10;EQ002qkusM/UMbjAT2v9HGlbi8TQwY/cwe/hjLC70jXxC0AMcTB9vrIbq0k4px8+zm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" stroked="f">
                <v:textbox style="mso-fit-shape-to-text:t" inset="0,0,0,0">
                  <w:txbxContent>
                    <w:p w14:paraId="37D031DB" w14:textId="1BD50A15" w:rsidR="001C0C85" w:rsidRPr="002809D3" w:rsidRDefault="001C0C85" w:rsidP="001C0C85">
                      <w:pPr>
                        <w:pStyle w:val="Caption"/>
                        <w:rPr>
                          <w:sz w:val="24"/>
                          <w:szCs w:val="24"/>
                        </w:rPr>
                      </w:pPr>
                      <w:r>
                        <w:t xml:space="preserve">Figure </w:t>
                      </w:r>
                      <w:fldSimple w:instr=" SEQ Figure \* ARABIC ">
                        <w:r w:rsidR="00D07F3C">
                          <w:rPr>
                            <w:noProof/>
                          </w:rPr>
                          <w:t>4</w:t>
                        </w:r>
                      </w:fldSimple>
                      <w:r>
                        <w:t xml:space="preserve"> Synthesized Design Utilization</w:t>
                      </w:r>
                    </w:p>
                  </w:txbxContent>
                </v:textbox>
                <w10:wrap type="tight"/>
              </v:shape>
            </w:pict>
          </mc:Fallback>
        </mc:AlternateContent>
      </w:r>
      <w:r w:rsidR="00E52C88" w:rsidRPr="00E52C88">
        <w:drawing>
          <wp:anchor distT="0" distB="0" distL="114300" distR="114300" simplePos="0" relativeHeight="251667456" behindDoc="1" locked="0" layoutInCell="1" allowOverlap="1" wp14:anchorId="70BCB1B5" wp14:editId="7089455F">
            <wp:simplePos x="0" y="0"/>
            <wp:positionH relativeFrom="margin">
              <wp:align>center</wp:align>
            </wp:positionH>
            <wp:positionV relativeFrom="paragraph">
              <wp:posOffset>122733</wp:posOffset>
            </wp:positionV>
            <wp:extent cx="2476846" cy="638264"/>
            <wp:effectExtent l="0" t="0" r="0" b="9525"/>
            <wp:wrapTight wrapText="bothSides">
              <wp:wrapPolygon edited="0">
                <wp:start x="0" y="0"/>
                <wp:lineTo x="0" y="21278"/>
                <wp:lineTo x="21434" y="21278"/>
                <wp:lineTo x="2143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6846" cy="638264"/>
                    </a:xfrm>
                    <a:prstGeom prst="rect">
                      <a:avLst/>
                    </a:prstGeom>
                  </pic:spPr>
                </pic:pic>
              </a:graphicData>
            </a:graphic>
            <wp14:sizeRelH relativeFrom="page">
              <wp14:pctWidth>0</wp14:pctWidth>
            </wp14:sizeRelH>
            <wp14:sizeRelV relativeFrom="page">
              <wp14:pctHeight>0</wp14:pctHeight>
            </wp14:sizeRelV>
          </wp:anchor>
        </w:drawing>
      </w:r>
    </w:p>
    <w:p w14:paraId="219E23F1" w14:textId="1EF445CC" w:rsidR="00E52C88" w:rsidRDefault="00E52C88" w:rsidP="00AC4C62"/>
    <w:p w14:paraId="1C267289" w14:textId="45365455" w:rsidR="00E52C88" w:rsidRPr="00E52C88" w:rsidRDefault="00E52C88" w:rsidP="00E52C88"/>
    <w:p w14:paraId="0166A1D9" w14:textId="595BC065" w:rsidR="00E52C88" w:rsidRPr="00E52C88" w:rsidRDefault="00E52C88" w:rsidP="00E52C88"/>
    <w:p w14:paraId="08CAAB41" w14:textId="1062D46F" w:rsidR="00E52C88" w:rsidRDefault="00E52C88" w:rsidP="00E52C88"/>
    <w:p w14:paraId="2FF0D63C" w14:textId="54C2F252" w:rsidR="00E52C88" w:rsidRDefault="00E52C88" w:rsidP="00E52C88">
      <w:r>
        <w:t>The board will be utilizing:</w:t>
      </w:r>
    </w:p>
    <w:p w14:paraId="0F6463A8" w14:textId="575F0B91" w:rsidR="00E52C88" w:rsidRDefault="00E52C88" w:rsidP="00E52C88">
      <w:pPr>
        <w:pStyle w:val="ListParagraph"/>
        <w:numPr>
          <w:ilvl w:val="0"/>
          <w:numId w:val="2"/>
        </w:numPr>
      </w:pPr>
      <w:r>
        <w:t>1 Look up table</w:t>
      </w:r>
    </w:p>
    <w:p w14:paraId="2825C52B" w14:textId="193F4588" w:rsidR="00E52C88" w:rsidRPr="00E52C88" w:rsidRDefault="00206FA7" w:rsidP="00E52C88">
      <w:pPr>
        <w:pStyle w:val="ListParagraph"/>
        <w:numPr>
          <w:ilvl w:val="0"/>
          <w:numId w:val="2"/>
        </w:numPr>
      </w:pPr>
      <w:r>
        <w:t xml:space="preserve">7 Bonded IOB </w:t>
      </w:r>
    </w:p>
    <w:p w14:paraId="4890A85E" w14:textId="74F5FEAE" w:rsidR="00E52C88" w:rsidRDefault="00206FA7" w:rsidP="00E52C88">
      <w:pPr>
        <w:rPr>
          <w:i/>
          <w:iCs/>
        </w:rPr>
      </w:pPr>
      <w:r>
        <w:t xml:space="preserve">The utilization can be seen in </w:t>
      </w:r>
      <w:r>
        <w:rPr>
          <w:i/>
          <w:iCs/>
        </w:rPr>
        <w:t>Figure 2.</w:t>
      </w:r>
    </w:p>
    <w:p w14:paraId="1C385FEF" w14:textId="6FD0C5BE" w:rsidR="00407693" w:rsidRDefault="00407693" w:rsidP="00E52C88">
      <w:pPr>
        <w:rPr>
          <w:i/>
          <w:iCs/>
        </w:rPr>
      </w:pPr>
    </w:p>
    <w:p w14:paraId="373EFFBD" w14:textId="65D7FEF3" w:rsidR="00407693" w:rsidRPr="00407693" w:rsidRDefault="00407693" w:rsidP="00E52C88">
      <w:r>
        <w:rPr>
          <w:i/>
          <w:iCs/>
        </w:rPr>
        <w:t>Figure 5</w:t>
      </w:r>
      <w:r>
        <w:t xml:space="preserve"> shows the </w:t>
      </w:r>
      <w:r w:rsidR="00E2443C" w:rsidRPr="00E2443C">
        <w:rPr>
          <w:b/>
          <w:bCs/>
        </w:rPr>
        <w:t>on-chip</w:t>
      </w:r>
      <w:r w:rsidRPr="00E2443C">
        <w:rPr>
          <w:b/>
          <w:bCs/>
        </w:rPr>
        <w:t xml:space="preserve"> </w:t>
      </w:r>
      <w:r w:rsidR="00E2443C" w:rsidRPr="00E2443C">
        <w:rPr>
          <w:b/>
          <w:bCs/>
        </w:rPr>
        <w:t xml:space="preserve">component </w:t>
      </w:r>
      <w:r w:rsidRPr="00E2443C">
        <w:rPr>
          <w:b/>
          <w:bCs/>
        </w:rPr>
        <w:t>utilization.</w:t>
      </w:r>
    </w:p>
    <w:p w14:paraId="0ED57052" w14:textId="0AF1EDC1" w:rsidR="00E52C88" w:rsidRDefault="00E52C88" w:rsidP="00E52C88"/>
    <w:p w14:paraId="741A430F" w14:textId="217F2F7F" w:rsidR="00E52C88" w:rsidRDefault="001C0C85" w:rsidP="00E52C88">
      <w:r>
        <w:rPr>
          <w:noProof/>
        </w:rPr>
        <mc:AlternateContent>
          <mc:Choice Requires="wps">
            <w:drawing>
              <wp:anchor distT="0" distB="0" distL="114300" distR="114300" simplePos="0" relativeHeight="251672576" behindDoc="1" locked="0" layoutInCell="1" allowOverlap="1" wp14:anchorId="2C69911F" wp14:editId="6EB17211">
                <wp:simplePos x="0" y="0"/>
                <wp:positionH relativeFrom="column">
                  <wp:posOffset>1530350</wp:posOffset>
                </wp:positionH>
                <wp:positionV relativeFrom="paragraph">
                  <wp:posOffset>716280</wp:posOffset>
                </wp:positionV>
                <wp:extent cx="41148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2EBBD430" w14:textId="21766A2C" w:rsidR="001C0C85" w:rsidRPr="00521BBA" w:rsidRDefault="001C0C85" w:rsidP="001C0C85">
                            <w:pPr>
                              <w:pStyle w:val="Caption"/>
                              <w:rPr>
                                <w:sz w:val="24"/>
                                <w:szCs w:val="24"/>
                              </w:rPr>
                            </w:pPr>
                            <w:r>
                              <w:t xml:space="preserve">Figure </w:t>
                            </w:r>
                            <w:fldSimple w:instr=" SEQ Figure \* ARABIC ">
                              <w:r w:rsidR="00D07F3C">
                                <w:rPr>
                                  <w:noProof/>
                                </w:rPr>
                                <w:t>5</w:t>
                              </w:r>
                            </w:fldSimple>
                            <w:r>
                              <w:t xml:space="preserve"> Implementation Utilization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9911F" id="Text Box 16" o:spid="_x0000_s1029" type="#_x0000_t202" style="position:absolute;margin-left:120.5pt;margin-top:56.4pt;width:324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" stroked="f">
                <v:textbox style="mso-fit-shape-to-text:t" inset="0,0,0,0">
                  <w:txbxContent>
                    <w:p w14:paraId="2EBBD430" w14:textId="21766A2C" w:rsidR="001C0C85" w:rsidRPr="00521BBA" w:rsidRDefault="001C0C85" w:rsidP="001C0C85">
                      <w:pPr>
                        <w:pStyle w:val="Caption"/>
                        <w:rPr>
                          <w:sz w:val="24"/>
                          <w:szCs w:val="24"/>
                        </w:rPr>
                      </w:pPr>
                      <w:r>
                        <w:t xml:space="preserve">Figure </w:t>
                      </w:r>
                      <w:fldSimple w:instr=" SEQ Figure \* ARABIC ">
                        <w:r w:rsidR="00D07F3C">
                          <w:rPr>
                            <w:noProof/>
                          </w:rPr>
                          <w:t>5</w:t>
                        </w:r>
                      </w:fldSimple>
                      <w:r>
                        <w:t xml:space="preserve"> Implementation Utilization</w:t>
                      </w:r>
                    </w:p>
                  </w:txbxContent>
                </v:textbox>
                <w10:wrap type="tight"/>
              </v:shape>
            </w:pict>
          </mc:Fallback>
        </mc:AlternateContent>
      </w:r>
      <w:r w:rsidRPr="001C0C85">
        <w:drawing>
          <wp:anchor distT="0" distB="0" distL="114300" distR="114300" simplePos="0" relativeHeight="251668480" behindDoc="1" locked="0" layoutInCell="1" allowOverlap="1" wp14:anchorId="05095480" wp14:editId="7439F138">
            <wp:simplePos x="0" y="0"/>
            <wp:positionH relativeFrom="column">
              <wp:posOffset>1530748</wp:posOffset>
            </wp:positionH>
            <wp:positionV relativeFrom="paragraph">
              <wp:posOffset>11489</wp:posOffset>
            </wp:positionV>
            <wp:extent cx="4114800" cy="647700"/>
            <wp:effectExtent l="0" t="0" r="0" b="0"/>
            <wp:wrapTight wrapText="bothSides">
              <wp:wrapPolygon edited="0">
                <wp:start x="0" y="0"/>
                <wp:lineTo x="0" y="20965"/>
                <wp:lineTo x="21500" y="20965"/>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14800" cy="647700"/>
                    </a:xfrm>
                    <a:prstGeom prst="rect">
                      <a:avLst/>
                    </a:prstGeom>
                  </pic:spPr>
                </pic:pic>
              </a:graphicData>
            </a:graphic>
            <wp14:sizeRelH relativeFrom="page">
              <wp14:pctWidth>0</wp14:pctWidth>
            </wp14:sizeRelH>
            <wp14:sizeRelV relativeFrom="page">
              <wp14:pctHeight>0</wp14:pctHeight>
            </wp14:sizeRelV>
          </wp:anchor>
        </w:drawing>
      </w:r>
    </w:p>
    <w:p w14:paraId="3AEEA420" w14:textId="340A6B48" w:rsidR="00E52C88" w:rsidRDefault="00E52C88" w:rsidP="00E52C88">
      <w:pPr>
        <w:tabs>
          <w:tab w:val="left" w:pos="2780"/>
        </w:tabs>
      </w:pPr>
      <w:r>
        <w:tab/>
      </w:r>
    </w:p>
    <w:p w14:paraId="11D2033F" w14:textId="322B6A77" w:rsidR="00407693" w:rsidRDefault="00407693" w:rsidP="00E52C88">
      <w:pPr>
        <w:tabs>
          <w:tab w:val="left" w:pos="2780"/>
        </w:tabs>
      </w:pPr>
    </w:p>
    <w:p w14:paraId="050EB423" w14:textId="1ECC24D6" w:rsidR="00407693" w:rsidRDefault="00407693" w:rsidP="00E52C88">
      <w:pPr>
        <w:tabs>
          <w:tab w:val="left" w:pos="2780"/>
        </w:tabs>
      </w:pPr>
    </w:p>
    <w:p w14:paraId="3C9DA8D3" w14:textId="07626E70" w:rsidR="00407693" w:rsidRDefault="00407693" w:rsidP="00E52C88">
      <w:pPr>
        <w:tabs>
          <w:tab w:val="left" w:pos="2780"/>
        </w:tabs>
      </w:pPr>
    </w:p>
    <w:p w14:paraId="6633729C" w14:textId="290D5F9E" w:rsidR="00407693" w:rsidRDefault="00407693" w:rsidP="00E52C88">
      <w:pPr>
        <w:tabs>
          <w:tab w:val="left" w:pos="2780"/>
        </w:tabs>
      </w:pPr>
    </w:p>
    <w:p w14:paraId="247EAD32" w14:textId="7FF9E2FA" w:rsidR="00407693" w:rsidRDefault="00407693" w:rsidP="00407693">
      <w:pPr>
        <w:pStyle w:val="Heading3"/>
      </w:pPr>
      <w:r>
        <w:rPr>
          <w:noProof/>
        </w:rPr>
        <w:lastRenderedPageBreak/>
        <mc:AlternateContent>
          <mc:Choice Requires="wps">
            <w:drawing>
              <wp:anchor distT="0" distB="0" distL="114300" distR="114300" simplePos="0" relativeHeight="251675648" behindDoc="1" locked="0" layoutInCell="1" allowOverlap="1" wp14:anchorId="3085827D" wp14:editId="2BE23937">
                <wp:simplePos x="0" y="0"/>
                <wp:positionH relativeFrom="column">
                  <wp:posOffset>0</wp:posOffset>
                </wp:positionH>
                <wp:positionV relativeFrom="paragraph">
                  <wp:posOffset>2665730</wp:posOffset>
                </wp:positionV>
                <wp:extent cx="68580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B9A09BF" w14:textId="185C51C9" w:rsidR="00407693" w:rsidRPr="005A4132" w:rsidRDefault="00407693" w:rsidP="00407693">
                            <w:pPr>
                              <w:pStyle w:val="Caption"/>
                              <w:rPr>
                                <w:b/>
                                <w:color w:val="FF1571" w:themeColor="accent2"/>
                                <w:sz w:val="36"/>
                              </w:rPr>
                            </w:pPr>
                            <w:r>
                              <w:t xml:space="preserve">Figure </w:t>
                            </w:r>
                            <w:fldSimple w:instr=" SEQ Figure \* ARABIC ">
                              <w:r w:rsidR="00D07F3C">
                                <w:rPr>
                                  <w:noProof/>
                                </w:rPr>
                                <w:t>6</w:t>
                              </w:r>
                            </w:fldSimple>
                            <w:r>
                              <w:t xml:space="preserve"> FPGA Power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5827D" id="Text Box 18" o:spid="_x0000_s1030" type="#_x0000_t202" style="position:absolute;margin-left:0;margin-top:209.9pt;width:540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" stroked="f">
                <v:textbox style="mso-fit-shape-to-text:t" inset="0,0,0,0">
                  <w:txbxContent>
                    <w:p w14:paraId="5B9A09BF" w14:textId="185C51C9" w:rsidR="00407693" w:rsidRPr="005A4132" w:rsidRDefault="00407693" w:rsidP="00407693">
                      <w:pPr>
                        <w:pStyle w:val="Caption"/>
                        <w:rPr>
                          <w:b/>
                          <w:color w:val="FF1571" w:themeColor="accent2"/>
                          <w:sz w:val="36"/>
                        </w:rPr>
                      </w:pPr>
                      <w:r>
                        <w:t xml:space="preserve">Figure </w:t>
                      </w:r>
                      <w:fldSimple w:instr=" SEQ Figure \* ARABIC ">
                        <w:r w:rsidR="00D07F3C">
                          <w:rPr>
                            <w:noProof/>
                          </w:rPr>
                          <w:t>6</w:t>
                        </w:r>
                      </w:fldSimple>
                      <w:r>
                        <w:t xml:space="preserve"> FPGA Power Usage</w:t>
                      </w:r>
                    </w:p>
                  </w:txbxContent>
                </v:textbox>
                <w10:wrap type="tight"/>
              </v:shape>
            </w:pict>
          </mc:Fallback>
        </mc:AlternateContent>
      </w:r>
      <w:r w:rsidRPr="00407693">
        <w:drawing>
          <wp:anchor distT="0" distB="0" distL="114300" distR="114300" simplePos="0" relativeHeight="251673600" behindDoc="1" locked="0" layoutInCell="1" allowOverlap="1" wp14:anchorId="673BEB11" wp14:editId="26E331B0">
            <wp:simplePos x="0" y="0"/>
            <wp:positionH relativeFrom="margin">
              <wp:align>right</wp:align>
            </wp:positionH>
            <wp:positionV relativeFrom="paragraph">
              <wp:posOffset>397097</wp:posOffset>
            </wp:positionV>
            <wp:extent cx="6858000" cy="2211705"/>
            <wp:effectExtent l="0" t="0" r="0" b="0"/>
            <wp:wrapTight wrapText="bothSides">
              <wp:wrapPolygon edited="0">
                <wp:start x="0" y="0"/>
                <wp:lineTo x="0" y="21395"/>
                <wp:lineTo x="21540" y="21395"/>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2211705"/>
                    </a:xfrm>
                    <a:prstGeom prst="rect">
                      <a:avLst/>
                    </a:prstGeom>
                  </pic:spPr>
                </pic:pic>
              </a:graphicData>
            </a:graphic>
            <wp14:sizeRelH relativeFrom="page">
              <wp14:pctWidth>0</wp14:pctWidth>
            </wp14:sizeRelH>
            <wp14:sizeRelV relativeFrom="page">
              <wp14:pctHeight>0</wp14:pctHeight>
            </wp14:sizeRelV>
          </wp:anchor>
        </w:drawing>
      </w:r>
      <w:r>
        <w:t>Power Usage</w:t>
      </w:r>
    </w:p>
    <w:p w14:paraId="798A4065" w14:textId="6A1C23D8" w:rsidR="00407693" w:rsidRPr="00E848B6" w:rsidRDefault="00407693" w:rsidP="00407693">
      <w:r w:rsidRPr="00E848B6">
        <w:t xml:space="preserve">Seen above are the expected power usage on the device based on </w:t>
      </w:r>
      <w:r w:rsidR="00E848B6" w:rsidRPr="00E848B6">
        <w:t>the following input voltages (Default Profile</w:t>
      </w:r>
      <w:r w:rsidR="00E848B6">
        <w:t xml:space="preserve"> – 25C Ambient Temp</w:t>
      </w:r>
      <w:r w:rsidR="00E848B6" w:rsidRPr="00E848B6">
        <w:t>)</w:t>
      </w:r>
    </w:p>
    <w:p w14:paraId="04053949" w14:textId="09647864" w:rsidR="00E848B6" w:rsidRDefault="00E848B6" w:rsidP="00407693">
      <w:pPr>
        <w:rPr>
          <w:b/>
          <w:bCs/>
        </w:rPr>
      </w:pPr>
      <w:r>
        <w:rPr>
          <w:noProof/>
        </w:rPr>
        <mc:AlternateContent>
          <mc:Choice Requires="wps">
            <w:drawing>
              <wp:anchor distT="0" distB="0" distL="114300" distR="114300" simplePos="0" relativeHeight="251678720" behindDoc="1" locked="0" layoutInCell="1" allowOverlap="1" wp14:anchorId="6E6B5450" wp14:editId="61C0B864">
                <wp:simplePos x="0" y="0"/>
                <wp:positionH relativeFrom="column">
                  <wp:posOffset>2306955</wp:posOffset>
                </wp:positionH>
                <wp:positionV relativeFrom="paragraph">
                  <wp:posOffset>3947795</wp:posOffset>
                </wp:positionV>
                <wp:extent cx="16002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79A903A2" w14:textId="653FA0DB" w:rsidR="00E848B6" w:rsidRPr="008B1571" w:rsidRDefault="00E848B6" w:rsidP="00E848B6">
                            <w:pPr>
                              <w:pStyle w:val="Caption"/>
                              <w:rPr>
                                <w:b/>
                                <w:bCs/>
                                <w:sz w:val="24"/>
                                <w:szCs w:val="24"/>
                              </w:rPr>
                            </w:pPr>
                            <w:r>
                              <w:t xml:space="preserve">Figure </w:t>
                            </w:r>
                            <w:fldSimple w:instr=" SEQ Figure \* ARABIC ">
                              <w:r w:rsidR="00D07F3C">
                                <w:rPr>
                                  <w:noProof/>
                                </w:rPr>
                                <w:t>7</w:t>
                              </w:r>
                            </w:fldSimple>
                            <w:r>
                              <w:t xml:space="preserve"> Input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B5450" id="Text Box 24" o:spid="_x0000_s1031" type="#_x0000_t202" style="position:absolute;margin-left:181.65pt;margin-top:310.85pt;width:12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" stroked="f">
                <v:textbox style="mso-fit-shape-to-text:t" inset="0,0,0,0">
                  <w:txbxContent>
                    <w:p w14:paraId="79A903A2" w14:textId="653FA0DB" w:rsidR="00E848B6" w:rsidRPr="008B1571" w:rsidRDefault="00E848B6" w:rsidP="00E848B6">
                      <w:pPr>
                        <w:pStyle w:val="Caption"/>
                        <w:rPr>
                          <w:b/>
                          <w:bCs/>
                          <w:sz w:val="24"/>
                          <w:szCs w:val="24"/>
                        </w:rPr>
                      </w:pPr>
                      <w:r>
                        <w:t xml:space="preserve">Figure </w:t>
                      </w:r>
                      <w:fldSimple w:instr=" SEQ Figure \* ARABIC ">
                        <w:r w:rsidR="00D07F3C">
                          <w:rPr>
                            <w:noProof/>
                          </w:rPr>
                          <w:t>7</w:t>
                        </w:r>
                      </w:fldSimple>
                      <w:r>
                        <w:t xml:space="preserve"> Input Voltage</w:t>
                      </w:r>
                    </w:p>
                  </w:txbxContent>
                </v:textbox>
                <w10:wrap type="tight"/>
              </v:shape>
            </w:pict>
          </mc:Fallback>
        </mc:AlternateContent>
      </w:r>
      <w:r w:rsidRPr="00E848B6">
        <w:rPr>
          <w:b/>
          <w:bCs/>
        </w:rPr>
        <w:drawing>
          <wp:anchor distT="0" distB="0" distL="114300" distR="114300" simplePos="0" relativeHeight="251676672" behindDoc="1" locked="0" layoutInCell="1" allowOverlap="1" wp14:anchorId="07F20A84" wp14:editId="272A8E2B">
            <wp:simplePos x="0" y="0"/>
            <wp:positionH relativeFrom="column">
              <wp:posOffset>2307265</wp:posOffset>
            </wp:positionH>
            <wp:positionV relativeFrom="paragraph">
              <wp:posOffset>147807</wp:posOffset>
            </wp:positionV>
            <wp:extent cx="1600423" cy="3743847"/>
            <wp:effectExtent l="0" t="0" r="0" b="9525"/>
            <wp:wrapTight wrapText="bothSides">
              <wp:wrapPolygon edited="0">
                <wp:start x="0" y="0"/>
                <wp:lineTo x="0" y="21545"/>
                <wp:lineTo x="21343" y="21545"/>
                <wp:lineTo x="213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0423" cy="3743847"/>
                    </a:xfrm>
                    <a:prstGeom prst="rect">
                      <a:avLst/>
                    </a:prstGeom>
                  </pic:spPr>
                </pic:pic>
              </a:graphicData>
            </a:graphic>
            <wp14:sizeRelH relativeFrom="page">
              <wp14:pctWidth>0</wp14:pctWidth>
            </wp14:sizeRelH>
            <wp14:sizeRelV relativeFrom="page">
              <wp14:pctHeight>0</wp14:pctHeight>
            </wp14:sizeRelV>
          </wp:anchor>
        </w:drawing>
      </w:r>
    </w:p>
    <w:p w14:paraId="7D7DB393" w14:textId="37A02ECD" w:rsidR="00E848B6" w:rsidRDefault="00E848B6" w:rsidP="00407693">
      <w:pPr>
        <w:rPr>
          <w:b/>
          <w:bCs/>
        </w:rPr>
      </w:pPr>
    </w:p>
    <w:p w14:paraId="173037E8" w14:textId="2FDD730F" w:rsidR="00177099" w:rsidRPr="00177099" w:rsidRDefault="00177099" w:rsidP="00177099"/>
    <w:p w14:paraId="5D93CDA1" w14:textId="0A4488C3" w:rsidR="00177099" w:rsidRPr="00177099" w:rsidRDefault="00177099" w:rsidP="00177099"/>
    <w:p w14:paraId="023F4A34" w14:textId="510E6A8E" w:rsidR="00177099" w:rsidRPr="00177099" w:rsidRDefault="00177099" w:rsidP="00177099"/>
    <w:p w14:paraId="311AB63C" w14:textId="68CDF4CF" w:rsidR="00177099" w:rsidRPr="00177099" w:rsidRDefault="00177099" w:rsidP="00177099"/>
    <w:p w14:paraId="4035A14F" w14:textId="647A340E" w:rsidR="00177099" w:rsidRPr="00177099" w:rsidRDefault="00177099" w:rsidP="00177099"/>
    <w:p w14:paraId="3F2BED8E" w14:textId="13452CB7" w:rsidR="00177099" w:rsidRPr="00177099" w:rsidRDefault="00177099" w:rsidP="00177099"/>
    <w:p w14:paraId="5FD130EF" w14:textId="774F3376" w:rsidR="00177099" w:rsidRPr="00177099" w:rsidRDefault="00177099" w:rsidP="00177099"/>
    <w:p w14:paraId="347632A0" w14:textId="3580E83C" w:rsidR="00177099" w:rsidRPr="00177099" w:rsidRDefault="00177099" w:rsidP="00177099"/>
    <w:p w14:paraId="2D5A23E9" w14:textId="76205A83" w:rsidR="00177099" w:rsidRPr="00177099" w:rsidRDefault="00177099" w:rsidP="00177099"/>
    <w:p w14:paraId="523D4E9F" w14:textId="14FE0D7F" w:rsidR="00177099" w:rsidRPr="00177099" w:rsidRDefault="00177099" w:rsidP="00177099"/>
    <w:p w14:paraId="71586B8B" w14:textId="6822AC5A" w:rsidR="00177099" w:rsidRPr="00177099" w:rsidRDefault="00177099" w:rsidP="00177099"/>
    <w:p w14:paraId="153AF873" w14:textId="125A2201" w:rsidR="00177099" w:rsidRPr="00177099" w:rsidRDefault="00177099" w:rsidP="00177099"/>
    <w:p w14:paraId="26D74C1E" w14:textId="2C8FE6E1" w:rsidR="00177099" w:rsidRPr="00177099" w:rsidRDefault="00177099" w:rsidP="00177099"/>
    <w:p w14:paraId="27990042" w14:textId="33ABB87F" w:rsidR="00177099" w:rsidRPr="00177099" w:rsidRDefault="00177099" w:rsidP="00177099"/>
    <w:p w14:paraId="5DD1B5C7" w14:textId="513784BC" w:rsidR="00177099" w:rsidRPr="00177099" w:rsidRDefault="00177099" w:rsidP="00177099"/>
    <w:p w14:paraId="59EBFA49" w14:textId="4CEDA221" w:rsidR="00177099" w:rsidRPr="00177099" w:rsidRDefault="00177099" w:rsidP="00177099"/>
    <w:p w14:paraId="53719D22" w14:textId="48A616B0" w:rsidR="00177099" w:rsidRPr="00177099" w:rsidRDefault="00177099" w:rsidP="00177099"/>
    <w:p w14:paraId="26C14903" w14:textId="601AC138" w:rsidR="00177099" w:rsidRPr="00177099" w:rsidRDefault="00177099" w:rsidP="00177099"/>
    <w:p w14:paraId="7D7365F8" w14:textId="4F1BD91F" w:rsidR="00177099" w:rsidRDefault="00177099" w:rsidP="00177099">
      <w:pPr>
        <w:rPr>
          <w:b/>
          <w:bCs/>
        </w:rPr>
      </w:pPr>
    </w:p>
    <w:p w14:paraId="7A65682E" w14:textId="1F5A9876" w:rsidR="00177099" w:rsidRPr="00177099" w:rsidRDefault="00177099" w:rsidP="00177099"/>
    <w:p w14:paraId="7197A222" w14:textId="6133E630" w:rsidR="00177099" w:rsidRPr="00177099" w:rsidRDefault="00177099" w:rsidP="00177099"/>
    <w:p w14:paraId="1F12B8C0" w14:textId="2C465426" w:rsidR="00177099" w:rsidRPr="00177099" w:rsidRDefault="00177099" w:rsidP="00177099"/>
    <w:p w14:paraId="21170AB3" w14:textId="0C024727" w:rsidR="00177099" w:rsidRDefault="00177099" w:rsidP="00177099">
      <w:pPr>
        <w:rPr>
          <w:b/>
          <w:bCs/>
        </w:rPr>
      </w:pPr>
    </w:p>
    <w:p w14:paraId="4E7059A4" w14:textId="472BC471" w:rsidR="00177099" w:rsidRDefault="00177099" w:rsidP="00177099">
      <w:pPr>
        <w:rPr>
          <w:b/>
          <w:bCs/>
        </w:rPr>
      </w:pPr>
    </w:p>
    <w:p w14:paraId="751BF10C" w14:textId="0529152B" w:rsidR="00177099" w:rsidRDefault="00177099" w:rsidP="00177099">
      <w:pPr>
        <w:tabs>
          <w:tab w:val="left" w:pos="3734"/>
        </w:tabs>
      </w:pPr>
      <w:r>
        <w:tab/>
      </w:r>
    </w:p>
    <w:p w14:paraId="141DCC05" w14:textId="56289489" w:rsidR="00177099" w:rsidRDefault="00177099" w:rsidP="00177099">
      <w:pPr>
        <w:tabs>
          <w:tab w:val="left" w:pos="3734"/>
        </w:tabs>
      </w:pPr>
    </w:p>
    <w:p w14:paraId="6DD738DD" w14:textId="74AD621B" w:rsidR="00177099" w:rsidRDefault="00177099" w:rsidP="00177099">
      <w:pPr>
        <w:tabs>
          <w:tab w:val="left" w:pos="3734"/>
        </w:tabs>
      </w:pPr>
    </w:p>
    <w:p w14:paraId="3A998E56" w14:textId="2FF63BB4" w:rsidR="00177099" w:rsidRDefault="00177099" w:rsidP="00177099">
      <w:pPr>
        <w:tabs>
          <w:tab w:val="left" w:pos="3734"/>
        </w:tabs>
      </w:pPr>
    </w:p>
    <w:p w14:paraId="12D77FE1" w14:textId="77777777" w:rsidR="00F05012" w:rsidRDefault="00F05012" w:rsidP="00177099">
      <w:pPr>
        <w:tabs>
          <w:tab w:val="left" w:pos="3734"/>
        </w:tabs>
      </w:pPr>
    </w:p>
    <w:p w14:paraId="04004333" w14:textId="121480DC" w:rsidR="00F05012" w:rsidRDefault="0007131D" w:rsidP="00F05012">
      <w:pPr>
        <w:pStyle w:val="Heading3"/>
      </w:pPr>
      <w:r>
        <w:lastRenderedPageBreak/>
        <w:t xml:space="preserve">Internal </w:t>
      </w:r>
      <w:r w:rsidR="00F05012">
        <w:t xml:space="preserve">Connections: </w:t>
      </w:r>
    </w:p>
    <w:p w14:paraId="08969701" w14:textId="77777777" w:rsidR="00F05012" w:rsidRDefault="00F05012" w:rsidP="00F05012">
      <w:pPr>
        <w:keepNext/>
      </w:pPr>
      <w:r w:rsidRPr="00F05012">
        <w:drawing>
          <wp:inline distT="0" distB="0" distL="0" distR="0" wp14:anchorId="3C924DE0" wp14:editId="5A84869C">
            <wp:extent cx="6858000" cy="37191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719195"/>
                    </a:xfrm>
                    <a:prstGeom prst="rect">
                      <a:avLst/>
                    </a:prstGeom>
                  </pic:spPr>
                </pic:pic>
              </a:graphicData>
            </a:graphic>
          </wp:inline>
        </w:drawing>
      </w:r>
    </w:p>
    <w:p w14:paraId="0A9D91AD" w14:textId="1CE5FB78" w:rsidR="00F05012" w:rsidRPr="00F05012" w:rsidRDefault="00F05012" w:rsidP="00F05012">
      <w:pPr>
        <w:pStyle w:val="Caption"/>
      </w:pPr>
      <w:r>
        <w:t xml:space="preserve">Figure </w:t>
      </w:r>
      <w:fldSimple w:instr=" SEQ Figure \* ARABIC ">
        <w:r w:rsidR="00D07F3C">
          <w:rPr>
            <w:noProof/>
          </w:rPr>
          <w:t>8</w:t>
        </w:r>
      </w:fldSimple>
      <w:r w:rsidR="0007131D">
        <w:t xml:space="preserve"> ALU Far Right, Inputs and Output Bus Left</w:t>
      </w:r>
      <w:r w:rsidR="00071298">
        <w:t xml:space="preserve"> </w:t>
      </w:r>
    </w:p>
    <w:p w14:paraId="48E1CE66" w14:textId="4F6DDF2A" w:rsidR="00F05012" w:rsidRDefault="00F05012" w:rsidP="00177099">
      <w:pPr>
        <w:tabs>
          <w:tab w:val="left" w:pos="3734"/>
        </w:tabs>
      </w:pPr>
    </w:p>
    <w:p w14:paraId="40924959" w14:textId="45172DF1" w:rsidR="00F05012" w:rsidRDefault="00641690" w:rsidP="00177099">
      <w:pPr>
        <w:tabs>
          <w:tab w:val="left" w:pos="3734"/>
        </w:tabs>
      </w:pPr>
      <w:r w:rsidRPr="0007131D">
        <w:drawing>
          <wp:anchor distT="0" distB="0" distL="114300" distR="114300" simplePos="0" relativeHeight="251682816" behindDoc="1" locked="0" layoutInCell="1" allowOverlap="1" wp14:anchorId="78550B86" wp14:editId="45BD35D3">
            <wp:simplePos x="0" y="0"/>
            <wp:positionH relativeFrom="column">
              <wp:posOffset>1444876</wp:posOffset>
            </wp:positionH>
            <wp:positionV relativeFrom="paragraph">
              <wp:posOffset>158085</wp:posOffset>
            </wp:positionV>
            <wp:extent cx="3162741" cy="2676899"/>
            <wp:effectExtent l="0" t="0" r="0" b="9525"/>
            <wp:wrapTight wrapText="bothSides">
              <wp:wrapPolygon edited="0">
                <wp:start x="0" y="0"/>
                <wp:lineTo x="0" y="21523"/>
                <wp:lineTo x="21470" y="21523"/>
                <wp:lineTo x="2147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62741" cy="2676899"/>
                    </a:xfrm>
                    <a:prstGeom prst="rect">
                      <a:avLst/>
                    </a:prstGeom>
                  </pic:spPr>
                </pic:pic>
              </a:graphicData>
            </a:graphic>
            <wp14:sizeRelH relativeFrom="page">
              <wp14:pctWidth>0</wp14:pctWidth>
            </wp14:sizeRelH>
            <wp14:sizeRelV relativeFrom="page">
              <wp14:pctHeight>0</wp14:pctHeight>
            </wp14:sizeRelV>
          </wp:anchor>
        </w:drawing>
      </w:r>
    </w:p>
    <w:p w14:paraId="0093E95E" w14:textId="77777777" w:rsidR="00F05012" w:rsidRDefault="00F05012" w:rsidP="00177099">
      <w:pPr>
        <w:tabs>
          <w:tab w:val="left" w:pos="3734"/>
        </w:tabs>
      </w:pPr>
    </w:p>
    <w:p w14:paraId="6B5E477C" w14:textId="52266B9E" w:rsidR="00F05012" w:rsidRDefault="00F05012" w:rsidP="00177099">
      <w:pPr>
        <w:tabs>
          <w:tab w:val="left" w:pos="3734"/>
        </w:tabs>
      </w:pPr>
    </w:p>
    <w:p w14:paraId="0632682C" w14:textId="53812971" w:rsidR="00F05012" w:rsidRDefault="00F05012" w:rsidP="00177099">
      <w:pPr>
        <w:tabs>
          <w:tab w:val="left" w:pos="3734"/>
        </w:tabs>
      </w:pPr>
    </w:p>
    <w:p w14:paraId="7851220C" w14:textId="0CB92D48" w:rsidR="00F05012" w:rsidRDefault="00F05012" w:rsidP="00177099">
      <w:pPr>
        <w:tabs>
          <w:tab w:val="left" w:pos="3734"/>
        </w:tabs>
      </w:pPr>
    </w:p>
    <w:p w14:paraId="5DA69356" w14:textId="686030B6" w:rsidR="00F05012" w:rsidRDefault="00F05012" w:rsidP="00177099">
      <w:pPr>
        <w:tabs>
          <w:tab w:val="left" w:pos="3734"/>
        </w:tabs>
      </w:pPr>
    </w:p>
    <w:p w14:paraId="77600D6C" w14:textId="5F2D9D31" w:rsidR="00F05012" w:rsidRDefault="00F05012" w:rsidP="00177099">
      <w:pPr>
        <w:tabs>
          <w:tab w:val="left" w:pos="3734"/>
        </w:tabs>
      </w:pPr>
    </w:p>
    <w:p w14:paraId="21B4B6DA" w14:textId="29BD802C" w:rsidR="00F05012" w:rsidRDefault="00F05012" w:rsidP="00177099">
      <w:pPr>
        <w:tabs>
          <w:tab w:val="left" w:pos="3734"/>
        </w:tabs>
      </w:pPr>
    </w:p>
    <w:p w14:paraId="644C27D5" w14:textId="0FC78142" w:rsidR="00F05012" w:rsidRDefault="00F05012" w:rsidP="00177099">
      <w:pPr>
        <w:tabs>
          <w:tab w:val="left" w:pos="3734"/>
        </w:tabs>
      </w:pPr>
    </w:p>
    <w:p w14:paraId="33D5A75E" w14:textId="02414F3F" w:rsidR="00F05012" w:rsidRDefault="00F05012" w:rsidP="00177099">
      <w:pPr>
        <w:tabs>
          <w:tab w:val="left" w:pos="3734"/>
        </w:tabs>
      </w:pPr>
    </w:p>
    <w:p w14:paraId="78CBECBF" w14:textId="2284DCEB" w:rsidR="00F05012" w:rsidRDefault="00F05012" w:rsidP="00177099">
      <w:pPr>
        <w:tabs>
          <w:tab w:val="left" w:pos="3734"/>
        </w:tabs>
      </w:pPr>
    </w:p>
    <w:p w14:paraId="1F7F69AD" w14:textId="01A02133" w:rsidR="00F05012" w:rsidRDefault="00F05012" w:rsidP="00177099">
      <w:pPr>
        <w:tabs>
          <w:tab w:val="left" w:pos="3734"/>
        </w:tabs>
      </w:pPr>
    </w:p>
    <w:p w14:paraId="5AC840C6" w14:textId="29968833" w:rsidR="00F05012" w:rsidRDefault="00F05012" w:rsidP="00177099">
      <w:pPr>
        <w:tabs>
          <w:tab w:val="left" w:pos="3734"/>
        </w:tabs>
      </w:pPr>
    </w:p>
    <w:p w14:paraId="2A3C0C90" w14:textId="5611750F" w:rsidR="00F05012" w:rsidRDefault="00F05012" w:rsidP="00177099">
      <w:pPr>
        <w:tabs>
          <w:tab w:val="left" w:pos="3734"/>
        </w:tabs>
      </w:pPr>
    </w:p>
    <w:p w14:paraId="04EA0BD8" w14:textId="4C62BF8D" w:rsidR="00F05012" w:rsidRDefault="00F05012" w:rsidP="00177099">
      <w:pPr>
        <w:tabs>
          <w:tab w:val="left" w:pos="3734"/>
        </w:tabs>
      </w:pPr>
    </w:p>
    <w:p w14:paraId="05E6A65E" w14:textId="59600144" w:rsidR="00F05012" w:rsidRDefault="00F05012" w:rsidP="00177099">
      <w:pPr>
        <w:tabs>
          <w:tab w:val="left" w:pos="3734"/>
        </w:tabs>
      </w:pPr>
    </w:p>
    <w:p w14:paraId="303FBF1D" w14:textId="75DEB496" w:rsidR="00F05012" w:rsidRDefault="00641690" w:rsidP="00177099">
      <w:pPr>
        <w:tabs>
          <w:tab w:val="left" w:pos="3734"/>
        </w:tabs>
      </w:pPr>
      <w:r>
        <w:rPr>
          <w:noProof/>
        </w:rPr>
        <mc:AlternateContent>
          <mc:Choice Requires="wps">
            <w:drawing>
              <wp:anchor distT="0" distB="0" distL="114300" distR="114300" simplePos="0" relativeHeight="251684864" behindDoc="1" locked="0" layoutInCell="1" allowOverlap="1" wp14:anchorId="51B7A01E" wp14:editId="3DCF9832">
                <wp:simplePos x="0" y="0"/>
                <wp:positionH relativeFrom="column">
                  <wp:posOffset>1615720</wp:posOffset>
                </wp:positionH>
                <wp:positionV relativeFrom="paragraph">
                  <wp:posOffset>8477</wp:posOffset>
                </wp:positionV>
                <wp:extent cx="316230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655EDABB" w14:textId="4C351453" w:rsidR="0007131D" w:rsidRPr="008F49C5" w:rsidRDefault="0007131D" w:rsidP="0007131D">
                            <w:pPr>
                              <w:pStyle w:val="Caption"/>
                            </w:pPr>
                            <w:r>
                              <w:t xml:space="preserve">Figure </w:t>
                            </w:r>
                            <w:fldSimple w:instr=" SEQ Figure \* ARABIC ">
                              <w:r w:rsidR="00D07F3C">
                                <w:rPr>
                                  <w:noProof/>
                                </w:rPr>
                                <w:t>9</w:t>
                              </w:r>
                            </w:fldSimple>
                            <w:r>
                              <w:t xml:space="preserve"> </w:t>
                            </w:r>
                            <w:r w:rsidR="00E2443C">
                              <w:t xml:space="preserve">Example: </w:t>
                            </w:r>
                            <w:r>
                              <w:t>Input 1</w:t>
                            </w:r>
                            <w:r w:rsidR="00E2443C">
                              <w:t xml:space="preserve"> connections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7A01E" id="Text Box 29" o:spid="_x0000_s1032" type="#_x0000_t202" style="position:absolute;margin-left:127.2pt;margin-top:.65pt;width:249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" stroked="f">
                <v:textbox style="mso-fit-shape-to-text:t" inset="0,0,0,0">
                  <w:txbxContent>
                    <w:p w14:paraId="655EDABB" w14:textId="4C351453" w:rsidR="0007131D" w:rsidRPr="008F49C5" w:rsidRDefault="0007131D" w:rsidP="0007131D">
                      <w:pPr>
                        <w:pStyle w:val="Caption"/>
                      </w:pPr>
                      <w:r>
                        <w:t xml:space="preserve">Figure </w:t>
                      </w:r>
                      <w:fldSimple w:instr=" SEQ Figure \* ARABIC ">
                        <w:r w:rsidR="00D07F3C">
                          <w:rPr>
                            <w:noProof/>
                          </w:rPr>
                          <w:t>9</w:t>
                        </w:r>
                      </w:fldSimple>
                      <w:r>
                        <w:t xml:space="preserve"> </w:t>
                      </w:r>
                      <w:r w:rsidR="00E2443C">
                        <w:t xml:space="preserve">Example: </w:t>
                      </w:r>
                      <w:r>
                        <w:t>Input 1</w:t>
                      </w:r>
                      <w:r w:rsidR="00E2443C">
                        <w:t xml:space="preserve"> connections setup</w:t>
                      </w:r>
                    </w:p>
                  </w:txbxContent>
                </v:textbox>
                <w10:wrap type="tight"/>
              </v:shape>
            </w:pict>
          </mc:Fallback>
        </mc:AlternateContent>
      </w:r>
    </w:p>
    <w:p w14:paraId="6C2A8B58" w14:textId="592E8A66" w:rsidR="00F05012" w:rsidRDefault="00F05012" w:rsidP="00177099">
      <w:pPr>
        <w:tabs>
          <w:tab w:val="left" w:pos="3734"/>
        </w:tabs>
      </w:pPr>
    </w:p>
    <w:p w14:paraId="5FDFD233" w14:textId="083D39CF" w:rsidR="00F05012" w:rsidRDefault="00F05012" w:rsidP="00177099">
      <w:pPr>
        <w:tabs>
          <w:tab w:val="left" w:pos="3734"/>
        </w:tabs>
      </w:pPr>
    </w:p>
    <w:p w14:paraId="2F096FB1" w14:textId="3EB0AC5D" w:rsidR="00F05012" w:rsidRDefault="00F05012" w:rsidP="00177099">
      <w:pPr>
        <w:tabs>
          <w:tab w:val="left" w:pos="3734"/>
        </w:tabs>
      </w:pPr>
      <w:bookmarkStart w:id="0" w:name="_GoBack"/>
      <w:bookmarkEnd w:id="0"/>
    </w:p>
    <w:p w14:paraId="064BE5A5" w14:textId="18C351E5" w:rsidR="00F05012" w:rsidRDefault="00F05012" w:rsidP="00177099">
      <w:pPr>
        <w:tabs>
          <w:tab w:val="left" w:pos="3734"/>
        </w:tabs>
      </w:pPr>
    </w:p>
    <w:p w14:paraId="3FFE8E0D" w14:textId="260703A6" w:rsidR="00F05012" w:rsidRDefault="00F05012" w:rsidP="00177099">
      <w:pPr>
        <w:tabs>
          <w:tab w:val="left" w:pos="3734"/>
        </w:tabs>
      </w:pPr>
    </w:p>
    <w:p w14:paraId="439A67AC" w14:textId="44F56AD5" w:rsidR="00F05012" w:rsidRDefault="00F05012" w:rsidP="00177099">
      <w:pPr>
        <w:tabs>
          <w:tab w:val="left" w:pos="3734"/>
        </w:tabs>
      </w:pPr>
    </w:p>
    <w:p w14:paraId="1DF68E89" w14:textId="4CFA1B49" w:rsidR="00F05012" w:rsidRDefault="00F05012" w:rsidP="00177099">
      <w:pPr>
        <w:tabs>
          <w:tab w:val="left" w:pos="3734"/>
        </w:tabs>
      </w:pPr>
    </w:p>
    <w:p w14:paraId="283283C0" w14:textId="554BCDDA" w:rsidR="00177099" w:rsidRPr="00177099" w:rsidRDefault="00177099" w:rsidP="00177099">
      <w:pPr>
        <w:tabs>
          <w:tab w:val="left" w:pos="3734"/>
        </w:tabs>
      </w:pPr>
      <w:r>
        <w:rPr>
          <w:noProof/>
        </w:rPr>
        <w:lastRenderedPageBreak/>
        <mc:AlternateContent>
          <mc:Choice Requires="wps">
            <w:drawing>
              <wp:anchor distT="0" distB="0" distL="114300" distR="114300" simplePos="0" relativeHeight="251681792" behindDoc="1" locked="0" layoutInCell="1" allowOverlap="1" wp14:anchorId="09F2F965" wp14:editId="150FC012">
                <wp:simplePos x="0" y="0"/>
                <wp:positionH relativeFrom="margin">
                  <wp:align>center</wp:align>
                </wp:positionH>
                <wp:positionV relativeFrom="paragraph">
                  <wp:posOffset>2130218</wp:posOffset>
                </wp:positionV>
                <wp:extent cx="2495550" cy="635"/>
                <wp:effectExtent l="0" t="0" r="0" b="6985"/>
                <wp:wrapTight wrapText="bothSides">
                  <wp:wrapPolygon edited="0">
                    <wp:start x="0" y="0"/>
                    <wp:lineTo x="0" y="20597"/>
                    <wp:lineTo x="21435" y="20597"/>
                    <wp:lineTo x="21435"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1E25D231" w14:textId="4C6989FA" w:rsidR="00177099" w:rsidRPr="00F05012" w:rsidRDefault="00177099" w:rsidP="00177099">
                            <w:pPr>
                              <w:pStyle w:val="Caption"/>
                              <w:rPr>
                                <w:sz w:val="24"/>
                                <w:szCs w:val="24"/>
                                <w:lang w:val="en-AU"/>
                              </w:rPr>
                            </w:pPr>
                            <w:r>
                              <w:t xml:space="preserve">Figure </w:t>
                            </w:r>
                            <w:fldSimple w:instr=" SEQ Figure \* ARABIC ">
                              <w:r w:rsidR="00D07F3C">
                                <w:rPr>
                                  <w:noProof/>
                                </w:rPr>
                                <w:t>10</w:t>
                              </w:r>
                            </w:fldSimple>
                            <w:r>
                              <w:t xml:space="preserve"> Look Up Table </w:t>
                            </w:r>
                            <w:r w:rsidR="00641690">
                              <w:t>in</w:t>
                            </w:r>
                            <w:r>
                              <w:t xml:space="preserve"> Use Within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2F965" id="Text Box 26" o:spid="_x0000_s1033" type="#_x0000_t202" style="position:absolute;margin-left:0;margin-top:167.75pt;width:196.5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0BLwIAAGY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" stroked="f">
                <v:textbox style="mso-fit-shape-to-text:t" inset="0,0,0,0">
                  <w:txbxContent>
                    <w:p w14:paraId="1E25D231" w14:textId="4C6989FA" w:rsidR="00177099" w:rsidRPr="00F05012" w:rsidRDefault="00177099" w:rsidP="00177099">
                      <w:pPr>
                        <w:pStyle w:val="Caption"/>
                        <w:rPr>
                          <w:sz w:val="24"/>
                          <w:szCs w:val="24"/>
                          <w:lang w:val="en-AU"/>
                        </w:rPr>
                      </w:pPr>
                      <w:r>
                        <w:t xml:space="preserve">Figure </w:t>
                      </w:r>
                      <w:fldSimple w:instr=" SEQ Figure \* ARABIC ">
                        <w:r w:rsidR="00D07F3C">
                          <w:rPr>
                            <w:noProof/>
                          </w:rPr>
                          <w:t>10</w:t>
                        </w:r>
                      </w:fldSimple>
                      <w:r>
                        <w:t xml:space="preserve"> Look Up Table </w:t>
                      </w:r>
                      <w:r w:rsidR="00641690">
                        <w:t>in</w:t>
                      </w:r>
                      <w:r>
                        <w:t xml:space="preserve"> Use Within Device</w:t>
                      </w:r>
                    </w:p>
                  </w:txbxContent>
                </v:textbox>
                <w10:wrap type="tight" anchorx="margin"/>
              </v:shape>
            </w:pict>
          </mc:Fallback>
        </mc:AlternateContent>
      </w:r>
      <w:r w:rsidR="00641690" w:rsidRPr="00641690">
        <w:drawing>
          <wp:anchor distT="0" distB="0" distL="114300" distR="114300" simplePos="0" relativeHeight="251685888" behindDoc="1" locked="0" layoutInCell="1" allowOverlap="1" wp14:anchorId="30216B76" wp14:editId="11BE86F3">
            <wp:simplePos x="0" y="0"/>
            <wp:positionH relativeFrom="column">
              <wp:posOffset>0</wp:posOffset>
            </wp:positionH>
            <wp:positionV relativeFrom="paragraph">
              <wp:posOffset>172085</wp:posOffset>
            </wp:positionV>
            <wp:extent cx="6858000" cy="1929765"/>
            <wp:effectExtent l="0" t="0" r="0" b="0"/>
            <wp:wrapTight wrapText="bothSides">
              <wp:wrapPolygon edited="0">
                <wp:start x="0" y="0"/>
                <wp:lineTo x="0" y="21323"/>
                <wp:lineTo x="21540" y="21323"/>
                <wp:lineTo x="2154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1929765"/>
                    </a:xfrm>
                    <a:prstGeom prst="rect">
                      <a:avLst/>
                    </a:prstGeom>
                  </pic:spPr>
                </pic:pic>
              </a:graphicData>
            </a:graphic>
            <wp14:sizeRelH relativeFrom="page">
              <wp14:pctWidth>0</wp14:pctWidth>
            </wp14:sizeRelH>
            <wp14:sizeRelV relativeFrom="page">
              <wp14:pctHeight>0</wp14:pctHeight>
            </wp14:sizeRelV>
          </wp:anchor>
        </w:drawing>
      </w:r>
    </w:p>
    <w:sectPr w:rsidR="00177099" w:rsidRPr="00177099" w:rsidSect="005F4A20">
      <w:headerReference w:type="default" r:id="rId23"/>
      <w:footerReference w:type="even" r:id="rId24"/>
      <w:footerReference w:type="default" r:id="rId25"/>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F9420" w14:textId="77777777" w:rsidR="001536FF" w:rsidRDefault="001536FF" w:rsidP="001205A1">
      <w:r>
        <w:separator/>
      </w:r>
    </w:p>
  </w:endnote>
  <w:endnote w:type="continuationSeparator" w:id="0">
    <w:p w14:paraId="2B6EAF24" w14:textId="77777777" w:rsidR="001536FF" w:rsidRDefault="001536F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8362992"/>
      <w:docPartObj>
        <w:docPartGallery w:val="Page Numbers (Bottom of Page)"/>
        <w:docPartUnique/>
      </w:docPartObj>
    </w:sdtPr>
    <w:sdtEndPr>
      <w:rPr>
        <w:rStyle w:val="PageNumber"/>
      </w:rPr>
    </w:sdtEndPr>
    <w:sdtContent>
      <w:p w14:paraId="6E4B6820"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DE6801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CDFFB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838232"/>
      <w:docPartObj>
        <w:docPartGallery w:val="Page Numbers (Bottom of Page)"/>
        <w:docPartUnique/>
      </w:docPartObj>
    </w:sdtPr>
    <w:sdtEndPr/>
    <w:sdtContent>
      <w:p w14:paraId="3381599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0621A" w14:textId="77777777" w:rsidR="001536FF" w:rsidRDefault="001536FF" w:rsidP="001205A1">
      <w:r>
        <w:separator/>
      </w:r>
    </w:p>
  </w:footnote>
  <w:footnote w:type="continuationSeparator" w:id="0">
    <w:p w14:paraId="7D25585F" w14:textId="77777777" w:rsidR="001536FF" w:rsidRDefault="001536F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7216" w14:textId="0136F262" w:rsidR="00EF2481" w:rsidRPr="00637B83" w:rsidRDefault="00EF2481" w:rsidP="00EF2481">
    <w:pPr>
      <w:pStyle w:val="Header"/>
    </w:pPr>
    <w:r>
      <w:t>S4428042 – PRAC1 CSSE4010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8196B"/>
    <w:multiLevelType w:val="hybridMultilevel"/>
    <w:tmpl w:val="8BBC3C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667E468C"/>
    <w:multiLevelType w:val="hybridMultilevel"/>
    <w:tmpl w:val="4D88C78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481"/>
    <w:rsid w:val="00036DC3"/>
    <w:rsid w:val="00071298"/>
    <w:rsid w:val="0007131D"/>
    <w:rsid w:val="000C4ED1"/>
    <w:rsid w:val="000F0731"/>
    <w:rsid w:val="00100B24"/>
    <w:rsid w:val="001205A1"/>
    <w:rsid w:val="001536FF"/>
    <w:rsid w:val="00177099"/>
    <w:rsid w:val="001C0C85"/>
    <w:rsid w:val="001D78B9"/>
    <w:rsid w:val="00206FA7"/>
    <w:rsid w:val="00216DB3"/>
    <w:rsid w:val="002A73CC"/>
    <w:rsid w:val="002B04D8"/>
    <w:rsid w:val="002B6593"/>
    <w:rsid w:val="0031055C"/>
    <w:rsid w:val="003840BC"/>
    <w:rsid w:val="003B19C2"/>
    <w:rsid w:val="00407693"/>
    <w:rsid w:val="005A2DF7"/>
    <w:rsid w:val="005D557C"/>
    <w:rsid w:val="005F4A20"/>
    <w:rsid w:val="00637B83"/>
    <w:rsid w:val="00641690"/>
    <w:rsid w:val="00646F8A"/>
    <w:rsid w:val="006C60E6"/>
    <w:rsid w:val="006D2C4C"/>
    <w:rsid w:val="00875863"/>
    <w:rsid w:val="00971E71"/>
    <w:rsid w:val="00A15CF7"/>
    <w:rsid w:val="00A65B25"/>
    <w:rsid w:val="00A81248"/>
    <w:rsid w:val="00AC4C62"/>
    <w:rsid w:val="00B94FE8"/>
    <w:rsid w:val="00D07F3C"/>
    <w:rsid w:val="00E2443C"/>
    <w:rsid w:val="00E52C88"/>
    <w:rsid w:val="00E61F1F"/>
    <w:rsid w:val="00E638E6"/>
    <w:rsid w:val="00E717D2"/>
    <w:rsid w:val="00E752EB"/>
    <w:rsid w:val="00E848B6"/>
    <w:rsid w:val="00EF2481"/>
    <w:rsid w:val="00F05012"/>
    <w:rsid w:val="00F32B0D"/>
    <w:rsid w:val="00F6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11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Caption">
    <w:name w:val="caption"/>
    <w:basedOn w:val="Normal"/>
    <w:next w:val="Normal"/>
    <w:uiPriority w:val="35"/>
    <w:semiHidden/>
    <w:qFormat/>
    <w:rsid w:val="00EF2481"/>
    <w:pPr>
      <w:spacing w:after="200"/>
    </w:pPr>
    <w:rPr>
      <w:i/>
      <w:iCs/>
      <w:color w:val="5E5E5E" w:themeColor="text2"/>
      <w:sz w:val="18"/>
      <w:szCs w:val="18"/>
    </w:rPr>
  </w:style>
  <w:style w:type="paragraph" w:styleId="ListParagraph">
    <w:name w:val="List Paragraph"/>
    <w:basedOn w:val="Normal"/>
    <w:uiPriority w:val="34"/>
    <w:semiHidden/>
    <w:qFormat/>
    <w:rsid w:val="0064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du\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7</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2020-08-09T01:33:00Z</dcterms:created>
  <dcterms:modified xsi:type="dcterms:W3CDTF">2020-08-09T03:01:00Z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