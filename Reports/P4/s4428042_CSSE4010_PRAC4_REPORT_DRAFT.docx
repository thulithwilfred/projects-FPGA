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293DD09B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4C7E6D8E" w14:textId="3B8F080B" w:rsidR="001D78B9" w:rsidRPr="00C166F4" w:rsidRDefault="009674E0" w:rsidP="00216DB3">
            <w:pPr>
              <w:pStyle w:val="Heading1"/>
              <w:rPr>
                <w:rFonts w:asciiTheme="minorHAnsi" w:hAnsiTheme="minorHAnsi"/>
              </w:rPr>
            </w:pPr>
            <w:r>
              <w:t xml:space="preserve">   </w:t>
            </w:r>
            <w:r w:rsidR="00C166F4">
              <w:t xml:space="preserve">   </w:t>
            </w:r>
            <w:r w:rsidRPr="00C166F4">
              <w:rPr>
                <w:rFonts w:asciiTheme="minorHAnsi" w:hAnsiTheme="minorHAnsi"/>
              </w:rPr>
              <w:t>Finite State Machines</w:t>
            </w:r>
          </w:p>
        </w:tc>
      </w:tr>
      <w:tr w:rsidR="00637B83" w14:paraId="03ABD519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437892FD" w14:textId="132027DE" w:rsidR="00637B83" w:rsidRDefault="00C166F4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212113C8" wp14:editId="048FE419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-19050</wp:posOffset>
                      </wp:positionV>
                      <wp:extent cx="6090920" cy="6094730"/>
                      <wp:effectExtent l="0" t="0" r="5080" b="1270"/>
                      <wp:wrapTight wrapText="bothSides">
                        <wp:wrapPolygon edited="0">
                          <wp:start x="11079" y="0"/>
                          <wp:lineTo x="9255" y="0"/>
                          <wp:lineTo x="5945" y="743"/>
                          <wp:lineTo x="5945" y="1080"/>
                          <wp:lineTo x="1148" y="5739"/>
                          <wp:lineTo x="743" y="6346"/>
                          <wp:lineTo x="743" y="6616"/>
                          <wp:lineTo x="1216" y="7562"/>
                          <wp:lineTo x="203" y="8642"/>
                          <wp:lineTo x="0" y="8979"/>
                          <wp:lineTo x="0" y="9452"/>
                          <wp:lineTo x="1148" y="9722"/>
                          <wp:lineTo x="0" y="10802"/>
                          <wp:lineTo x="0" y="11545"/>
                          <wp:lineTo x="946" y="11882"/>
                          <wp:lineTo x="0" y="12895"/>
                          <wp:lineTo x="68" y="13030"/>
                          <wp:lineTo x="743" y="14043"/>
                          <wp:lineTo x="811" y="14043"/>
                          <wp:lineTo x="540" y="14448"/>
                          <wp:lineTo x="676" y="14853"/>
                          <wp:lineTo x="1756" y="15123"/>
                          <wp:lineTo x="1148" y="15798"/>
                          <wp:lineTo x="1284" y="16203"/>
                          <wp:lineTo x="2635" y="16203"/>
                          <wp:lineTo x="1824" y="17081"/>
                          <wp:lineTo x="2837" y="18364"/>
                          <wp:lineTo x="2905" y="18836"/>
                          <wp:lineTo x="4391" y="19444"/>
                          <wp:lineTo x="5607" y="19444"/>
                          <wp:lineTo x="5134" y="19984"/>
                          <wp:lineTo x="5202" y="20119"/>
                          <wp:lineTo x="6553" y="20524"/>
                          <wp:lineTo x="6418" y="20794"/>
                          <wp:lineTo x="7296" y="21199"/>
                          <wp:lineTo x="9525" y="21537"/>
                          <wp:lineTo x="11957" y="21537"/>
                          <wp:lineTo x="12971" y="21537"/>
                          <wp:lineTo x="15065" y="20862"/>
                          <wp:lineTo x="15065" y="20524"/>
                          <wp:lineTo x="21213" y="14313"/>
                          <wp:lineTo x="21078" y="14178"/>
                          <wp:lineTo x="19524" y="14043"/>
                          <wp:lineTo x="21550" y="11882"/>
                          <wp:lineTo x="21550" y="11815"/>
                          <wp:lineTo x="20672" y="10802"/>
                          <wp:lineTo x="21550" y="9857"/>
                          <wp:lineTo x="21550" y="9722"/>
                          <wp:lineTo x="20807" y="8642"/>
                          <wp:lineTo x="21415" y="8169"/>
                          <wp:lineTo x="21280" y="7967"/>
                          <wp:lineTo x="19929" y="7562"/>
                          <wp:lineTo x="20875" y="6616"/>
                          <wp:lineTo x="20740" y="6481"/>
                          <wp:lineTo x="19051" y="6481"/>
                          <wp:lineTo x="20267" y="5401"/>
                          <wp:lineTo x="20064" y="5131"/>
                          <wp:lineTo x="19118" y="4321"/>
                          <wp:lineTo x="19456" y="4186"/>
                          <wp:lineTo x="19254" y="3983"/>
                          <wp:lineTo x="18240" y="3241"/>
                          <wp:lineTo x="18510" y="3173"/>
                          <wp:lineTo x="18240" y="2836"/>
                          <wp:lineTo x="17294" y="2160"/>
                          <wp:lineTo x="17430" y="1755"/>
                          <wp:lineTo x="15943" y="1215"/>
                          <wp:lineTo x="14322" y="1080"/>
                          <wp:lineTo x="14660" y="608"/>
                          <wp:lineTo x="13714" y="203"/>
                          <wp:lineTo x="11417" y="0"/>
                          <wp:lineTo x="11079" y="0"/>
                        </wp:wrapPolygon>
                      </wp:wrapTight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0920" cy="60947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EEC92" id="Shape" o:spid="_x0000_s1026" style="position:absolute;margin-left:24.9pt;margin-top:-1.5pt;width:479.6pt;height:479.9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460,3047365;3045460,3047365;3045460,3047365;3045460,3047365" o:connectangles="0,90,180,270"/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41184" behindDoc="1" locked="0" layoutInCell="1" allowOverlap="1" wp14:anchorId="7CEE901F" wp14:editId="6614AE89">
                  <wp:simplePos x="0" y="0"/>
                  <wp:positionH relativeFrom="margin">
                    <wp:posOffset>2118360</wp:posOffset>
                  </wp:positionH>
                  <wp:positionV relativeFrom="paragraph">
                    <wp:posOffset>1771650</wp:posOffset>
                  </wp:positionV>
                  <wp:extent cx="2462530" cy="2436495"/>
                  <wp:effectExtent l="0" t="0" r="0" b="1905"/>
                  <wp:wrapTight wrapText="bothSides">
                    <wp:wrapPolygon edited="0">
                      <wp:start x="6183" y="0"/>
                      <wp:lineTo x="5848" y="507"/>
                      <wp:lineTo x="5681" y="2702"/>
                      <wp:lineTo x="4010" y="4053"/>
                      <wp:lineTo x="3509" y="4560"/>
                      <wp:lineTo x="3509" y="5404"/>
                      <wp:lineTo x="0" y="5911"/>
                      <wp:lineTo x="0" y="15537"/>
                      <wp:lineTo x="3509" y="16213"/>
                      <wp:lineTo x="3509" y="16888"/>
                      <wp:lineTo x="5681" y="19421"/>
                      <wp:lineTo x="6015" y="21448"/>
                      <wp:lineTo x="6183" y="21448"/>
                      <wp:lineTo x="15206" y="21448"/>
                      <wp:lineTo x="15373" y="21448"/>
                      <wp:lineTo x="15707" y="19421"/>
                      <wp:lineTo x="16375" y="18915"/>
                      <wp:lineTo x="17879" y="16888"/>
                      <wp:lineTo x="17879" y="16213"/>
                      <wp:lineTo x="21388" y="15537"/>
                      <wp:lineTo x="21388" y="5911"/>
                      <wp:lineTo x="18046" y="4898"/>
                      <wp:lineTo x="17378" y="4053"/>
                      <wp:lineTo x="15874" y="2364"/>
                      <wp:lineTo x="15540" y="507"/>
                      <wp:lineTo x="15206" y="0"/>
                      <wp:lineTo x="6183" y="0"/>
                    </wp:wrapPolygon>
                  </wp:wrapTight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530" cy="2436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1248" w14:paraId="2C6E76A1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721AC3BF" w14:textId="6BB4C9B3" w:rsidR="00637B83" w:rsidRDefault="009674E0" w:rsidP="00216DB3">
            <w:pPr>
              <w:pStyle w:val="Heading2"/>
            </w:pPr>
            <w:r>
              <w:t xml:space="preserve"> Prac 4 Report</w:t>
            </w:r>
          </w:p>
          <w:p w14:paraId="07D461EA" w14:textId="11AAC86C" w:rsidR="00A81248" w:rsidRDefault="009674E0" w:rsidP="00216DB3">
            <w:pPr>
              <w:pStyle w:val="Heading2"/>
            </w:pPr>
            <w:r>
              <w:t xml:space="preserve"> CSSE4010</w:t>
            </w:r>
          </w:p>
        </w:tc>
        <w:tc>
          <w:tcPr>
            <w:tcW w:w="5395" w:type="dxa"/>
            <w:vAlign w:val="center"/>
          </w:tcPr>
          <w:p w14:paraId="79BCF44B" w14:textId="4F130E5C" w:rsidR="00637B83" w:rsidRDefault="009674E0" w:rsidP="00216DB3">
            <w:pPr>
              <w:pStyle w:val="Heading2"/>
            </w:pPr>
            <w:r>
              <w:t xml:space="preserve">          Thulith W </w:t>
            </w:r>
            <w:r w:rsidRPr="009674E0">
              <w:rPr>
                <w:color w:val="FF1571" w:themeColor="accent2"/>
              </w:rPr>
              <w:t>M</w:t>
            </w:r>
            <w:r>
              <w:t>allawa</w:t>
            </w:r>
          </w:p>
          <w:p w14:paraId="60F4DA7A" w14:textId="6D979B44" w:rsidR="00A81248" w:rsidRDefault="009674E0" w:rsidP="00216DB3">
            <w:pPr>
              <w:pStyle w:val="Heading2"/>
            </w:pPr>
            <w:r>
              <w:t xml:space="preserve">              S44280422</w:t>
            </w:r>
          </w:p>
        </w:tc>
      </w:tr>
    </w:tbl>
    <w:p w14:paraId="6AB42BC5" w14:textId="5DF607D4" w:rsidR="000F0731" w:rsidRDefault="000F0731" w:rsidP="005A2DF7"/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14:paraId="10A07466" w14:textId="77777777" w:rsidTr="00036DC3">
        <w:trPr>
          <w:trHeight w:val="396"/>
        </w:trPr>
        <w:tc>
          <w:tcPr>
            <w:tcW w:w="426" w:type="dxa"/>
          </w:tcPr>
          <w:p w14:paraId="1D0005AD" w14:textId="77777777"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14:paraId="24E680E9" w14:textId="77777777"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14:paraId="39EC33ED" w14:textId="77777777" w:rsidR="00A81248" w:rsidRDefault="00A81248" w:rsidP="00216DB3">
            <w:pPr>
              <w:pStyle w:val="Text"/>
            </w:pPr>
          </w:p>
        </w:tc>
        <w:tc>
          <w:tcPr>
            <w:tcW w:w="425" w:type="dxa"/>
          </w:tcPr>
          <w:p w14:paraId="3590D74D" w14:textId="77777777" w:rsidR="00A81248" w:rsidRDefault="00A81248" w:rsidP="00216DB3">
            <w:pPr>
              <w:pStyle w:val="Text"/>
            </w:pPr>
          </w:p>
        </w:tc>
      </w:tr>
    </w:tbl>
    <w:p w14:paraId="0C07FF2F" w14:textId="77777777" w:rsidR="009674E0" w:rsidRPr="00A33CDF" w:rsidRDefault="009674E0" w:rsidP="009674E0">
      <w:pPr>
        <w:pStyle w:val="Heading2"/>
        <w:rPr>
          <w:sz w:val="44"/>
          <w:szCs w:val="28"/>
        </w:rPr>
      </w:pPr>
      <w:r w:rsidRPr="00DB512E">
        <w:rPr>
          <w:color w:val="FF1571" w:themeColor="accent2"/>
          <w:sz w:val="44"/>
          <w:szCs w:val="28"/>
        </w:rPr>
        <w:t xml:space="preserve">1. </w:t>
      </w:r>
      <w:r w:rsidRPr="00A33CDF">
        <w:rPr>
          <w:sz w:val="44"/>
          <w:szCs w:val="28"/>
        </w:rPr>
        <w:t>Introduction</w:t>
      </w:r>
    </w:p>
    <w:p w14:paraId="1CE4D2BB" w14:textId="143E3306" w:rsidR="009674E0" w:rsidRDefault="009674E0" w:rsidP="005A2DF7"/>
    <w:p w14:paraId="31382288" w14:textId="486FD17A" w:rsidR="009674E0" w:rsidRPr="009674E0" w:rsidRDefault="009674E0" w:rsidP="009674E0">
      <w:pPr>
        <w:pStyle w:val="Heading4"/>
        <w:rPr>
          <w:u w:val="single"/>
        </w:rPr>
      </w:pPr>
      <w:r>
        <w:rPr>
          <w:u w:val="single"/>
        </w:rPr>
        <w:t>1.1 D</w:t>
      </w:r>
      <w:r w:rsidRPr="00496ECF">
        <w:rPr>
          <w:u w:val="single"/>
        </w:rPr>
        <w:t>esign Brief and Aims</w:t>
      </w:r>
    </w:p>
    <w:p w14:paraId="553A900C" w14:textId="04C41C47" w:rsidR="009674E0" w:rsidRDefault="009674E0" w:rsidP="005A2DF7"/>
    <w:p w14:paraId="1EAC4C1D" w14:textId="0AA2EC2F" w:rsidR="009674E0" w:rsidRDefault="009674E0" w:rsidP="005A2DF7">
      <w:r>
        <w:t>The aim of this project is to understand and design interacting finite state machines (</w:t>
      </w:r>
      <w:r w:rsidR="006A2CA6">
        <w:t>Mealy</w:t>
      </w:r>
      <w:r>
        <w:t xml:space="preserve">/Moore). Specifically, a synchronous sequence detector that will detect the sequence ‘11001’ and hold a detection flag high for 2 clock cycles on the same clock cycle when the last digit is detected.  </w:t>
      </w:r>
    </w:p>
    <w:p w14:paraId="79164278" w14:textId="77777777" w:rsidR="009674E0" w:rsidRDefault="009674E0" w:rsidP="005A2DF7"/>
    <w:p w14:paraId="2B2F20F5" w14:textId="77777777" w:rsidR="009674E0" w:rsidRPr="00917C4C" w:rsidRDefault="009674E0" w:rsidP="009674E0">
      <w:pPr>
        <w:pStyle w:val="Heading2"/>
        <w:rPr>
          <w:sz w:val="44"/>
          <w:szCs w:val="28"/>
        </w:rPr>
      </w:pPr>
      <w:r w:rsidRPr="00DB512E">
        <w:rPr>
          <w:color w:val="FF1571" w:themeColor="accent2"/>
          <w:sz w:val="44"/>
          <w:szCs w:val="28"/>
        </w:rPr>
        <w:t xml:space="preserve">2. </w:t>
      </w:r>
      <w:r w:rsidRPr="00A33CDF">
        <w:rPr>
          <w:sz w:val="44"/>
          <w:szCs w:val="28"/>
        </w:rPr>
        <w:t>Design Description</w:t>
      </w:r>
    </w:p>
    <w:p w14:paraId="55D36DFB" w14:textId="2E2D46D4" w:rsidR="009674E0" w:rsidRDefault="009674E0" w:rsidP="005A2DF7"/>
    <w:p w14:paraId="7664B063" w14:textId="4FA1E333" w:rsidR="009674E0" w:rsidRPr="00C166F4" w:rsidRDefault="00FB2812" w:rsidP="00123D57">
      <w:pPr>
        <w:pStyle w:val="Heading4"/>
        <w:rPr>
          <w:u w:val="single"/>
        </w:rPr>
      </w:pPr>
      <w:r w:rsidRPr="00C166F4"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563995D2" wp14:editId="668115C9">
            <wp:simplePos x="0" y="0"/>
            <wp:positionH relativeFrom="column">
              <wp:posOffset>-146988</wp:posOffset>
            </wp:positionH>
            <wp:positionV relativeFrom="paragraph">
              <wp:posOffset>309466</wp:posOffset>
            </wp:positionV>
            <wp:extent cx="6858000" cy="3479165"/>
            <wp:effectExtent l="0" t="0" r="0" b="6985"/>
            <wp:wrapTight wrapText="bothSides">
              <wp:wrapPolygon edited="0">
                <wp:start x="0" y="0"/>
                <wp:lineTo x="0" y="21525"/>
                <wp:lineTo x="21540" y="21525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4E0" w:rsidRPr="00C166F4">
        <w:rPr>
          <w:u w:val="single"/>
        </w:rPr>
        <w:t xml:space="preserve">2.1 Top Level Design </w:t>
      </w:r>
    </w:p>
    <w:p w14:paraId="4C51375D" w14:textId="65032E76" w:rsidR="00FB2812" w:rsidRDefault="00FB2812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3E51C6" wp14:editId="1771FCE7">
                <wp:simplePos x="0" y="0"/>
                <wp:positionH relativeFrom="column">
                  <wp:posOffset>2169630</wp:posOffset>
                </wp:positionH>
                <wp:positionV relativeFrom="paragraph">
                  <wp:posOffset>3722397</wp:posOffset>
                </wp:positionV>
                <wp:extent cx="1662430" cy="154305"/>
                <wp:effectExtent l="0" t="0" r="0" b="0"/>
                <wp:wrapTight wrapText="bothSides">
                  <wp:wrapPolygon edited="0">
                    <wp:start x="0" y="0"/>
                    <wp:lineTo x="0" y="18667"/>
                    <wp:lineTo x="21286" y="18667"/>
                    <wp:lineTo x="2128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115D98" w14:textId="64FF81F2" w:rsidR="00FB2812" w:rsidRPr="00FA4EC0" w:rsidRDefault="00FB2812" w:rsidP="00FB2812">
                            <w:pPr>
                              <w:pStyle w:val="Caption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1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Top Level Sequence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E51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85pt;margin-top:293.1pt;width:130.9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" stroked="f">
                <v:textbox inset="0,0,0,0">
                  <w:txbxContent>
                    <w:p w14:paraId="5C115D98" w14:textId="64FF81F2" w:rsidR="00FB2812" w:rsidRPr="00FA4EC0" w:rsidRDefault="00FB2812" w:rsidP="00FB2812">
                      <w:pPr>
                        <w:pStyle w:val="Caption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1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>
                        <w:t xml:space="preserve"> Top Level Sequence Detector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23422E2" w14:textId="3D4396F6" w:rsidR="009674E0" w:rsidRPr="00123D57" w:rsidRDefault="009674E0" w:rsidP="00123D57">
      <w:pPr>
        <w:pStyle w:val="Heading4"/>
      </w:pPr>
    </w:p>
    <w:p w14:paraId="4F601748" w14:textId="6B1903D2" w:rsidR="00FB2812" w:rsidRPr="00123D57" w:rsidRDefault="00FB2812" w:rsidP="00123D57">
      <w:pPr>
        <w:pStyle w:val="Heading4"/>
        <w:rPr>
          <w:u w:val="single"/>
        </w:rPr>
      </w:pPr>
      <w:r w:rsidRPr="00123D57">
        <w:rPr>
          <w:u w:val="single"/>
        </w:rPr>
        <w:t>2.</w:t>
      </w:r>
      <w:r w:rsidR="00C166F4">
        <w:rPr>
          <w:u w:val="single"/>
        </w:rPr>
        <w:t>2</w:t>
      </w:r>
      <w:r w:rsidRPr="00123D57">
        <w:rPr>
          <w:u w:val="single"/>
        </w:rPr>
        <w:t xml:space="preserve"> Design Assumptions</w:t>
      </w:r>
    </w:p>
    <w:p w14:paraId="634E1873" w14:textId="77777777" w:rsidR="00FB2812" w:rsidRDefault="00FB2812" w:rsidP="00FB2812">
      <w:pPr>
        <w:rPr>
          <w:u w:val="single"/>
        </w:rPr>
      </w:pPr>
    </w:p>
    <w:p w14:paraId="55B1C4C3" w14:textId="5873F3A7" w:rsidR="00B346BD" w:rsidRPr="00B346BD" w:rsidRDefault="00FB2812" w:rsidP="005A2DF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The sequence is read right to left, that is, SEQ &lt;= ‘1’, ‘1’, ‘0’, ‘0’, ‘1’ is valid. </w:t>
      </w:r>
    </w:p>
    <w:p w14:paraId="0BEAF887" w14:textId="46D4106D" w:rsidR="00446FE0" w:rsidRPr="00B346BD" w:rsidRDefault="00446FE0" w:rsidP="005A2DF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Given that </w:t>
      </w:r>
      <w:r w:rsidR="00847884">
        <w:t xml:space="preserve">RST is asynchronous, when it is pressed </w:t>
      </w:r>
      <w:r w:rsidR="00847884" w:rsidRPr="00847884">
        <w:rPr>
          <w:b/>
          <w:bCs/>
        </w:rPr>
        <w:t>(in or outside of clock event),</w:t>
      </w:r>
      <w:r w:rsidR="00847884">
        <w:t xml:space="preserve"> the state machines will reset back to </w:t>
      </w:r>
      <w:r w:rsidR="00847884" w:rsidRPr="00B346BD">
        <w:rPr>
          <w:b/>
          <w:bCs/>
        </w:rPr>
        <w:t>the original state on the</w:t>
      </w:r>
      <w:r w:rsidR="00847884">
        <w:t xml:space="preserve"> </w:t>
      </w:r>
      <w:r w:rsidR="00847884" w:rsidRPr="00847884">
        <w:rPr>
          <w:b/>
          <w:bCs/>
        </w:rPr>
        <w:t>next clock cycle</w:t>
      </w:r>
      <w:r w:rsidR="00847884">
        <w:t xml:space="preserve"> (as they are clocked units).</w:t>
      </w:r>
      <w:r w:rsidR="00B346BD">
        <w:t xml:space="preserve"> </w:t>
      </w:r>
      <w:r w:rsidR="00B346BD" w:rsidRPr="00B346BD">
        <w:rPr>
          <w:b/>
          <w:bCs/>
        </w:rPr>
        <w:t xml:space="preserve">Hence why a ‘reset’ state is omitted from the following diagrams. </w:t>
      </w:r>
    </w:p>
    <w:p w14:paraId="7AD8E3E5" w14:textId="3AC4F82D" w:rsidR="00FB2812" w:rsidRPr="00B346BD" w:rsidRDefault="00FB2812" w:rsidP="00FB2812">
      <w:pPr>
        <w:rPr>
          <w:b/>
          <w:bCs/>
          <w:u w:val="single"/>
        </w:rPr>
      </w:pPr>
    </w:p>
    <w:p w14:paraId="3171BAFA" w14:textId="3606F450" w:rsidR="00434219" w:rsidRPr="00434219" w:rsidRDefault="00434219" w:rsidP="00FB2812">
      <w:r>
        <w:t xml:space="preserve">This design was implemented using two interacting FSMs with a synchronous clock and an active low asynchronous reset (reset occurs outside of CLK Events). </w:t>
      </w:r>
    </w:p>
    <w:p w14:paraId="6D1426BE" w14:textId="7D64E260" w:rsidR="00FB2812" w:rsidRPr="00295682" w:rsidRDefault="00FB2812" w:rsidP="00FB2812"/>
    <w:p w14:paraId="7E897E92" w14:textId="77777777" w:rsidR="00FB2812" w:rsidRDefault="00FB2812" w:rsidP="00FB2812">
      <w:pPr>
        <w:rPr>
          <w:u w:val="single"/>
        </w:rPr>
      </w:pPr>
    </w:p>
    <w:p w14:paraId="49552929" w14:textId="77777777" w:rsidR="00FB2812" w:rsidRDefault="00FB2812" w:rsidP="00FB2812">
      <w:pPr>
        <w:rPr>
          <w:u w:val="single"/>
        </w:rPr>
      </w:pPr>
    </w:p>
    <w:p w14:paraId="4EC29F80" w14:textId="77777777" w:rsidR="00FB2812" w:rsidRDefault="00FB2812" w:rsidP="00FB2812">
      <w:pPr>
        <w:rPr>
          <w:u w:val="single"/>
        </w:rPr>
      </w:pPr>
    </w:p>
    <w:p w14:paraId="65D61BB4" w14:textId="1F2D6A0F" w:rsidR="009674E0" w:rsidRPr="00C166F4" w:rsidRDefault="00FB2812" w:rsidP="00C166F4">
      <w:pPr>
        <w:pStyle w:val="Heading4"/>
        <w:rPr>
          <w:u w:val="single"/>
        </w:rPr>
      </w:pPr>
      <w:r w:rsidRPr="00C166F4">
        <w:rPr>
          <w:u w:val="single"/>
        </w:rPr>
        <w:t>2.</w:t>
      </w:r>
      <w:r w:rsidR="00C166F4">
        <w:rPr>
          <w:u w:val="single"/>
        </w:rPr>
        <w:t>3</w:t>
      </w:r>
      <w:r w:rsidRPr="00C166F4">
        <w:rPr>
          <w:u w:val="single"/>
        </w:rPr>
        <w:t xml:space="preserve"> Design Approach</w:t>
      </w:r>
    </w:p>
    <w:p w14:paraId="46358A95" w14:textId="415275F6" w:rsidR="00FB2812" w:rsidRPr="00D4552B" w:rsidRDefault="00FB2812" w:rsidP="00C166F4">
      <w:pPr>
        <w:ind w:left="2160" w:firstLine="720"/>
        <w:rPr>
          <w:b/>
          <w:bCs/>
        </w:rPr>
      </w:pPr>
      <w:r w:rsidRPr="00D4552B">
        <w:rPr>
          <w:b/>
          <w:bCs/>
        </w:rPr>
        <w:t>Design Approach1: Single FSM</w:t>
      </w:r>
      <w:r w:rsidR="00281753" w:rsidRPr="00D4552B">
        <w:rPr>
          <w:b/>
          <w:bCs/>
        </w:rPr>
        <w:t xml:space="preserve"> Mealy</w:t>
      </w:r>
    </w:p>
    <w:p w14:paraId="47274AEB" w14:textId="0983CDD6" w:rsidR="009674E0" w:rsidRDefault="009674E0" w:rsidP="005A2DF7"/>
    <w:p w14:paraId="34442803" w14:textId="03E5E194" w:rsidR="009674E0" w:rsidRDefault="009674E0" w:rsidP="005A2DF7"/>
    <w:p w14:paraId="1BFF38A2" w14:textId="39190839" w:rsidR="009674E0" w:rsidRDefault="00A36300" w:rsidP="005A2DF7">
      <w:r w:rsidRPr="00434219">
        <w:rPr>
          <w:noProof/>
        </w:rPr>
        <w:drawing>
          <wp:anchor distT="0" distB="0" distL="114300" distR="114300" simplePos="0" relativeHeight="251662336" behindDoc="1" locked="0" layoutInCell="1" allowOverlap="1" wp14:anchorId="54FAABF8" wp14:editId="7C5A4606">
            <wp:simplePos x="0" y="0"/>
            <wp:positionH relativeFrom="margin">
              <wp:posOffset>562032</wp:posOffset>
            </wp:positionH>
            <wp:positionV relativeFrom="paragraph">
              <wp:posOffset>5516</wp:posOffset>
            </wp:positionV>
            <wp:extent cx="5506085" cy="6715760"/>
            <wp:effectExtent l="0" t="0" r="0" b="8890"/>
            <wp:wrapTight wrapText="bothSides">
              <wp:wrapPolygon edited="0">
                <wp:start x="0" y="0"/>
                <wp:lineTo x="0" y="21567"/>
                <wp:lineTo x="21523" y="21567"/>
                <wp:lineTo x="2152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671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A8003" w14:textId="7E420CEB" w:rsidR="009674E0" w:rsidRDefault="00162FB6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5CAF55" wp14:editId="74ED8FC8">
                <wp:simplePos x="0" y="0"/>
                <wp:positionH relativeFrom="margin">
                  <wp:align>right</wp:align>
                </wp:positionH>
                <wp:positionV relativeFrom="paragraph">
                  <wp:posOffset>116692</wp:posOffset>
                </wp:positionV>
                <wp:extent cx="1456660" cy="925033"/>
                <wp:effectExtent l="0" t="0" r="1079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9250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F767D" w14:textId="2B299FFC" w:rsidR="00162FB6" w:rsidRDefault="00162FB6" w:rsidP="00162FB6">
                            <w:r>
                              <w:t xml:space="preserve">Note: In this FSM ‘Z’ is the Z Flag. 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AF55" id="Text Box 16" o:spid="_x0000_s1027" type="#_x0000_t202" style="position:absolute;margin-left:63.5pt;margin-top:9.2pt;width:114.7pt;height:72.85pt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" fillcolor="white [3201]" strokecolor="#ff1571 [3205]" strokeweight="2pt">
                <v:textbox inset="4pt,4pt,4pt,4pt">
                  <w:txbxContent>
                    <w:p w14:paraId="4EAF767D" w14:textId="2B299FFC" w:rsidR="00162FB6" w:rsidRDefault="00162FB6" w:rsidP="00162FB6">
                      <w:r>
                        <w:t xml:space="preserve">Note: In this FSM ‘Z’ is the Z Flag.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EF4479" w14:textId="3BCB254A" w:rsidR="009674E0" w:rsidRDefault="009674E0" w:rsidP="005A2DF7"/>
    <w:p w14:paraId="31A27566" w14:textId="5203F055" w:rsidR="009674E0" w:rsidRDefault="009674E0" w:rsidP="005A2DF7"/>
    <w:p w14:paraId="51B0A469" w14:textId="6731940B" w:rsidR="009674E0" w:rsidRDefault="009674E0" w:rsidP="005A2DF7"/>
    <w:p w14:paraId="49C2B034" w14:textId="0E882562" w:rsidR="009674E0" w:rsidRDefault="009674E0" w:rsidP="005A2DF7"/>
    <w:p w14:paraId="7600B04B" w14:textId="27AA1051" w:rsidR="009674E0" w:rsidRDefault="009674E0" w:rsidP="005A2DF7"/>
    <w:p w14:paraId="05771AE4" w14:textId="454F3D32" w:rsidR="009674E0" w:rsidRDefault="009674E0" w:rsidP="005A2DF7"/>
    <w:p w14:paraId="0BEB92FD" w14:textId="6772B5FF" w:rsidR="009674E0" w:rsidRDefault="009674E0" w:rsidP="005A2DF7"/>
    <w:p w14:paraId="36BCD96B" w14:textId="05EDB94A" w:rsidR="009674E0" w:rsidRDefault="009674E0" w:rsidP="005A2DF7"/>
    <w:p w14:paraId="0BE9F014" w14:textId="28ABD87A" w:rsidR="009674E0" w:rsidRDefault="009674E0" w:rsidP="005A2DF7"/>
    <w:p w14:paraId="639C9669" w14:textId="09432F09" w:rsidR="009674E0" w:rsidRDefault="009674E0" w:rsidP="005A2DF7"/>
    <w:p w14:paraId="71702D88" w14:textId="0C1F2361" w:rsidR="009674E0" w:rsidRDefault="009674E0" w:rsidP="005A2DF7"/>
    <w:p w14:paraId="219D034D" w14:textId="1F946A41" w:rsidR="00281753" w:rsidRDefault="00281753" w:rsidP="005A2DF7"/>
    <w:p w14:paraId="1BBD0BD1" w14:textId="3E7B205A" w:rsidR="00281753" w:rsidRDefault="00281753" w:rsidP="005A2DF7"/>
    <w:p w14:paraId="1494E4DB" w14:textId="2F1C55F7" w:rsidR="00281753" w:rsidRDefault="00281753" w:rsidP="005A2DF7"/>
    <w:p w14:paraId="6D1AA53E" w14:textId="3242246D" w:rsidR="00281753" w:rsidRDefault="00281753" w:rsidP="005A2DF7"/>
    <w:p w14:paraId="2E7C2877" w14:textId="6C291FEA" w:rsidR="00281753" w:rsidRDefault="00281753" w:rsidP="005A2DF7"/>
    <w:p w14:paraId="00BA472D" w14:textId="054943DF" w:rsidR="00281753" w:rsidRDefault="00281753" w:rsidP="005A2DF7"/>
    <w:p w14:paraId="66BD702B" w14:textId="0C8502C4" w:rsidR="00281753" w:rsidRDefault="00281753" w:rsidP="005A2DF7"/>
    <w:p w14:paraId="65C7C4F6" w14:textId="3069258E" w:rsidR="00281753" w:rsidRDefault="00281753" w:rsidP="005A2DF7"/>
    <w:p w14:paraId="7F4E1CC0" w14:textId="72B1E61C" w:rsidR="00281753" w:rsidRDefault="00281753" w:rsidP="005A2DF7"/>
    <w:p w14:paraId="2DD5C3D3" w14:textId="7CC62EAB" w:rsidR="00281753" w:rsidRDefault="00281753" w:rsidP="005A2DF7"/>
    <w:p w14:paraId="59F95F17" w14:textId="4EC1D0B1" w:rsidR="00281753" w:rsidRDefault="00281753" w:rsidP="005A2DF7"/>
    <w:p w14:paraId="7C70003F" w14:textId="6FC66AF1" w:rsidR="00281753" w:rsidRDefault="00281753" w:rsidP="005A2DF7"/>
    <w:p w14:paraId="2A019BB5" w14:textId="1ABF47D9" w:rsidR="00281753" w:rsidRDefault="00281753" w:rsidP="005A2DF7"/>
    <w:p w14:paraId="3734022F" w14:textId="6144A14F" w:rsidR="00281753" w:rsidRDefault="00281753" w:rsidP="005A2DF7"/>
    <w:p w14:paraId="20ED448B" w14:textId="496B511A" w:rsidR="00281753" w:rsidRDefault="00281753" w:rsidP="005A2DF7"/>
    <w:p w14:paraId="35132CA9" w14:textId="3BA51D8C" w:rsidR="00281753" w:rsidRDefault="00281753" w:rsidP="005A2DF7"/>
    <w:p w14:paraId="486B48A5" w14:textId="56CEB20A" w:rsidR="00281753" w:rsidRDefault="00281753" w:rsidP="005A2DF7"/>
    <w:p w14:paraId="52910A24" w14:textId="213EDF1F" w:rsidR="00281753" w:rsidRDefault="00281753" w:rsidP="005A2DF7"/>
    <w:p w14:paraId="04026C27" w14:textId="6BFBB702" w:rsidR="00281753" w:rsidRDefault="00281753" w:rsidP="005A2DF7"/>
    <w:p w14:paraId="32A8B353" w14:textId="0CF44AB3" w:rsidR="00281753" w:rsidRDefault="00281753" w:rsidP="005A2DF7"/>
    <w:p w14:paraId="12E27CD0" w14:textId="5E31D3D7" w:rsidR="00281753" w:rsidRDefault="00281753" w:rsidP="005A2DF7"/>
    <w:p w14:paraId="0A88EF88" w14:textId="4259F512" w:rsidR="00281753" w:rsidRDefault="00281753" w:rsidP="005A2DF7"/>
    <w:p w14:paraId="101B8404" w14:textId="0AA44414" w:rsidR="00281753" w:rsidRDefault="00281753" w:rsidP="005A2DF7"/>
    <w:p w14:paraId="5AD476B3" w14:textId="4E0C0DA8" w:rsidR="00281753" w:rsidRDefault="00281753" w:rsidP="005A2DF7"/>
    <w:p w14:paraId="14CB98C5" w14:textId="530C9630" w:rsidR="00281753" w:rsidRDefault="00281753" w:rsidP="005A2DF7"/>
    <w:p w14:paraId="47A5D369" w14:textId="390C4CC8" w:rsidR="00281753" w:rsidRDefault="00A36300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4E0F2EB" wp14:editId="7E322149">
                <wp:simplePos x="0" y="0"/>
                <wp:positionH relativeFrom="margin">
                  <wp:posOffset>2186011</wp:posOffset>
                </wp:positionH>
                <wp:positionV relativeFrom="paragraph">
                  <wp:posOffset>52818</wp:posOffset>
                </wp:positionV>
                <wp:extent cx="2349500" cy="244475"/>
                <wp:effectExtent l="0" t="0" r="0" b="3175"/>
                <wp:wrapTight wrapText="bothSides">
                  <wp:wrapPolygon edited="0">
                    <wp:start x="0" y="0"/>
                    <wp:lineTo x="0" y="20197"/>
                    <wp:lineTo x="21366" y="20197"/>
                    <wp:lineTo x="21366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244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1EBC7" w14:textId="61A12BEA" w:rsidR="00281753" w:rsidRPr="00AC46B7" w:rsidRDefault="00281753" w:rsidP="00281753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2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Single FSM State Diagram Mealy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0F2EB" id="Text Box 5" o:spid="_x0000_s1028" type="#_x0000_t202" style="position:absolute;margin-left:172.15pt;margin-top:4.15pt;width:185pt;height:19.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" stroked="f">
                <v:textbox inset="0,0,0,0">
                  <w:txbxContent>
                    <w:p w14:paraId="7D71EBC7" w14:textId="61A12BEA" w:rsidR="00281753" w:rsidRPr="00AC46B7" w:rsidRDefault="00281753" w:rsidP="00281753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2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>
                        <w:t xml:space="preserve"> Single FSM State Diagram Mealy Design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F0551B3" w14:textId="71748F95" w:rsidR="00281753" w:rsidRDefault="00281753" w:rsidP="005A2DF7"/>
    <w:p w14:paraId="43A8E4DB" w14:textId="608A69DE" w:rsidR="00281753" w:rsidRDefault="00281753" w:rsidP="005A2DF7"/>
    <w:p w14:paraId="2BD0D713" w14:textId="05D7CF65" w:rsidR="00281753" w:rsidRDefault="00281753" w:rsidP="005A2DF7"/>
    <w:p w14:paraId="433C00DA" w14:textId="77777777" w:rsidR="00281753" w:rsidRDefault="00281753" w:rsidP="005A2DF7"/>
    <w:p w14:paraId="1BDB2E64" w14:textId="77777777" w:rsidR="0084032A" w:rsidRDefault="0084032A" w:rsidP="00281753"/>
    <w:p w14:paraId="6455287B" w14:textId="77777777" w:rsidR="00253FF3" w:rsidRDefault="00253FF3" w:rsidP="00281753">
      <w:pPr>
        <w:rPr>
          <w:b/>
          <w:bCs/>
        </w:rPr>
      </w:pPr>
    </w:p>
    <w:p w14:paraId="631D66E9" w14:textId="124534C6" w:rsidR="00253FF3" w:rsidRPr="00D4552B" w:rsidRDefault="00281753" w:rsidP="00C166F4">
      <w:pPr>
        <w:ind w:left="2160" w:firstLine="720"/>
        <w:rPr>
          <w:b/>
          <w:bCs/>
        </w:rPr>
      </w:pPr>
      <w:r w:rsidRPr="00D4552B">
        <w:rPr>
          <w:b/>
          <w:bCs/>
        </w:rPr>
        <w:lastRenderedPageBreak/>
        <w:t xml:space="preserve">Design Approach 2: </w:t>
      </w:r>
      <w:r w:rsidR="00253FF3">
        <w:rPr>
          <w:b/>
          <w:bCs/>
        </w:rPr>
        <w:t xml:space="preserve">Two </w:t>
      </w:r>
      <w:r w:rsidRPr="00D4552B">
        <w:rPr>
          <w:b/>
          <w:bCs/>
        </w:rPr>
        <w:t>Interacting FSMs</w:t>
      </w:r>
    </w:p>
    <w:p w14:paraId="325AA0A4" w14:textId="75EC2507" w:rsidR="00281753" w:rsidRDefault="00253FF3" w:rsidP="005A2DF7">
      <w:r w:rsidRPr="00511ABA">
        <w:rPr>
          <w:noProof/>
        </w:rPr>
        <w:drawing>
          <wp:anchor distT="0" distB="0" distL="114300" distR="114300" simplePos="0" relativeHeight="251669504" behindDoc="1" locked="0" layoutInCell="1" allowOverlap="1" wp14:anchorId="45A49781" wp14:editId="4F29793B">
            <wp:simplePos x="0" y="0"/>
            <wp:positionH relativeFrom="column">
              <wp:posOffset>1233170</wp:posOffset>
            </wp:positionH>
            <wp:positionV relativeFrom="paragraph">
              <wp:posOffset>73660</wp:posOffset>
            </wp:positionV>
            <wp:extent cx="4244340" cy="5048885"/>
            <wp:effectExtent l="0" t="0" r="3810" b="0"/>
            <wp:wrapTight wrapText="bothSides">
              <wp:wrapPolygon edited="0">
                <wp:start x="0" y="0"/>
                <wp:lineTo x="0" y="21516"/>
                <wp:lineTo x="21522" y="21516"/>
                <wp:lineTo x="215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6C4B0" w14:textId="6629A4F5" w:rsidR="00281753" w:rsidRDefault="00281753" w:rsidP="005A2DF7"/>
    <w:p w14:paraId="5B6A98DF" w14:textId="6D6051AB" w:rsidR="009674E0" w:rsidRDefault="009674E0" w:rsidP="005A2DF7"/>
    <w:p w14:paraId="392E922E" w14:textId="52A77BB7" w:rsidR="009674E0" w:rsidRDefault="004B362B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CF45FC" wp14:editId="6E040EB4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806855" cy="1309421"/>
                <wp:effectExtent l="0" t="0" r="22225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855" cy="13094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7DA5C" w14:textId="345937BC" w:rsidR="004B362B" w:rsidRDefault="004B362B">
                            <w:r>
                              <w:t xml:space="preserve">Note: In FSM1 </w:t>
                            </w:r>
                            <w:r w:rsidR="00453A0A">
                              <w:t xml:space="preserve">‘Z’ is the Z Trigger flag that will enable FSM 2 to check the last bit of the sequence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F45FC" id="Text Box 15" o:spid="_x0000_s1029" type="#_x0000_t202" style="position:absolute;margin-left:91.05pt;margin-top:2.1pt;width:142.25pt;height:103.1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" fillcolor="white [3201]" strokecolor="#ff1571 [3205]" strokeweight="2pt">
                <v:textbox inset="4pt,4pt,4pt,4pt">
                  <w:txbxContent>
                    <w:p w14:paraId="2827DA5C" w14:textId="345937BC" w:rsidR="004B362B" w:rsidRDefault="004B362B">
                      <w:r>
                        <w:t xml:space="preserve">Note: In FSM1 </w:t>
                      </w:r>
                      <w:r w:rsidR="00453A0A">
                        <w:t xml:space="preserve">‘Z’ is the Z Trigger flag that will enable FSM 2 to check the last bit of the sequence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F0ED5B" w14:textId="695BEA65" w:rsidR="009674E0" w:rsidRDefault="009674E0" w:rsidP="005A2DF7"/>
    <w:p w14:paraId="13446D43" w14:textId="4566B2CE" w:rsidR="009674E0" w:rsidRDefault="009674E0" w:rsidP="005A2DF7"/>
    <w:p w14:paraId="7EA1E77A" w14:textId="02F80917" w:rsidR="00281753" w:rsidRDefault="00281753" w:rsidP="005A2DF7"/>
    <w:p w14:paraId="69BD377E" w14:textId="121743CB" w:rsidR="00281753" w:rsidRDefault="00281753" w:rsidP="005A2DF7"/>
    <w:p w14:paraId="7063DF7B" w14:textId="3C4CCC58" w:rsidR="00281753" w:rsidRDefault="00281753" w:rsidP="005A2DF7"/>
    <w:p w14:paraId="7BAA3B3F" w14:textId="0B7168B0" w:rsidR="00281753" w:rsidRDefault="00281753" w:rsidP="005A2DF7"/>
    <w:p w14:paraId="0EF5E98E" w14:textId="7072E7E7" w:rsidR="00281753" w:rsidRDefault="00281753" w:rsidP="005A2DF7"/>
    <w:p w14:paraId="2709DD3C" w14:textId="5C302087" w:rsidR="00281753" w:rsidRDefault="00281753" w:rsidP="005A2DF7"/>
    <w:p w14:paraId="7D317512" w14:textId="1D173AD0" w:rsidR="00281753" w:rsidRDefault="00281753" w:rsidP="005A2DF7"/>
    <w:p w14:paraId="5E7BF1F9" w14:textId="12586A30" w:rsidR="00281753" w:rsidRDefault="00281753" w:rsidP="005A2DF7"/>
    <w:p w14:paraId="707111C2" w14:textId="3CC331BE" w:rsidR="00281753" w:rsidRDefault="00281753" w:rsidP="005A2DF7"/>
    <w:p w14:paraId="27582004" w14:textId="7A46962A" w:rsidR="00281753" w:rsidRDefault="00281753" w:rsidP="005A2DF7"/>
    <w:p w14:paraId="3CFB8E2D" w14:textId="198A2366" w:rsidR="00281753" w:rsidRDefault="00281753" w:rsidP="005A2DF7"/>
    <w:p w14:paraId="637CCBBB" w14:textId="6A55AA1B" w:rsidR="00281753" w:rsidRDefault="00281753" w:rsidP="005A2DF7"/>
    <w:p w14:paraId="40988557" w14:textId="49B8DECF" w:rsidR="00281753" w:rsidRDefault="00281753" w:rsidP="005A2DF7"/>
    <w:p w14:paraId="574E54EA" w14:textId="74BE70E2" w:rsidR="00281753" w:rsidRDefault="00281753" w:rsidP="005A2DF7"/>
    <w:p w14:paraId="25B5826B" w14:textId="3F590DBA" w:rsidR="00281753" w:rsidRDefault="00281753" w:rsidP="005A2DF7"/>
    <w:p w14:paraId="56705DA7" w14:textId="1F21CF6F" w:rsidR="00281753" w:rsidRDefault="00281753" w:rsidP="005A2DF7"/>
    <w:p w14:paraId="4FBC529A" w14:textId="13F26399" w:rsidR="00281753" w:rsidRDefault="00281753" w:rsidP="005A2DF7"/>
    <w:p w14:paraId="1DC0EC36" w14:textId="0D329722" w:rsidR="00281753" w:rsidRDefault="00281753" w:rsidP="005A2DF7"/>
    <w:p w14:paraId="68DC99B6" w14:textId="57F11544" w:rsidR="00281753" w:rsidRDefault="00281753" w:rsidP="005A2DF7"/>
    <w:p w14:paraId="4C47AA76" w14:textId="401FD7C1" w:rsidR="00281753" w:rsidRDefault="00281753" w:rsidP="005A2DF7"/>
    <w:p w14:paraId="65DDA3CC" w14:textId="40040D36" w:rsidR="00281753" w:rsidRDefault="00281753" w:rsidP="005A2DF7"/>
    <w:p w14:paraId="25B39043" w14:textId="23C6B928" w:rsidR="00281753" w:rsidRDefault="00281753" w:rsidP="005A2DF7"/>
    <w:p w14:paraId="6F4A2245" w14:textId="002EE81E" w:rsidR="00281753" w:rsidRDefault="00281753" w:rsidP="005A2DF7"/>
    <w:p w14:paraId="307E9811" w14:textId="5EE0BFEB" w:rsidR="00281753" w:rsidRDefault="00253FF3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835939A" wp14:editId="125F03FF">
                <wp:simplePos x="0" y="0"/>
                <wp:positionH relativeFrom="margin">
                  <wp:posOffset>2443480</wp:posOffset>
                </wp:positionH>
                <wp:positionV relativeFrom="paragraph">
                  <wp:posOffset>3199</wp:posOffset>
                </wp:positionV>
                <wp:extent cx="1849755" cy="148590"/>
                <wp:effectExtent l="0" t="0" r="0" b="3810"/>
                <wp:wrapTight wrapText="bothSides">
                  <wp:wrapPolygon edited="0">
                    <wp:start x="0" y="0"/>
                    <wp:lineTo x="0" y="19385"/>
                    <wp:lineTo x="21355" y="19385"/>
                    <wp:lineTo x="21355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148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97A59B" w14:textId="583ADA67" w:rsidR="001C5A9A" w:rsidRPr="00F323EB" w:rsidRDefault="001C5A9A" w:rsidP="001C5A9A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3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Interacting FSMs Mealy: FSM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939A" id="Text Box 8" o:spid="_x0000_s1030" type="#_x0000_t202" style="position:absolute;margin-left:192.4pt;margin-top:.25pt;width:145.65pt;height:11.7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" stroked="f">
                <v:textbox inset="0,0,0,0">
                  <w:txbxContent>
                    <w:p w14:paraId="1597A59B" w14:textId="583ADA67" w:rsidR="001C5A9A" w:rsidRPr="00F323EB" w:rsidRDefault="001C5A9A" w:rsidP="001C5A9A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3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>
                        <w:t xml:space="preserve"> Interacting FSMs Mealy: FSM 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3560E" w:rsidRPr="00225000">
        <w:rPr>
          <w:noProof/>
        </w:rPr>
        <w:drawing>
          <wp:anchor distT="0" distB="0" distL="114300" distR="114300" simplePos="0" relativeHeight="251671552" behindDoc="1" locked="0" layoutInCell="1" allowOverlap="1" wp14:anchorId="25B78F8A" wp14:editId="3E02B459">
            <wp:simplePos x="0" y="0"/>
            <wp:positionH relativeFrom="page">
              <wp:posOffset>1306902</wp:posOffset>
            </wp:positionH>
            <wp:positionV relativeFrom="paragraph">
              <wp:posOffset>148962</wp:posOffset>
            </wp:positionV>
            <wp:extent cx="2315210" cy="3056255"/>
            <wp:effectExtent l="0" t="0" r="8890" b="0"/>
            <wp:wrapTight wrapText="bothSides">
              <wp:wrapPolygon edited="0">
                <wp:start x="0" y="0"/>
                <wp:lineTo x="0" y="21407"/>
                <wp:lineTo x="21505" y="21407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A9F5A" w14:textId="1ABDE003" w:rsidR="00281753" w:rsidRDefault="0093560E" w:rsidP="005A2DF7">
      <w:r w:rsidRPr="0082126F">
        <w:rPr>
          <w:noProof/>
        </w:rPr>
        <w:drawing>
          <wp:anchor distT="0" distB="0" distL="114300" distR="114300" simplePos="0" relativeHeight="251672576" behindDoc="1" locked="0" layoutInCell="1" allowOverlap="1" wp14:anchorId="3F1D222B" wp14:editId="439F0119">
            <wp:simplePos x="0" y="0"/>
            <wp:positionH relativeFrom="margin">
              <wp:posOffset>3507475</wp:posOffset>
            </wp:positionH>
            <wp:positionV relativeFrom="paragraph">
              <wp:posOffset>-26841</wp:posOffset>
            </wp:positionV>
            <wp:extent cx="2279176" cy="3055108"/>
            <wp:effectExtent l="0" t="0" r="6985" b="0"/>
            <wp:wrapTight wrapText="bothSides">
              <wp:wrapPolygon edited="0">
                <wp:start x="0" y="0"/>
                <wp:lineTo x="0" y="21416"/>
                <wp:lineTo x="21486" y="21416"/>
                <wp:lineTo x="2148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508" cy="3063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0FB60" w14:textId="44E8FED6" w:rsidR="00281753" w:rsidRDefault="00281753" w:rsidP="005A2DF7"/>
    <w:p w14:paraId="082C6F01" w14:textId="7F38DCD4" w:rsidR="00281753" w:rsidRDefault="00281753" w:rsidP="005A2DF7"/>
    <w:p w14:paraId="38240056" w14:textId="2CE07A41" w:rsidR="00281753" w:rsidRDefault="00281753" w:rsidP="005A2DF7"/>
    <w:p w14:paraId="6A8B4507" w14:textId="4380D099" w:rsidR="00281753" w:rsidRDefault="00264913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071820" wp14:editId="64EC8E86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433780" cy="1860550"/>
                <wp:effectExtent l="0" t="0" r="14605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780" cy="186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2FB28" w14:textId="66645F50" w:rsidR="00FC7F6B" w:rsidRDefault="00FC7F6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C7F6B">
                              <w:rPr>
                                <w:sz w:val="22"/>
                                <w:szCs w:val="22"/>
                              </w:rPr>
                              <w:t xml:space="preserve">Note: In FSM 2, </w:t>
                            </w:r>
                            <w:r w:rsidR="00162FB6">
                              <w:rPr>
                                <w:sz w:val="22"/>
                                <w:szCs w:val="22"/>
                              </w:rPr>
                              <w:t>‘</w:t>
                            </w:r>
                            <w:r w:rsidRPr="00FC7F6B"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="00162FB6">
                              <w:rPr>
                                <w:sz w:val="22"/>
                                <w:szCs w:val="22"/>
                              </w:rPr>
                              <w:t>’</w:t>
                            </w:r>
                            <w:r w:rsidRPr="00FC7F6B">
                              <w:rPr>
                                <w:sz w:val="22"/>
                                <w:szCs w:val="22"/>
                              </w:rPr>
                              <w:t xml:space="preserve"> is the sequence bit and </w:t>
                            </w:r>
                            <w:r w:rsidR="00162FB6">
                              <w:rPr>
                                <w:sz w:val="22"/>
                                <w:szCs w:val="22"/>
                              </w:rPr>
                              <w:t>‘</w:t>
                            </w:r>
                            <w:r w:rsidRPr="00FC7F6B">
                              <w:rPr>
                                <w:sz w:val="22"/>
                                <w:szCs w:val="22"/>
                              </w:rPr>
                              <w:t>Z</w:t>
                            </w:r>
                            <w:r w:rsidR="00162FB6">
                              <w:rPr>
                                <w:sz w:val="22"/>
                                <w:szCs w:val="22"/>
                              </w:rPr>
                              <w:t>’</w:t>
                            </w:r>
                            <w:r w:rsidRPr="00FC7F6B">
                              <w:rPr>
                                <w:sz w:val="22"/>
                                <w:szCs w:val="22"/>
                              </w:rPr>
                              <w:t xml:space="preserve"> is the Z Trigger Flag output from FSM1</w:t>
                            </w:r>
                            <w:r w:rsidR="00326AD2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264913">
                              <w:rPr>
                                <w:sz w:val="22"/>
                                <w:szCs w:val="22"/>
                              </w:rPr>
                              <w:t xml:space="preserve"> ‘ZF’ is the output</w:t>
                            </w:r>
                            <w:r w:rsidR="000121A7">
                              <w:rPr>
                                <w:sz w:val="22"/>
                                <w:szCs w:val="22"/>
                              </w:rPr>
                              <w:t xml:space="preserve"> Z</w:t>
                            </w:r>
                            <w:r w:rsidR="00264913">
                              <w:rPr>
                                <w:sz w:val="22"/>
                                <w:szCs w:val="22"/>
                              </w:rPr>
                              <w:t xml:space="preserve"> flag for Mealy</w:t>
                            </w:r>
                          </w:p>
                          <w:p w14:paraId="0811E38E" w14:textId="31536194" w:rsidR="00264913" w:rsidRDefault="0026491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D33DEF" w14:textId="425D4649" w:rsidR="00264913" w:rsidRPr="00FC7F6B" w:rsidRDefault="0026491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And Z within the state circle is the output</w:t>
                            </w:r>
                            <w:r w:rsidR="000121A7">
                              <w:rPr>
                                <w:sz w:val="22"/>
                                <w:szCs w:val="22"/>
                              </w:rPr>
                              <w:t xml:space="preserve"> Z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flag of the Moore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1820" id="Text Box 14" o:spid="_x0000_s1031" type="#_x0000_t202" style="position:absolute;margin-left:61.7pt;margin-top:.4pt;width:112.9pt;height:146.5pt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" fillcolor="white [3201]" strokecolor="#ff1571 [3205]" strokeweight="2pt">
                <v:textbox inset="4pt,4pt,4pt,4pt">
                  <w:txbxContent>
                    <w:p w14:paraId="2592FB28" w14:textId="66645F50" w:rsidR="00FC7F6B" w:rsidRDefault="00FC7F6B">
                      <w:pPr>
                        <w:rPr>
                          <w:sz w:val="22"/>
                          <w:szCs w:val="22"/>
                        </w:rPr>
                      </w:pPr>
                      <w:r w:rsidRPr="00FC7F6B">
                        <w:rPr>
                          <w:sz w:val="22"/>
                          <w:szCs w:val="22"/>
                        </w:rPr>
                        <w:t xml:space="preserve">Note: In FSM 2, </w:t>
                      </w:r>
                      <w:r w:rsidR="00162FB6">
                        <w:rPr>
                          <w:sz w:val="22"/>
                          <w:szCs w:val="22"/>
                        </w:rPr>
                        <w:t>‘</w:t>
                      </w:r>
                      <w:r w:rsidRPr="00FC7F6B">
                        <w:rPr>
                          <w:sz w:val="22"/>
                          <w:szCs w:val="22"/>
                        </w:rPr>
                        <w:t>S</w:t>
                      </w:r>
                      <w:r w:rsidR="00162FB6">
                        <w:rPr>
                          <w:sz w:val="22"/>
                          <w:szCs w:val="22"/>
                        </w:rPr>
                        <w:t>’</w:t>
                      </w:r>
                      <w:r w:rsidRPr="00FC7F6B">
                        <w:rPr>
                          <w:sz w:val="22"/>
                          <w:szCs w:val="22"/>
                        </w:rPr>
                        <w:t xml:space="preserve"> is the sequence bit and </w:t>
                      </w:r>
                      <w:r w:rsidR="00162FB6">
                        <w:rPr>
                          <w:sz w:val="22"/>
                          <w:szCs w:val="22"/>
                        </w:rPr>
                        <w:t>‘</w:t>
                      </w:r>
                      <w:r w:rsidRPr="00FC7F6B">
                        <w:rPr>
                          <w:sz w:val="22"/>
                          <w:szCs w:val="22"/>
                        </w:rPr>
                        <w:t>Z</w:t>
                      </w:r>
                      <w:r w:rsidR="00162FB6">
                        <w:rPr>
                          <w:sz w:val="22"/>
                          <w:szCs w:val="22"/>
                        </w:rPr>
                        <w:t>’</w:t>
                      </w:r>
                      <w:r w:rsidRPr="00FC7F6B">
                        <w:rPr>
                          <w:sz w:val="22"/>
                          <w:szCs w:val="22"/>
                        </w:rPr>
                        <w:t xml:space="preserve"> is the Z Trigger Flag output from FSM1</w:t>
                      </w:r>
                      <w:r w:rsidR="00326AD2">
                        <w:rPr>
                          <w:sz w:val="22"/>
                          <w:szCs w:val="22"/>
                        </w:rPr>
                        <w:t>.</w:t>
                      </w:r>
                      <w:r w:rsidR="00264913">
                        <w:rPr>
                          <w:sz w:val="22"/>
                          <w:szCs w:val="22"/>
                        </w:rPr>
                        <w:t xml:space="preserve"> ‘ZF’ is the output</w:t>
                      </w:r>
                      <w:r w:rsidR="000121A7">
                        <w:rPr>
                          <w:sz w:val="22"/>
                          <w:szCs w:val="22"/>
                        </w:rPr>
                        <w:t xml:space="preserve"> Z</w:t>
                      </w:r>
                      <w:r w:rsidR="00264913">
                        <w:rPr>
                          <w:sz w:val="22"/>
                          <w:szCs w:val="22"/>
                        </w:rPr>
                        <w:t xml:space="preserve"> flag for Mealy</w:t>
                      </w:r>
                    </w:p>
                    <w:p w14:paraId="0811E38E" w14:textId="31536194" w:rsidR="00264913" w:rsidRDefault="00264913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6D33DEF" w14:textId="425D4649" w:rsidR="00264913" w:rsidRPr="00FC7F6B" w:rsidRDefault="0026491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And Z within the state circle is the output</w:t>
                      </w:r>
                      <w:r w:rsidR="000121A7">
                        <w:rPr>
                          <w:sz w:val="22"/>
                          <w:szCs w:val="22"/>
                        </w:rPr>
                        <w:t xml:space="preserve"> Z</w:t>
                      </w:r>
                      <w:r>
                        <w:rPr>
                          <w:sz w:val="22"/>
                          <w:szCs w:val="22"/>
                        </w:rPr>
                        <w:t xml:space="preserve"> flag of the Moore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61F718" w14:textId="322620C8" w:rsidR="0093560E" w:rsidRDefault="0093560E" w:rsidP="0093560E"/>
    <w:p w14:paraId="45511116" w14:textId="1982A1AB" w:rsidR="0093560E" w:rsidRDefault="0093560E" w:rsidP="0093560E"/>
    <w:p w14:paraId="520949C4" w14:textId="626BC2FE" w:rsidR="0093560E" w:rsidRDefault="0093560E" w:rsidP="0093560E"/>
    <w:p w14:paraId="495FB6B3" w14:textId="2D6FBCB0" w:rsidR="0093560E" w:rsidRDefault="0093560E" w:rsidP="0093560E"/>
    <w:p w14:paraId="77F0CA57" w14:textId="669A99E0" w:rsidR="0093560E" w:rsidRDefault="0093560E" w:rsidP="0093560E"/>
    <w:p w14:paraId="6B8F5939" w14:textId="1DC1D316" w:rsidR="0093560E" w:rsidRDefault="0093560E" w:rsidP="0093560E"/>
    <w:p w14:paraId="755ED604" w14:textId="7BCBBC8E" w:rsidR="0093560E" w:rsidRDefault="00AB2F41" w:rsidP="0093560E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CD2CFA" wp14:editId="778E16AA">
                <wp:simplePos x="0" y="0"/>
                <wp:positionH relativeFrom="page">
                  <wp:posOffset>2415388</wp:posOffset>
                </wp:positionH>
                <wp:positionV relativeFrom="paragraph">
                  <wp:posOffset>45445</wp:posOffset>
                </wp:positionV>
                <wp:extent cx="388962" cy="211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2" cy="21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AF91AE" w14:textId="4C136FC6" w:rsidR="00DB3658" w:rsidRPr="00AB2F41" w:rsidRDefault="00FC7F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XZ’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2CFA" id="Text Box 7" o:spid="_x0000_s1032" type="#_x0000_t202" style="position:absolute;margin-left:190.2pt;margin-top:3.6pt;width:30.65pt;height:16.6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" filled="f" stroked="f" strokeweight="1pt">
                <v:stroke miterlimit="4"/>
                <v:textbox inset="4pt,4pt,4pt,4pt">
                  <w:txbxContent>
                    <w:p w14:paraId="0CAF91AE" w14:textId="4C136FC6" w:rsidR="00DB3658" w:rsidRPr="00AB2F41" w:rsidRDefault="00FC7F6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XZ’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455076" w14:textId="369FD65A" w:rsidR="0093560E" w:rsidRDefault="0093560E" w:rsidP="0093560E"/>
    <w:p w14:paraId="482CA631" w14:textId="7D3092FE" w:rsidR="0093560E" w:rsidRDefault="0093560E" w:rsidP="0093560E"/>
    <w:p w14:paraId="73F09225" w14:textId="3958F267" w:rsidR="0093560E" w:rsidRDefault="0093560E" w:rsidP="0093560E"/>
    <w:p w14:paraId="5ECF2812" w14:textId="78D0EB92" w:rsidR="00C166F4" w:rsidRDefault="00C166F4" w:rsidP="0093560E"/>
    <w:p w14:paraId="6F23884E" w14:textId="1114CFF7" w:rsidR="0093560E" w:rsidRDefault="0093560E" w:rsidP="0093560E"/>
    <w:p w14:paraId="26AAD368" w14:textId="4E959526" w:rsidR="00A36300" w:rsidRDefault="009A65C3" w:rsidP="0093560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F679ED5" wp14:editId="0C69F94C">
                <wp:simplePos x="0" y="0"/>
                <wp:positionH relativeFrom="column">
                  <wp:posOffset>945406</wp:posOffset>
                </wp:positionH>
                <wp:positionV relativeFrom="paragraph">
                  <wp:posOffset>72740</wp:posOffset>
                </wp:positionV>
                <wp:extent cx="1355725" cy="29845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246" y="20681"/>
                    <wp:lineTo x="21246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710F3A" w14:textId="096EFCE4" w:rsidR="0093560E" w:rsidRPr="00CA69C7" w:rsidRDefault="0093560E" w:rsidP="0093560E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4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FSM 2 As Moore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9ED5" id="Text Box 10" o:spid="_x0000_s1033" type="#_x0000_t202" style="position:absolute;margin-left:74.45pt;margin-top:5.75pt;width:106.75pt;height:23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" stroked="f">
                <v:textbox inset="0,0,0,0">
                  <w:txbxContent>
                    <w:p w14:paraId="20710F3A" w14:textId="096EFCE4" w:rsidR="0093560E" w:rsidRPr="00CA69C7" w:rsidRDefault="0093560E" w:rsidP="0093560E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4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>
                        <w:t xml:space="preserve"> FSM 2 As Moore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8FA247" wp14:editId="572E6EDB">
                <wp:simplePos x="0" y="0"/>
                <wp:positionH relativeFrom="column">
                  <wp:posOffset>3785520</wp:posOffset>
                </wp:positionH>
                <wp:positionV relativeFrom="paragraph">
                  <wp:posOffset>90718</wp:posOffset>
                </wp:positionV>
                <wp:extent cx="1828800" cy="189865"/>
                <wp:effectExtent l="0" t="0" r="0" b="635"/>
                <wp:wrapTight wrapText="bothSides">
                  <wp:wrapPolygon edited="0">
                    <wp:start x="0" y="0"/>
                    <wp:lineTo x="0" y="19505"/>
                    <wp:lineTo x="21375" y="19505"/>
                    <wp:lineTo x="21375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9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37F8D" w14:textId="7DDBEB23" w:rsidR="0093560E" w:rsidRPr="00796B58" w:rsidRDefault="0093560E" w:rsidP="0093560E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5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FSM 2 As Mealy (USED)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FA247" id="Text Box 11" o:spid="_x0000_s1034" type="#_x0000_t202" style="position:absolute;margin-left:298.05pt;margin-top:7.15pt;width:2in;height:14.9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" stroked="f">
                <v:textbox inset="0,0,0,0">
                  <w:txbxContent>
                    <w:p w14:paraId="28F37F8D" w14:textId="7DDBEB23" w:rsidR="0093560E" w:rsidRPr="00796B58" w:rsidRDefault="0093560E" w:rsidP="0093560E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5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>
                        <w:t xml:space="preserve"> FSM 2 As Mealy (USED)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2BD1AF7" w14:textId="1B7490E3" w:rsidR="00A36300" w:rsidRPr="00C166F4" w:rsidRDefault="00C166F4" w:rsidP="00C166F4">
      <w:pPr>
        <w:pStyle w:val="Heading4"/>
        <w:rPr>
          <w:u w:val="single"/>
        </w:rPr>
      </w:pPr>
      <w:r w:rsidRPr="00C166F4">
        <w:rPr>
          <w:u w:val="single"/>
        </w:rPr>
        <w:lastRenderedPageBreak/>
        <w:t xml:space="preserve">2.4 </w:t>
      </w:r>
      <w:r w:rsidR="00D4552B" w:rsidRPr="00C166F4">
        <w:rPr>
          <w:u w:val="single"/>
        </w:rPr>
        <w:t>Design Approach Comparison</w:t>
      </w:r>
    </w:p>
    <w:p w14:paraId="101C6E81" w14:textId="2DC7F520" w:rsidR="00A36300" w:rsidRDefault="00A36300" w:rsidP="0093560E"/>
    <w:p w14:paraId="6B13A82F" w14:textId="6C2811ED" w:rsidR="00A36300" w:rsidRDefault="00A36300" w:rsidP="0093560E"/>
    <w:p w14:paraId="6CBBC65B" w14:textId="5DB8A708" w:rsidR="004F16F9" w:rsidRDefault="00D4552B" w:rsidP="004F16F9">
      <w:pPr>
        <w:pStyle w:val="ListParagraph"/>
        <w:numPr>
          <w:ilvl w:val="0"/>
          <w:numId w:val="4"/>
        </w:numPr>
      </w:pPr>
      <w:r>
        <w:t xml:space="preserve">Comparing the </w:t>
      </w:r>
      <w:r w:rsidR="006170CD">
        <w:t xml:space="preserve">interacting FSM design to the more primitive single FSM design, the main </w:t>
      </w:r>
      <w:r w:rsidR="00DF1360">
        <w:t>difference seen is that the interacting design is much more</w:t>
      </w:r>
      <w:r w:rsidR="002D148F">
        <w:t xml:space="preserve"> modular</w:t>
      </w:r>
      <w:r w:rsidR="00DF1360">
        <w:t xml:space="preserve"> and will scale appropriately</w:t>
      </w:r>
      <w:r w:rsidR="00B337C1">
        <w:t xml:space="preserve"> for different sequences and the amount of clock cycle a Z flag needs to be held</w:t>
      </w:r>
      <w:r w:rsidR="002D148F">
        <w:t>, as these can be adjusted at FSM1 and FSM2</w:t>
      </w:r>
      <w:r w:rsidR="00B337C1">
        <w:t>.</w:t>
      </w:r>
    </w:p>
    <w:p w14:paraId="51484135" w14:textId="77777777" w:rsidR="00782663" w:rsidRDefault="00782663" w:rsidP="00782663">
      <w:pPr>
        <w:pStyle w:val="ListParagraph"/>
        <w:ind w:left="783"/>
      </w:pPr>
    </w:p>
    <w:p w14:paraId="160D85AE" w14:textId="3123CD10" w:rsidR="00A36300" w:rsidRDefault="004F16F9" w:rsidP="0093560E">
      <w:pPr>
        <w:pStyle w:val="ListParagraph"/>
        <w:numPr>
          <w:ilvl w:val="0"/>
          <w:numId w:val="4"/>
        </w:numPr>
      </w:pPr>
      <w:r>
        <w:t xml:space="preserve">Using multiple FSM allows </w:t>
      </w:r>
      <w:r w:rsidR="00782663">
        <w:t>for component level testing as opposed to having to test a single state machine composed of rather complex logic, therefore making it more desirable</w:t>
      </w:r>
      <w:r w:rsidR="0035653E">
        <w:t xml:space="preserve"> (specifically for a top down </w:t>
      </w:r>
      <w:r w:rsidR="005C00E0">
        <w:t>test-driven</w:t>
      </w:r>
      <w:r w:rsidR="0035653E">
        <w:t xml:space="preserve"> design approach)</w:t>
      </w:r>
      <w:r w:rsidR="00782663">
        <w:t>.</w:t>
      </w:r>
    </w:p>
    <w:p w14:paraId="268D923A" w14:textId="77777777" w:rsidR="005C00E0" w:rsidRDefault="005C00E0" w:rsidP="005C00E0">
      <w:pPr>
        <w:pStyle w:val="ListParagraph"/>
      </w:pPr>
    </w:p>
    <w:p w14:paraId="49EB6EFC" w14:textId="60EA102C" w:rsidR="00295682" w:rsidRDefault="009C558F" w:rsidP="0093560E">
      <w:pPr>
        <w:pStyle w:val="ListParagraph"/>
        <w:numPr>
          <w:ilvl w:val="0"/>
          <w:numId w:val="4"/>
        </w:numPr>
      </w:pPr>
      <w:r>
        <w:t xml:space="preserve">With the interacting design, </w:t>
      </w:r>
      <w:r w:rsidR="002E3F17">
        <w:t>if the Z flag is to be held longer, an extra state can be added</w:t>
      </w:r>
      <w:r w:rsidR="00341EDF">
        <w:t xml:space="preserve"> as FSM2 only depends on a trigger flag sent from FSM1</w:t>
      </w:r>
      <w:r w:rsidR="004D1A68">
        <w:t xml:space="preserve"> where it then checks the last digit within FSM2 to ensure that the </w:t>
      </w:r>
      <w:r w:rsidR="004D1A68" w:rsidRPr="004D1A68">
        <w:rPr>
          <w:b/>
          <w:bCs/>
        </w:rPr>
        <w:t>flag is set without any clock delays</w:t>
      </w:r>
      <w:r w:rsidR="004D1A68">
        <w:t xml:space="preserve"> (on the same cycle as the input sequence bit)</w:t>
      </w:r>
      <w:r w:rsidR="00824EE6">
        <w:t xml:space="preserve">. See </w:t>
      </w:r>
      <w:r w:rsidR="00824EE6">
        <w:rPr>
          <w:i/>
          <w:iCs/>
        </w:rPr>
        <w:t>figure 1</w:t>
      </w:r>
      <w:r w:rsidR="004D1A68">
        <w:t xml:space="preserve">. </w:t>
      </w:r>
      <w:r w:rsidR="005C00E0">
        <w:t xml:space="preserve"> </w:t>
      </w:r>
    </w:p>
    <w:p w14:paraId="0500957F" w14:textId="0E7B425A" w:rsidR="0093560E" w:rsidRDefault="00B33EF1" w:rsidP="0093560E">
      <w:pPr>
        <w:rPr>
          <w:b/>
          <w:bCs/>
        </w:rPr>
      </w:pPr>
      <w:r w:rsidRPr="00D4552B">
        <w:rPr>
          <w:b/>
          <w:bCs/>
        </w:rPr>
        <w:t xml:space="preserve">Implemented </w:t>
      </w:r>
      <w:r w:rsidR="00A36300" w:rsidRPr="00D4552B">
        <w:rPr>
          <w:b/>
          <w:bCs/>
        </w:rPr>
        <w:t xml:space="preserve">FSM Level </w:t>
      </w:r>
      <w:r w:rsidRPr="00D4552B">
        <w:rPr>
          <w:b/>
          <w:bCs/>
        </w:rPr>
        <w:t>Design:</w:t>
      </w:r>
    </w:p>
    <w:p w14:paraId="738DE7C6" w14:textId="77777777" w:rsidR="00E762B4" w:rsidRDefault="00E762B4" w:rsidP="00E762B4">
      <w:pPr>
        <w:pStyle w:val="ListParagraph"/>
        <w:numPr>
          <w:ilvl w:val="0"/>
          <w:numId w:val="9"/>
        </w:numPr>
      </w:pPr>
      <w:r>
        <w:t xml:space="preserve">For FSM2 the design in </w:t>
      </w:r>
      <w:r>
        <w:rPr>
          <w:i/>
          <w:iCs/>
        </w:rPr>
        <w:t>figure 5 (Mealy)</w:t>
      </w:r>
      <w:r>
        <w:t xml:space="preserve">, was used </w:t>
      </w:r>
      <w:r w:rsidRPr="00E762B4">
        <w:rPr>
          <w:b/>
          <w:bCs/>
          <w:color w:val="FF1571" w:themeColor="accent2"/>
        </w:rPr>
        <w:t>over the suggested Moore design</w:t>
      </w:r>
      <w:r w:rsidRPr="00E762B4">
        <w:rPr>
          <w:color w:val="FF1571" w:themeColor="accent2"/>
        </w:rPr>
        <w:t xml:space="preserve"> </w:t>
      </w:r>
      <w:r>
        <w:t xml:space="preserve">in the spec due to implementation simplicity. However, the Moore design to be implemented is seen in </w:t>
      </w:r>
      <w:r>
        <w:rPr>
          <w:i/>
          <w:iCs/>
        </w:rPr>
        <w:t>figure 4</w:t>
      </w:r>
      <w:r>
        <w:t>.</w:t>
      </w:r>
    </w:p>
    <w:p w14:paraId="29AD2C6C" w14:textId="77777777" w:rsidR="00E762B4" w:rsidRPr="00D4552B" w:rsidRDefault="00E762B4" w:rsidP="0093560E">
      <w:pPr>
        <w:rPr>
          <w:b/>
          <w:bCs/>
        </w:rPr>
      </w:pPr>
      <w:bookmarkStart w:id="0" w:name="_GoBack"/>
      <w:bookmarkEnd w:id="0"/>
    </w:p>
    <w:p w14:paraId="6C034B6C" w14:textId="01BDCA2B" w:rsidR="00295682" w:rsidRPr="00C166F4" w:rsidRDefault="00B33EF1" w:rsidP="00C166F4">
      <w:pPr>
        <w:pStyle w:val="Heading4"/>
        <w:rPr>
          <w:u w:val="single"/>
        </w:rPr>
      </w:pPr>
      <w:r w:rsidRPr="00C166F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2A87B8F" wp14:editId="70D64470">
                <wp:simplePos x="0" y="0"/>
                <wp:positionH relativeFrom="margin">
                  <wp:posOffset>2838202</wp:posOffset>
                </wp:positionH>
                <wp:positionV relativeFrom="paragraph">
                  <wp:posOffset>3917233</wp:posOffset>
                </wp:positionV>
                <wp:extent cx="1602740" cy="201295"/>
                <wp:effectExtent l="0" t="0" r="0" b="8255"/>
                <wp:wrapTight wrapText="bothSides">
                  <wp:wrapPolygon edited="0">
                    <wp:start x="0" y="0"/>
                    <wp:lineTo x="0" y="20442"/>
                    <wp:lineTo x="21309" y="20442"/>
                    <wp:lineTo x="21309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2012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1940FA" w14:textId="1B4BA45B" w:rsidR="00B33EF1" w:rsidRPr="00E12782" w:rsidRDefault="00B33EF1" w:rsidP="00B33EF1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6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Implemented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87B8F" id="Text Box 13" o:spid="_x0000_s1035" type="#_x0000_t202" style="position:absolute;margin-left:223.5pt;margin-top:308.45pt;width:126.2pt;height:15.8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" stroked="f">
                <v:textbox inset="0,0,0,0">
                  <w:txbxContent>
                    <w:p w14:paraId="1C1940FA" w14:textId="1B4BA45B" w:rsidR="00B33EF1" w:rsidRPr="00E12782" w:rsidRDefault="00B33EF1" w:rsidP="00B33EF1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6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>
                        <w:t xml:space="preserve"> Implemented Design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C166F4">
        <w:rPr>
          <w:noProof/>
          <w:u w:val="single"/>
        </w:rPr>
        <w:drawing>
          <wp:anchor distT="0" distB="0" distL="114300" distR="114300" simplePos="0" relativeHeight="251675648" behindDoc="1" locked="0" layoutInCell="1" allowOverlap="1" wp14:anchorId="0C7230D2" wp14:editId="3BA342DB">
            <wp:simplePos x="0" y="0"/>
            <wp:positionH relativeFrom="column">
              <wp:posOffset>5938</wp:posOffset>
            </wp:positionH>
            <wp:positionV relativeFrom="paragraph">
              <wp:posOffset>396</wp:posOffset>
            </wp:positionV>
            <wp:extent cx="6858000" cy="3957955"/>
            <wp:effectExtent l="0" t="0" r="0" b="4445"/>
            <wp:wrapTight wrapText="bothSides">
              <wp:wrapPolygon edited="0">
                <wp:start x="0" y="0"/>
                <wp:lineTo x="0" y="21520"/>
                <wp:lineTo x="21540" y="21520"/>
                <wp:lineTo x="2154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6F4" w:rsidRPr="00C166F4">
        <w:rPr>
          <w:u w:val="single"/>
        </w:rPr>
        <w:t xml:space="preserve">2.5 </w:t>
      </w:r>
      <w:r w:rsidR="00E6201F" w:rsidRPr="00C166F4">
        <w:rPr>
          <w:u w:val="single"/>
        </w:rPr>
        <w:t xml:space="preserve">Design </w:t>
      </w:r>
      <w:r w:rsidR="00295682" w:rsidRPr="00C166F4">
        <w:rPr>
          <w:u w:val="single"/>
        </w:rPr>
        <w:t>Logic Flow:</w:t>
      </w:r>
      <w:r w:rsidR="00295682" w:rsidRPr="00C166F4">
        <w:rPr>
          <w:u w:val="single"/>
        </w:rPr>
        <w:br/>
      </w:r>
    </w:p>
    <w:p w14:paraId="7BC06F31" w14:textId="77777777" w:rsidR="00295682" w:rsidRDefault="00295682" w:rsidP="0093560E">
      <w:pPr>
        <w:rPr>
          <w:b/>
          <w:bCs/>
          <w:u w:val="single"/>
        </w:rPr>
      </w:pPr>
    </w:p>
    <w:p w14:paraId="09E1EC0C" w14:textId="43B9A185" w:rsidR="00264613" w:rsidRPr="00E762B4" w:rsidRDefault="00295682" w:rsidP="005A2DF7">
      <w:pPr>
        <w:rPr>
          <w:i/>
          <w:iCs/>
        </w:rPr>
      </w:pPr>
      <w:r>
        <w:t xml:space="preserve">The design implemented in </w:t>
      </w:r>
      <w:r>
        <w:rPr>
          <w:i/>
          <w:iCs/>
        </w:rPr>
        <w:t>figure 6,</w:t>
      </w:r>
      <w:r w:rsidR="00E41E52">
        <w:rPr>
          <w:i/>
          <w:iCs/>
        </w:rPr>
        <w:t xml:space="preserve"> </w:t>
      </w:r>
      <w:r w:rsidR="00E41E52">
        <w:t xml:space="preserve">uses FSM 1 to check the first four bits of the sequence </w:t>
      </w:r>
      <w:r w:rsidR="00E41E52" w:rsidRPr="00264613">
        <w:rPr>
          <w:b/>
          <w:bCs/>
          <w:color w:val="FF1571" w:themeColor="accent2"/>
        </w:rPr>
        <w:t>11</w:t>
      </w:r>
      <w:r w:rsidR="000E4509" w:rsidRPr="00264613">
        <w:rPr>
          <w:b/>
          <w:bCs/>
          <w:color w:val="FF1571" w:themeColor="accent2"/>
        </w:rPr>
        <w:t>00</w:t>
      </w:r>
      <w:r w:rsidR="000E4509" w:rsidRPr="00264613">
        <w:rPr>
          <w:b/>
          <w:bCs/>
          <w:color w:val="0070C0"/>
        </w:rPr>
        <w:t>1</w:t>
      </w:r>
      <w:r w:rsidR="000E4509">
        <w:t>, if this sequence is detected (</w:t>
      </w:r>
      <w:r w:rsidR="00A979B5">
        <w:t xml:space="preserve">S3 -&gt; </w:t>
      </w:r>
      <w:r w:rsidR="000E4509">
        <w:t xml:space="preserve">S4), </w:t>
      </w:r>
      <w:r w:rsidR="000F7F6D">
        <w:t>it sets Z</w:t>
      </w:r>
      <w:r w:rsidR="00A979B5">
        <w:t xml:space="preserve"> trigger (Z)</w:t>
      </w:r>
      <w:r w:rsidR="000F7F6D">
        <w:t xml:space="preserve"> high which acts as a trigger flag/enable for FSM 2. </w:t>
      </w:r>
      <w:r w:rsidR="00C01612">
        <w:t>To ensure that the output Z flag is</w:t>
      </w:r>
      <w:r w:rsidR="005B72CA">
        <w:t xml:space="preserve"> set on the </w:t>
      </w:r>
      <w:r w:rsidR="005B72CA" w:rsidRPr="009F4F9F">
        <w:rPr>
          <w:b/>
          <w:bCs/>
        </w:rPr>
        <w:t>same clock event</w:t>
      </w:r>
      <w:r w:rsidR="005B72CA">
        <w:t xml:space="preserve"> as the when the last sequence bit</w:t>
      </w:r>
      <w:r w:rsidR="009F4F9F">
        <w:rPr>
          <w:b/>
          <w:bCs/>
          <w:u w:val="single"/>
        </w:rPr>
        <w:t xml:space="preserve"> </w:t>
      </w:r>
      <w:r w:rsidR="009F4F9F">
        <w:t>comes through, FSM 2 will check the</w:t>
      </w:r>
      <w:r w:rsidR="00A979B5">
        <w:t xml:space="preserve"> last</w:t>
      </w:r>
      <w:r w:rsidR="009F4F9F">
        <w:t xml:space="preserve"> sequence bit </w:t>
      </w:r>
      <w:r w:rsidR="008058FB">
        <w:t xml:space="preserve">(denoted by S), if a Z trigger flag is set and sequence bit is </w:t>
      </w:r>
      <w:r w:rsidR="008058FB" w:rsidRPr="00264613">
        <w:rPr>
          <w:b/>
          <w:bCs/>
          <w:color w:val="0070C0"/>
        </w:rPr>
        <w:t>1</w:t>
      </w:r>
      <w:r w:rsidR="008058FB">
        <w:t xml:space="preserve">, then a Z flag is held </w:t>
      </w:r>
      <w:r w:rsidR="008058FB" w:rsidRPr="00264613">
        <w:rPr>
          <w:b/>
          <w:bCs/>
        </w:rPr>
        <w:t>for 2 clock cycle</w:t>
      </w:r>
      <w:r w:rsidR="00E762B4">
        <w:rPr>
          <w:b/>
          <w:bCs/>
        </w:rPr>
        <w:t>s</w:t>
      </w:r>
      <w:r w:rsidR="00E762B4">
        <w:rPr>
          <w:i/>
          <w:iCs/>
        </w:rPr>
        <w:t>.</w:t>
      </w:r>
    </w:p>
    <w:p w14:paraId="1A41C682" w14:textId="0128A345" w:rsidR="009674E0" w:rsidRDefault="009674E0" w:rsidP="009674E0">
      <w:pPr>
        <w:pStyle w:val="Heading2"/>
        <w:rPr>
          <w:sz w:val="44"/>
          <w:szCs w:val="28"/>
        </w:rPr>
      </w:pPr>
      <w:r w:rsidRPr="00DB512E">
        <w:rPr>
          <w:color w:val="FF1571" w:themeColor="accent2"/>
          <w:sz w:val="44"/>
          <w:szCs w:val="28"/>
        </w:rPr>
        <w:lastRenderedPageBreak/>
        <w:t xml:space="preserve">3. </w:t>
      </w:r>
      <w:r w:rsidRPr="00A33CDF">
        <w:rPr>
          <w:sz w:val="44"/>
          <w:szCs w:val="28"/>
        </w:rPr>
        <w:t>Simulation and Results</w:t>
      </w:r>
    </w:p>
    <w:p w14:paraId="63B6EC64" w14:textId="3CC68FEC" w:rsidR="00C7515F" w:rsidRDefault="00D438A4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62BF1A6" wp14:editId="41AA826B">
                <wp:simplePos x="0" y="0"/>
                <wp:positionH relativeFrom="column">
                  <wp:posOffset>2619303</wp:posOffset>
                </wp:positionH>
                <wp:positionV relativeFrom="paragraph">
                  <wp:posOffset>1513373</wp:posOffset>
                </wp:positionV>
                <wp:extent cx="1521460" cy="153035"/>
                <wp:effectExtent l="0" t="0" r="2540" b="0"/>
                <wp:wrapTight wrapText="bothSides">
                  <wp:wrapPolygon edited="0">
                    <wp:start x="0" y="0"/>
                    <wp:lineTo x="0" y="18822"/>
                    <wp:lineTo x="21366" y="18822"/>
                    <wp:lineTo x="2136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153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E48800" w14:textId="5C03075B" w:rsidR="00C7515F" w:rsidRPr="00861AA7" w:rsidRDefault="00C7515F" w:rsidP="00C7515F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7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Overall Simulation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F1A6" id="Text Box 23" o:spid="_x0000_s1036" type="#_x0000_t202" style="position:absolute;margin-left:206.25pt;margin-top:119.15pt;width:119.8pt;height:12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" stroked="f">
                <v:textbox inset="0,0,0,0">
                  <w:txbxContent>
                    <w:p w14:paraId="0DE48800" w14:textId="5C03075B" w:rsidR="00C7515F" w:rsidRPr="00861AA7" w:rsidRDefault="00C7515F" w:rsidP="00C7515F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7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>
                        <w:t xml:space="preserve"> Overall Simulation Results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A3C00" w:rsidRPr="009A3C00">
        <w:rPr>
          <w:noProof/>
        </w:rPr>
        <w:drawing>
          <wp:anchor distT="0" distB="0" distL="114300" distR="114300" simplePos="0" relativeHeight="251688960" behindDoc="1" locked="0" layoutInCell="1" allowOverlap="1" wp14:anchorId="17E2096D" wp14:editId="3A3F6EBF">
            <wp:simplePos x="0" y="0"/>
            <wp:positionH relativeFrom="margin">
              <wp:align>right</wp:align>
            </wp:positionH>
            <wp:positionV relativeFrom="paragraph">
              <wp:posOffset>238197</wp:posOffset>
            </wp:positionV>
            <wp:extent cx="6858000" cy="1250315"/>
            <wp:effectExtent l="0" t="0" r="0" b="6985"/>
            <wp:wrapTight wrapText="bothSides">
              <wp:wrapPolygon edited="0">
                <wp:start x="0" y="0"/>
                <wp:lineTo x="0" y="21392"/>
                <wp:lineTo x="21540" y="21392"/>
                <wp:lineTo x="21540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785" cy="1256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89D2" w14:textId="4DA621B3" w:rsidR="00D438A4" w:rsidRDefault="00D438A4" w:rsidP="005A2DF7">
      <w:pPr>
        <w:rPr>
          <w:i/>
          <w:iCs/>
        </w:rPr>
      </w:pPr>
    </w:p>
    <w:p w14:paraId="75A5E217" w14:textId="4CCDFF5F" w:rsidR="009674E0" w:rsidRDefault="001840BF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F62D32B" wp14:editId="15CAC006">
                <wp:simplePos x="0" y="0"/>
                <wp:positionH relativeFrom="margin">
                  <wp:align>center</wp:align>
                </wp:positionH>
                <wp:positionV relativeFrom="paragraph">
                  <wp:posOffset>2190438</wp:posOffset>
                </wp:positionV>
                <wp:extent cx="1791970" cy="146050"/>
                <wp:effectExtent l="0" t="0" r="0" b="6350"/>
                <wp:wrapTight wrapText="bothSides">
                  <wp:wrapPolygon edited="0">
                    <wp:start x="0" y="0"/>
                    <wp:lineTo x="0" y="19722"/>
                    <wp:lineTo x="21355" y="19722"/>
                    <wp:lineTo x="21355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58614F" w14:textId="26BA9545" w:rsidR="00C7515F" w:rsidRPr="0006791A" w:rsidRDefault="00C7515F" w:rsidP="00C7515F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8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Overlapping Sequence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D32B" id="Text Box 24" o:spid="_x0000_s1037" type="#_x0000_t202" style="position:absolute;margin-left:0;margin-top:172.5pt;width:141.1pt;height:11.5pt;z-index:-251628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" stroked="f">
                <v:textbox inset="0,0,0,0">
                  <w:txbxContent>
                    <w:p w14:paraId="3458614F" w14:textId="26BA9545" w:rsidR="00C7515F" w:rsidRPr="0006791A" w:rsidRDefault="00C7515F" w:rsidP="00C7515F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8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>
                        <w:t xml:space="preserve"> Overlapping Sequence Detection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1840BF">
        <w:rPr>
          <w:noProof/>
        </w:rPr>
        <w:drawing>
          <wp:anchor distT="0" distB="0" distL="114300" distR="114300" simplePos="0" relativeHeight="251742208" behindDoc="1" locked="0" layoutInCell="1" allowOverlap="1" wp14:anchorId="1B63619E" wp14:editId="0824E040">
            <wp:simplePos x="0" y="0"/>
            <wp:positionH relativeFrom="margin">
              <wp:align>right</wp:align>
            </wp:positionH>
            <wp:positionV relativeFrom="paragraph">
              <wp:posOffset>741896</wp:posOffset>
            </wp:positionV>
            <wp:extent cx="6858000" cy="1424305"/>
            <wp:effectExtent l="0" t="0" r="0" b="4445"/>
            <wp:wrapTight wrapText="bothSides">
              <wp:wrapPolygon edited="0">
                <wp:start x="0" y="0"/>
                <wp:lineTo x="0" y="21379"/>
                <wp:lineTo x="21540" y="21379"/>
                <wp:lineTo x="21540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15F">
        <w:rPr>
          <w:i/>
          <w:iCs/>
        </w:rPr>
        <w:t xml:space="preserve">Figure 7¸ </w:t>
      </w:r>
      <w:r w:rsidR="00C7515F">
        <w:t xml:space="preserve">shows the overall simulation results for multiple cases, including an over-lapping sequence, a </w:t>
      </w:r>
      <w:r w:rsidR="009A3C00">
        <w:t>non-overlapping</w:t>
      </w:r>
      <w:r w:rsidR="00C7515F">
        <w:t xml:space="preserve"> and a</w:t>
      </w:r>
      <w:r w:rsidR="006815B3">
        <w:t xml:space="preserve"> </w:t>
      </w:r>
      <w:r w:rsidR="001727B4">
        <w:t>reset signal on clock event.</w:t>
      </w:r>
      <w:r w:rsidR="00467EB6">
        <w:t xml:space="preserve"> </w:t>
      </w:r>
      <w:r w:rsidR="002E4868" w:rsidRPr="001F4DC5">
        <w:rPr>
          <w:b/>
          <w:bCs/>
        </w:rPr>
        <w:t>Sequence</w:t>
      </w:r>
      <w:r w:rsidR="002E4868">
        <w:t xml:space="preserve"> [</w:t>
      </w:r>
      <w:r w:rsidR="001F4DC5">
        <w:t xml:space="preserve">31:0] </w:t>
      </w:r>
      <w:r w:rsidR="00467EB6">
        <w:t>hold</w:t>
      </w:r>
      <w:r w:rsidR="001F4DC5">
        <w:t>s</w:t>
      </w:r>
      <w:r w:rsidR="00467EB6">
        <w:t xml:space="preserve"> a 32bit long sequence which</w:t>
      </w:r>
      <w:r w:rsidR="003E4718">
        <w:t xml:space="preserve"> is iterated through and applied to SEQ_IN </w:t>
      </w:r>
      <w:r w:rsidR="00F24880">
        <w:t xml:space="preserve">on every falling edge (within the test bed). </w:t>
      </w:r>
      <w:r w:rsidR="001727B4">
        <w:t xml:space="preserve"> </w:t>
      </w:r>
      <w:r w:rsidR="002E4868">
        <w:rPr>
          <w:i/>
          <w:iCs/>
        </w:rPr>
        <w:t xml:space="preserve">Figures </w:t>
      </w:r>
      <w:r w:rsidR="002E4868">
        <w:t xml:space="preserve">below demonstrate more specifics. </w:t>
      </w:r>
    </w:p>
    <w:p w14:paraId="028BFBB1" w14:textId="4F8D2091" w:rsidR="00D438A4" w:rsidRDefault="00D438A4" w:rsidP="005A2DF7">
      <w:pPr>
        <w:rPr>
          <w:i/>
          <w:iCs/>
        </w:rPr>
      </w:pPr>
    </w:p>
    <w:p w14:paraId="161EFF61" w14:textId="52314414" w:rsidR="00C7515F" w:rsidRPr="00202558" w:rsidRDefault="00126224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7EFD093" wp14:editId="30B28C1A">
                <wp:simplePos x="0" y="0"/>
                <wp:positionH relativeFrom="margin">
                  <wp:posOffset>2348255</wp:posOffset>
                </wp:positionH>
                <wp:positionV relativeFrom="paragraph">
                  <wp:posOffset>2214397</wp:posOffset>
                </wp:positionV>
                <wp:extent cx="2181860" cy="146050"/>
                <wp:effectExtent l="0" t="0" r="8890" b="6350"/>
                <wp:wrapTight wrapText="bothSides">
                  <wp:wrapPolygon edited="0">
                    <wp:start x="0" y="0"/>
                    <wp:lineTo x="0" y="19722"/>
                    <wp:lineTo x="21499" y="19722"/>
                    <wp:lineTo x="21499" y="0"/>
                    <wp:lineTo x="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A67A67" w14:textId="7F980E91" w:rsidR="00E856D0" w:rsidRPr="007F3235" w:rsidRDefault="00E856D0" w:rsidP="00E856D0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9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 Non-Overlapping Sequence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D093" id="Text Box 26" o:spid="_x0000_s1038" type="#_x0000_t202" style="position:absolute;margin-left:184.9pt;margin-top:174.35pt;width:171.8pt;height:11.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" stroked="f">
                <v:textbox inset="0,0,0,0">
                  <w:txbxContent>
                    <w:p w14:paraId="47A67A67" w14:textId="7F980E91" w:rsidR="00E856D0" w:rsidRPr="007F3235" w:rsidRDefault="00E856D0" w:rsidP="00E856D0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9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>
                        <w:t xml:space="preserve"> A Non-Overlapping Sequence Detection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126224">
        <w:rPr>
          <w:noProof/>
        </w:rPr>
        <w:drawing>
          <wp:anchor distT="0" distB="0" distL="114300" distR="114300" simplePos="0" relativeHeight="251743232" behindDoc="1" locked="0" layoutInCell="1" allowOverlap="1" wp14:anchorId="1475587A" wp14:editId="31690E7F">
            <wp:simplePos x="0" y="0"/>
            <wp:positionH relativeFrom="column">
              <wp:posOffset>-76835</wp:posOffset>
            </wp:positionH>
            <wp:positionV relativeFrom="paragraph">
              <wp:posOffset>673735</wp:posOffset>
            </wp:positionV>
            <wp:extent cx="6858000" cy="1499235"/>
            <wp:effectExtent l="0" t="0" r="0" b="5715"/>
            <wp:wrapTight wrapText="bothSides">
              <wp:wrapPolygon edited="0">
                <wp:start x="0" y="0"/>
                <wp:lineTo x="0" y="21408"/>
                <wp:lineTo x="21540" y="21408"/>
                <wp:lineTo x="21540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FD8">
        <w:rPr>
          <w:i/>
          <w:iCs/>
        </w:rPr>
        <w:t>Figure 8</w:t>
      </w:r>
      <w:r w:rsidR="00EB3BCA">
        <w:t xml:space="preserve"> shows </w:t>
      </w:r>
      <w:r w:rsidR="00202558">
        <w:t>the</w:t>
      </w:r>
      <w:r w:rsidR="00EB3BCA">
        <w:t xml:space="preserve"> overlapping sequence </w:t>
      </w:r>
      <w:r w:rsidR="00202558" w:rsidRPr="00202558">
        <w:rPr>
          <w:b/>
          <w:bCs/>
          <w:color w:val="0070C0"/>
        </w:rPr>
        <w:t>1</w:t>
      </w:r>
      <w:r w:rsidR="00CE70B4">
        <w:rPr>
          <w:b/>
          <w:bCs/>
          <w:color w:val="0070C0"/>
        </w:rPr>
        <w:t>100</w:t>
      </w:r>
      <w:r w:rsidR="00CE70B4" w:rsidRPr="00CE70B4">
        <w:rPr>
          <w:b/>
          <w:bCs/>
          <w:color w:val="FF1571" w:themeColor="accent2"/>
        </w:rPr>
        <w:t>11</w:t>
      </w:r>
      <w:r w:rsidR="00CE70B4">
        <w:rPr>
          <w:b/>
          <w:bCs/>
          <w:color w:val="0070C0"/>
        </w:rPr>
        <w:t>001</w:t>
      </w:r>
      <w:r w:rsidR="00202558">
        <w:rPr>
          <w:b/>
          <w:bCs/>
          <w:color w:val="0070C0"/>
        </w:rPr>
        <w:t xml:space="preserve"> </w:t>
      </w:r>
      <w:r w:rsidR="00202558">
        <w:t xml:space="preserve">starting at the clock at 10ns. </w:t>
      </w:r>
      <w:r w:rsidR="00E045BC">
        <w:t xml:space="preserve">Notice that the Z Flag is set on the </w:t>
      </w:r>
      <w:r w:rsidR="00AA7FD8">
        <w:t>clock event</w:t>
      </w:r>
      <w:r w:rsidR="00E045BC">
        <w:t xml:space="preserve"> as when the last bit of the correct sequence is detected</w:t>
      </w:r>
      <w:r w:rsidR="00AA7FD8">
        <w:t xml:space="preserve">, for instance at </w:t>
      </w:r>
      <w:r w:rsidR="00AA7FD8" w:rsidRPr="00AA7FD8">
        <w:rPr>
          <w:b/>
          <w:bCs/>
        </w:rPr>
        <w:t>50ns</w:t>
      </w:r>
      <w:r w:rsidR="004D6ABB">
        <w:rPr>
          <w:b/>
          <w:bCs/>
        </w:rPr>
        <w:t xml:space="preserve"> and is held high for 2 cycles</w:t>
      </w:r>
      <w:r w:rsidR="00E045BC">
        <w:t xml:space="preserve">. </w:t>
      </w:r>
    </w:p>
    <w:p w14:paraId="58C181B3" w14:textId="5508EB21" w:rsidR="000F2860" w:rsidRPr="00126224" w:rsidRDefault="000F2860" w:rsidP="005A2DF7"/>
    <w:p w14:paraId="57978899" w14:textId="2EF32DA9" w:rsidR="00AA7FD8" w:rsidRPr="005D732E" w:rsidRDefault="005D732E" w:rsidP="005A2DF7">
      <w:r>
        <w:rPr>
          <w:i/>
          <w:iCs/>
        </w:rPr>
        <w:t>Figure 9</w:t>
      </w:r>
      <w:r>
        <w:t xml:space="preserve"> shows a non-overlapping sequence detection, where the sequence starts at </w:t>
      </w:r>
      <w:r w:rsidR="00DF5363">
        <w:t>the clock event on 170ns. See that the Z flag is set at 210ns on</w:t>
      </w:r>
      <w:r w:rsidR="00F340C4">
        <w:t xml:space="preserve"> same clock event as the last sequence bit without any delays</w:t>
      </w:r>
      <w:r w:rsidR="00E26E35">
        <w:t xml:space="preserve"> </w:t>
      </w:r>
      <w:r w:rsidR="00E26E35" w:rsidRPr="00E26E35">
        <w:t>and is held high for 2 cycles.</w:t>
      </w:r>
      <w:r w:rsidR="00F340C4">
        <w:t xml:space="preserve"> </w:t>
      </w:r>
      <w:r w:rsidR="00126224">
        <w:t xml:space="preserve">Additionally, notice that </w:t>
      </w:r>
      <w:r w:rsidR="00F60ABA">
        <w:t xml:space="preserve">at 240ms a </w:t>
      </w:r>
      <w:r w:rsidR="00B563E7">
        <w:t>Z Trigger</w:t>
      </w:r>
      <w:r w:rsidR="00F60ABA">
        <w:t xml:space="preserve"> flag from FSM1 is set, however the last bit does not match the sequence, therefore FSM 2 does not set </w:t>
      </w:r>
      <w:r w:rsidR="00D51986">
        <w:t xml:space="preserve">a Z Flag at 250ms. </w:t>
      </w:r>
    </w:p>
    <w:p w14:paraId="63307D9B" w14:textId="6292C2F9" w:rsidR="00AA7FD8" w:rsidRDefault="00AA7FD8" w:rsidP="005A2DF7"/>
    <w:p w14:paraId="334EA472" w14:textId="2BDBC798" w:rsidR="00126224" w:rsidRDefault="00126224" w:rsidP="005A2DF7"/>
    <w:p w14:paraId="4B5D7426" w14:textId="75064A5F" w:rsidR="00126224" w:rsidRDefault="00126224" w:rsidP="005A2DF7"/>
    <w:p w14:paraId="41F0A6C2" w14:textId="3AFF3B3A" w:rsidR="00D476A5" w:rsidRDefault="002A7EFA" w:rsidP="005A2D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B30236C" wp14:editId="6759D502">
                <wp:simplePos x="0" y="0"/>
                <wp:positionH relativeFrom="margin">
                  <wp:posOffset>2650689</wp:posOffset>
                </wp:positionH>
                <wp:positionV relativeFrom="paragraph">
                  <wp:posOffset>1432560</wp:posOffset>
                </wp:positionV>
                <wp:extent cx="1721485" cy="130175"/>
                <wp:effectExtent l="0" t="0" r="0" b="3175"/>
                <wp:wrapTight wrapText="bothSides">
                  <wp:wrapPolygon edited="0">
                    <wp:start x="0" y="0"/>
                    <wp:lineTo x="0" y="18966"/>
                    <wp:lineTo x="21273" y="18966"/>
                    <wp:lineTo x="21273" y="0"/>
                    <wp:lineTo x="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85" cy="130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D7F98" w14:textId="51F5D63D" w:rsidR="00002727" w:rsidRPr="002E6374" w:rsidRDefault="00002727" w:rsidP="00002727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10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 w:rsidR="002A7EFA">
                              <w:t xml:space="preserve"> Simulated Active Low Reset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236C" id="Text Box 27" o:spid="_x0000_s1039" type="#_x0000_t202" style="position:absolute;margin-left:208.7pt;margin-top:112.8pt;width:135.55pt;height: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" stroked="f">
                <v:textbox inset="0,0,0,0">
                  <w:txbxContent>
                    <w:p w14:paraId="32AD7F98" w14:textId="51F5D63D" w:rsidR="00002727" w:rsidRPr="002E6374" w:rsidRDefault="00002727" w:rsidP="00002727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10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 w:rsidR="002A7EFA">
                        <w:t xml:space="preserve"> Simulated Active Low Reset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A7EFA">
        <w:rPr>
          <w:noProof/>
        </w:rPr>
        <w:drawing>
          <wp:anchor distT="0" distB="0" distL="114300" distR="114300" simplePos="0" relativeHeight="251694080" behindDoc="1" locked="0" layoutInCell="1" allowOverlap="1" wp14:anchorId="21333214" wp14:editId="3D8E3C30">
            <wp:simplePos x="0" y="0"/>
            <wp:positionH relativeFrom="column">
              <wp:posOffset>6350</wp:posOffset>
            </wp:positionH>
            <wp:positionV relativeFrom="paragraph">
              <wp:posOffset>173355</wp:posOffset>
            </wp:positionV>
            <wp:extent cx="6858000" cy="1241425"/>
            <wp:effectExtent l="0" t="0" r="0" b="0"/>
            <wp:wrapTight wrapText="bothSides">
              <wp:wrapPolygon edited="0">
                <wp:start x="0" y="0"/>
                <wp:lineTo x="0" y="21213"/>
                <wp:lineTo x="21540" y="21213"/>
                <wp:lineTo x="2154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7EFA">
        <w:rPr>
          <w:noProof/>
        </w:rPr>
        <w:t xml:space="preserve"> </w:t>
      </w:r>
    </w:p>
    <w:p w14:paraId="7A85A1B5" w14:textId="54DC6B0F" w:rsidR="00264613" w:rsidRDefault="00264613" w:rsidP="005A2DF7"/>
    <w:p w14:paraId="46C31F6D" w14:textId="234C4532" w:rsidR="00123D57" w:rsidRDefault="00706B12" w:rsidP="005A2DF7">
      <w:r>
        <w:rPr>
          <w:i/>
          <w:iCs/>
        </w:rPr>
        <w:t>Figure 10</w:t>
      </w:r>
      <w:r>
        <w:t xml:space="preserve"> shows</w:t>
      </w:r>
      <w:r w:rsidR="00BD59EF">
        <w:t xml:space="preserve"> the active low resetting of FSM1 and FSM2, </w:t>
      </w:r>
      <w:r w:rsidR="004E56C0">
        <w:t>notice that a valid sequence starts at 260ns, and a Z Trigger flag is set from FSM1, however, FSM2 will not set</w:t>
      </w:r>
      <w:r w:rsidR="00125078">
        <w:t xml:space="preserve"> the Z flag even if the last sequence bit is correct (300ns). This is a result of both FSMs being </w:t>
      </w:r>
      <w:r w:rsidR="00125078" w:rsidRPr="005E02A3">
        <w:rPr>
          <w:b/>
          <w:bCs/>
        </w:rPr>
        <w:t>reset</w:t>
      </w:r>
      <w:r w:rsidR="00125078">
        <w:t xml:space="preserve"> to the initial state. </w:t>
      </w:r>
    </w:p>
    <w:p w14:paraId="6D46A6D4" w14:textId="1C5D0C03" w:rsidR="008F5064" w:rsidRDefault="008F5064" w:rsidP="008F5064">
      <w:r w:rsidRPr="008F5064">
        <w:rPr>
          <w:noProof/>
        </w:rPr>
        <w:drawing>
          <wp:anchor distT="0" distB="0" distL="114300" distR="114300" simplePos="0" relativeHeight="251744256" behindDoc="1" locked="0" layoutInCell="1" allowOverlap="1" wp14:anchorId="50C324F6" wp14:editId="4D5B07A4">
            <wp:simplePos x="0" y="0"/>
            <wp:positionH relativeFrom="column">
              <wp:posOffset>142875</wp:posOffset>
            </wp:positionH>
            <wp:positionV relativeFrom="paragraph">
              <wp:posOffset>229235</wp:posOffset>
            </wp:positionV>
            <wp:extent cx="685800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F6224" w14:textId="1EEC8ADB" w:rsidR="00F407C1" w:rsidRDefault="008F5064" w:rsidP="008F5064">
      <w:pPr>
        <w:pStyle w:val="Caption"/>
        <w:ind w:left="3600" w:firstLine="720"/>
      </w:pPr>
      <w:r>
        <w:t xml:space="preserve">Figure </w:t>
      </w:r>
      <w:r w:rsidR="00EA7812">
        <w:fldChar w:fldCharType="begin"/>
      </w:r>
      <w:r w:rsidR="00EA7812">
        <w:instrText xml:space="preserve"> SEQ Figure \* ARABIC </w:instrText>
      </w:r>
      <w:r w:rsidR="00EA7812">
        <w:fldChar w:fldCharType="separate"/>
      </w:r>
      <w:r w:rsidR="00C844FA">
        <w:rPr>
          <w:noProof/>
        </w:rPr>
        <w:t>11</w:t>
      </w:r>
      <w:r w:rsidR="00EA7812">
        <w:rPr>
          <w:noProof/>
        </w:rPr>
        <w:fldChar w:fldCharType="end"/>
      </w:r>
      <w:r>
        <w:t xml:space="preserve"> Single Sequence Detection</w:t>
      </w:r>
    </w:p>
    <w:p w14:paraId="6E6B26CE" w14:textId="25B36AA0" w:rsidR="00F407C1" w:rsidRPr="008F5064" w:rsidRDefault="008F5064" w:rsidP="005A2DF7">
      <w:r>
        <w:rPr>
          <w:i/>
          <w:iCs/>
        </w:rPr>
        <w:t>Figure 11</w:t>
      </w:r>
      <w:r>
        <w:t xml:space="preserve"> shows a </w:t>
      </w:r>
      <w:r w:rsidRPr="005E02A3">
        <w:rPr>
          <w:b/>
          <w:bCs/>
        </w:rPr>
        <w:t>single sequence detection</w:t>
      </w:r>
      <w:r>
        <w:t xml:space="preserve">. </w:t>
      </w:r>
    </w:p>
    <w:p w14:paraId="2092950F" w14:textId="53E27C1D" w:rsidR="00F407C1" w:rsidRDefault="00F407C1" w:rsidP="005A2DF7"/>
    <w:p w14:paraId="213173C7" w14:textId="7E09E011" w:rsidR="00F407C1" w:rsidRDefault="00F407C1" w:rsidP="005A2DF7"/>
    <w:p w14:paraId="27B61782" w14:textId="0FB09E2A" w:rsidR="00F407C1" w:rsidRDefault="00F407C1" w:rsidP="005A2DF7"/>
    <w:p w14:paraId="05B05843" w14:textId="777172DE" w:rsidR="00F407C1" w:rsidRDefault="00F407C1" w:rsidP="005A2DF7"/>
    <w:p w14:paraId="232A91B1" w14:textId="1287C5FF" w:rsidR="00F407C1" w:rsidRDefault="00F407C1" w:rsidP="005A2DF7"/>
    <w:p w14:paraId="03C38D2F" w14:textId="080C7A7E" w:rsidR="00F407C1" w:rsidRDefault="00F407C1" w:rsidP="005A2DF7"/>
    <w:p w14:paraId="6638CCFD" w14:textId="2C1CE8D2" w:rsidR="00F407C1" w:rsidRDefault="00F407C1" w:rsidP="005A2DF7"/>
    <w:p w14:paraId="6C1C7868" w14:textId="1B442FDC" w:rsidR="00F407C1" w:rsidRDefault="00F407C1" w:rsidP="005A2DF7"/>
    <w:p w14:paraId="21ECCAFD" w14:textId="251BC0BC" w:rsidR="00F407C1" w:rsidRDefault="00F407C1" w:rsidP="005A2DF7"/>
    <w:p w14:paraId="2B96D698" w14:textId="54B345A8" w:rsidR="00F407C1" w:rsidRDefault="00F407C1" w:rsidP="005A2DF7"/>
    <w:p w14:paraId="7C841FF6" w14:textId="023EE3E0" w:rsidR="00F407C1" w:rsidRDefault="00F407C1" w:rsidP="005A2DF7"/>
    <w:p w14:paraId="4F409A4E" w14:textId="7C6C80AB" w:rsidR="00F407C1" w:rsidRDefault="00F407C1" w:rsidP="005A2DF7"/>
    <w:p w14:paraId="69911442" w14:textId="6D945A72" w:rsidR="00F407C1" w:rsidRDefault="00F407C1" w:rsidP="005A2DF7"/>
    <w:p w14:paraId="404E5C63" w14:textId="1819ECE5" w:rsidR="00F407C1" w:rsidRDefault="00F407C1" w:rsidP="005A2DF7"/>
    <w:p w14:paraId="0B280534" w14:textId="1E8D3147" w:rsidR="00F407C1" w:rsidRDefault="00F407C1" w:rsidP="005A2DF7"/>
    <w:p w14:paraId="03B9EDB5" w14:textId="0037564C" w:rsidR="00F407C1" w:rsidRDefault="00F407C1" w:rsidP="005A2DF7"/>
    <w:p w14:paraId="63F07AD5" w14:textId="1BA51892" w:rsidR="00F407C1" w:rsidRDefault="00F407C1" w:rsidP="005A2DF7"/>
    <w:p w14:paraId="27AC4EB1" w14:textId="185391E1" w:rsidR="00F407C1" w:rsidRDefault="00F407C1" w:rsidP="005A2DF7"/>
    <w:p w14:paraId="59101358" w14:textId="337774E2" w:rsidR="00F407C1" w:rsidRDefault="00F407C1" w:rsidP="005A2DF7"/>
    <w:p w14:paraId="4980482A" w14:textId="595D4F7E" w:rsidR="00F407C1" w:rsidRDefault="00F407C1" w:rsidP="005A2DF7"/>
    <w:p w14:paraId="6BBF859D" w14:textId="47815BD7" w:rsidR="00F407C1" w:rsidRDefault="00F407C1" w:rsidP="005A2DF7"/>
    <w:p w14:paraId="1A604BA8" w14:textId="03477545" w:rsidR="00F407C1" w:rsidRDefault="00F407C1" w:rsidP="005A2DF7"/>
    <w:p w14:paraId="54587078" w14:textId="1CD8FAE3" w:rsidR="00F407C1" w:rsidRDefault="00F407C1" w:rsidP="005A2DF7"/>
    <w:p w14:paraId="15856F34" w14:textId="550F01C1" w:rsidR="009674E0" w:rsidRPr="00A33CDF" w:rsidRDefault="009674E0" w:rsidP="009674E0">
      <w:pPr>
        <w:pStyle w:val="Heading2"/>
        <w:rPr>
          <w:sz w:val="44"/>
          <w:szCs w:val="28"/>
        </w:rPr>
      </w:pPr>
      <w:r w:rsidRPr="00DB512E">
        <w:rPr>
          <w:color w:val="FF1571" w:themeColor="accent2"/>
          <w:sz w:val="44"/>
          <w:szCs w:val="28"/>
        </w:rPr>
        <w:lastRenderedPageBreak/>
        <w:t xml:space="preserve">4. </w:t>
      </w:r>
      <w:r w:rsidRPr="00A33CDF">
        <w:rPr>
          <w:sz w:val="44"/>
          <w:szCs w:val="28"/>
        </w:rPr>
        <w:t>Schematics</w:t>
      </w:r>
    </w:p>
    <w:p w14:paraId="08328783" w14:textId="2661C31B" w:rsidR="009674E0" w:rsidRDefault="009674E0" w:rsidP="005A2DF7"/>
    <w:p w14:paraId="195A616D" w14:textId="0A6A52FE" w:rsidR="00123D57" w:rsidRPr="00123D57" w:rsidRDefault="00E235F9" w:rsidP="00123D57">
      <w:pPr>
        <w:pStyle w:val="Heading4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EBE5CD1" wp14:editId="61AA583C">
                <wp:simplePos x="0" y="0"/>
                <wp:positionH relativeFrom="margin">
                  <wp:posOffset>2709080</wp:posOffset>
                </wp:positionH>
                <wp:positionV relativeFrom="paragraph">
                  <wp:posOffset>2111375</wp:posOffset>
                </wp:positionV>
                <wp:extent cx="1186815" cy="170180"/>
                <wp:effectExtent l="0" t="0" r="0" b="1270"/>
                <wp:wrapTight wrapText="bothSides">
                  <wp:wrapPolygon edited="0">
                    <wp:start x="0" y="0"/>
                    <wp:lineTo x="0" y="19343"/>
                    <wp:lineTo x="21149" y="19343"/>
                    <wp:lineTo x="21149" y="0"/>
                    <wp:lineTo x="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15" cy="170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35D8D1" w14:textId="6082465D" w:rsidR="00E235F9" w:rsidRPr="00BC1B1D" w:rsidRDefault="00E235F9" w:rsidP="00E235F9">
                            <w:pPr>
                              <w:pStyle w:val="Caption"/>
                              <w:rPr>
                                <w:i w:val="0"/>
                                <w:color w:val="3B4455" w:themeColor="accent1"/>
                                <w:sz w:val="30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12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RTL Schematic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E5CD1" id="Text Box 30" o:spid="_x0000_s1040" type="#_x0000_t202" style="position:absolute;margin-left:213.3pt;margin-top:166.25pt;width:93.45pt;height:13.4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" stroked="f">
                <v:textbox inset="0,0,0,0">
                  <w:txbxContent>
                    <w:p w14:paraId="2835D8D1" w14:textId="6082465D" w:rsidR="00E235F9" w:rsidRPr="00BC1B1D" w:rsidRDefault="00E235F9" w:rsidP="00E235F9">
                      <w:pPr>
                        <w:pStyle w:val="Caption"/>
                        <w:rPr>
                          <w:i w:val="0"/>
                          <w:color w:val="3B4455" w:themeColor="accent1"/>
                          <w:sz w:val="30"/>
                          <w:szCs w:val="24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12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>
                        <w:t xml:space="preserve"> RTL Schematic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91FC5" w:rsidRPr="00991FC5">
        <w:rPr>
          <w:noProof/>
        </w:rPr>
        <w:drawing>
          <wp:anchor distT="0" distB="0" distL="114300" distR="114300" simplePos="0" relativeHeight="251695104" behindDoc="1" locked="0" layoutInCell="1" allowOverlap="1" wp14:anchorId="41EC8AB1" wp14:editId="04EC13DB">
            <wp:simplePos x="0" y="0"/>
            <wp:positionH relativeFrom="margin">
              <wp:align>left</wp:align>
            </wp:positionH>
            <wp:positionV relativeFrom="paragraph">
              <wp:posOffset>274567</wp:posOffset>
            </wp:positionV>
            <wp:extent cx="6724015" cy="1781175"/>
            <wp:effectExtent l="0" t="0" r="635" b="9525"/>
            <wp:wrapTight wrapText="bothSides">
              <wp:wrapPolygon edited="0">
                <wp:start x="0" y="0"/>
                <wp:lineTo x="0" y="21484"/>
                <wp:lineTo x="21541" y="21484"/>
                <wp:lineTo x="2154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01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D57" w:rsidRPr="00123D57">
        <w:rPr>
          <w:u w:val="single"/>
        </w:rPr>
        <w:t>4.1 RTL Schematic</w:t>
      </w:r>
    </w:p>
    <w:p w14:paraId="5C5964D5" w14:textId="57C33CE1" w:rsidR="00123D57" w:rsidRDefault="00123D57" w:rsidP="005A2DF7"/>
    <w:p w14:paraId="6DD5908F" w14:textId="40708522" w:rsidR="00123D57" w:rsidRDefault="00F407C1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47B212F" wp14:editId="2D350A26">
                <wp:simplePos x="0" y="0"/>
                <wp:positionH relativeFrom="column">
                  <wp:posOffset>5007122</wp:posOffset>
                </wp:positionH>
                <wp:positionV relativeFrom="paragraph">
                  <wp:posOffset>3351412</wp:posOffset>
                </wp:positionV>
                <wp:extent cx="1482090" cy="160655"/>
                <wp:effectExtent l="0" t="0" r="3810" b="0"/>
                <wp:wrapTight wrapText="bothSides">
                  <wp:wrapPolygon edited="0">
                    <wp:start x="0" y="0"/>
                    <wp:lineTo x="0" y="17929"/>
                    <wp:lineTo x="21378" y="17929"/>
                    <wp:lineTo x="21378" y="0"/>
                    <wp:lineTo x="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A2AD7" w14:textId="4E173A71" w:rsidR="006F1BA8" w:rsidRPr="00F663AF" w:rsidRDefault="006F1BA8" w:rsidP="006F1BA8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13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Looking Inside Seq_Det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212F" id="Text Box 32" o:spid="_x0000_s1041" type="#_x0000_t202" style="position:absolute;margin-left:394.25pt;margin-top:263.9pt;width:116.7pt;height:12.6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" stroked="f">
                <v:textbox inset="0,0,0,0">
                  <w:txbxContent>
                    <w:p w14:paraId="2B3A2AD7" w14:textId="4E173A71" w:rsidR="006F1BA8" w:rsidRPr="00F663AF" w:rsidRDefault="006F1BA8" w:rsidP="006F1BA8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13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>
                        <w:t xml:space="preserve"> Looking Inside Seq_Det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407C1">
        <w:rPr>
          <w:noProof/>
        </w:rPr>
        <w:drawing>
          <wp:anchor distT="0" distB="0" distL="114300" distR="114300" simplePos="0" relativeHeight="251701248" behindDoc="1" locked="0" layoutInCell="1" allowOverlap="1" wp14:anchorId="0416E15F" wp14:editId="21794670">
            <wp:simplePos x="0" y="0"/>
            <wp:positionH relativeFrom="column">
              <wp:posOffset>67310</wp:posOffset>
            </wp:positionH>
            <wp:positionV relativeFrom="paragraph">
              <wp:posOffset>6350</wp:posOffset>
            </wp:positionV>
            <wp:extent cx="6980555" cy="3348990"/>
            <wp:effectExtent l="0" t="0" r="0" b="3810"/>
            <wp:wrapTight wrapText="bothSides">
              <wp:wrapPolygon edited="0">
                <wp:start x="0" y="0"/>
                <wp:lineTo x="0" y="21502"/>
                <wp:lineTo x="21516" y="21502"/>
                <wp:lineTo x="21516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55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573A0" w14:textId="77777777" w:rsidR="000118A6" w:rsidRDefault="006F1BA8" w:rsidP="000118A6">
      <w:pPr>
        <w:pStyle w:val="ListParagraph"/>
        <w:numPr>
          <w:ilvl w:val="0"/>
          <w:numId w:val="5"/>
        </w:numPr>
      </w:pPr>
      <w:r>
        <w:t xml:space="preserve">Looking inside the Seq_Det block (FSM1), it is seen that </w:t>
      </w:r>
      <w:r w:rsidR="00EF09CF">
        <w:t>that</w:t>
      </w:r>
      <w:r w:rsidR="00741112">
        <w:t xml:space="preserve"> states are stored in a state register (State_reg</w:t>
      </w:r>
      <w:r w:rsidR="00EF09CF">
        <w:t>, RTL_REG_SYNC</w:t>
      </w:r>
      <w:r w:rsidR="00741112">
        <w:t>)</w:t>
      </w:r>
      <w:r w:rsidR="00EF09CF">
        <w:t xml:space="preserve">. </w:t>
      </w:r>
    </w:p>
    <w:p w14:paraId="254BA0DF" w14:textId="0519EC28" w:rsidR="000118A6" w:rsidRDefault="0010638E" w:rsidP="000118A6">
      <w:pPr>
        <w:pStyle w:val="ListParagraph"/>
        <w:numPr>
          <w:ilvl w:val="0"/>
          <w:numId w:val="5"/>
        </w:numPr>
      </w:pPr>
      <w:r>
        <w:t>State selection is done through State_i_2 MUX and th</w:t>
      </w:r>
      <w:r w:rsidR="000551C5">
        <w:t xml:space="preserve">is is the </w:t>
      </w:r>
      <w:r w:rsidR="005A1A38">
        <w:t>logic t</w:t>
      </w:r>
      <w:r w:rsidR="00D32E1C">
        <w:t>hat parses the se</w:t>
      </w:r>
      <w:r w:rsidR="00E72C9A">
        <w:t>quence bit</w:t>
      </w:r>
      <w:r w:rsidR="000118A6">
        <w:t xml:space="preserve">. </w:t>
      </w:r>
    </w:p>
    <w:p w14:paraId="662F663B" w14:textId="3260D22C" w:rsidR="00123D57" w:rsidRDefault="000118A6" w:rsidP="000118A6">
      <w:pPr>
        <w:pStyle w:val="ListParagraph"/>
        <w:numPr>
          <w:ilvl w:val="0"/>
          <w:numId w:val="5"/>
        </w:numPr>
      </w:pPr>
      <w:r>
        <w:t xml:space="preserve">The </w:t>
      </w:r>
      <w:r w:rsidR="00F407C1">
        <w:t xml:space="preserve">state register </w:t>
      </w:r>
      <w:r w:rsidR="006F08B7">
        <w:t xml:space="preserve">output </w:t>
      </w:r>
      <w:r w:rsidR="00440742">
        <w:t xml:space="preserve">is used in the RTL_MUX – z_trigger_i_0 </w:t>
      </w:r>
      <w:r w:rsidR="00903EAE">
        <w:t xml:space="preserve">as the data select and is used to set the z_trigger output of FSM1. </w:t>
      </w:r>
      <w:r w:rsidR="006313DD">
        <w:t xml:space="preserve"> </w:t>
      </w:r>
    </w:p>
    <w:p w14:paraId="7F6A3F16" w14:textId="73DF6F20" w:rsidR="00123D57" w:rsidRDefault="00123D57" w:rsidP="005A2DF7"/>
    <w:p w14:paraId="5858B5C6" w14:textId="52E10519" w:rsidR="00123D57" w:rsidRDefault="00AE3935" w:rsidP="00AE3935">
      <w:pPr>
        <w:pStyle w:val="ListParagraph"/>
        <w:numPr>
          <w:ilvl w:val="0"/>
          <w:numId w:val="5"/>
        </w:numPr>
      </w:pPr>
      <w:r>
        <w:t xml:space="preserve">State signal definition: </w:t>
      </w:r>
    </w:p>
    <w:p w14:paraId="306DDC0F" w14:textId="43541ABA" w:rsidR="00123D57" w:rsidRDefault="00AE3935" w:rsidP="005A2DF7">
      <w:r w:rsidRPr="00AE3935">
        <w:rPr>
          <w:noProof/>
        </w:rPr>
        <w:drawing>
          <wp:anchor distT="0" distB="0" distL="114300" distR="114300" simplePos="0" relativeHeight="251707392" behindDoc="1" locked="0" layoutInCell="1" allowOverlap="1" wp14:anchorId="73F072C6" wp14:editId="0C92342E">
            <wp:simplePos x="0" y="0"/>
            <wp:positionH relativeFrom="margin">
              <wp:align>center</wp:align>
            </wp:positionH>
            <wp:positionV relativeFrom="paragraph">
              <wp:posOffset>122789</wp:posOffset>
            </wp:positionV>
            <wp:extent cx="4182059" cy="466790"/>
            <wp:effectExtent l="0" t="0" r="9525" b="9525"/>
            <wp:wrapTight wrapText="bothSides">
              <wp:wrapPolygon edited="0">
                <wp:start x="0" y="0"/>
                <wp:lineTo x="0" y="21159"/>
                <wp:lineTo x="21551" y="21159"/>
                <wp:lineTo x="21551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BC3D7" w14:textId="48A513BB" w:rsidR="00123D57" w:rsidRDefault="00123D57" w:rsidP="005A2DF7"/>
    <w:p w14:paraId="7FF2BF47" w14:textId="1EA0F889" w:rsidR="00123D57" w:rsidRDefault="00123D57" w:rsidP="005A2DF7"/>
    <w:p w14:paraId="206B6F6C" w14:textId="549E38EE" w:rsidR="00123D57" w:rsidRDefault="00123D57" w:rsidP="005A2DF7"/>
    <w:p w14:paraId="54FAF33A" w14:textId="3A51E012" w:rsidR="00123D57" w:rsidRDefault="00123D57" w:rsidP="005A2DF7"/>
    <w:p w14:paraId="720DF0DF" w14:textId="1BDE8F27" w:rsidR="00123D57" w:rsidRDefault="00123D57" w:rsidP="005A2DF7"/>
    <w:p w14:paraId="59F08B70" w14:textId="77777777" w:rsidR="00CD1E26" w:rsidRDefault="00CD1E26" w:rsidP="005A2DF7"/>
    <w:p w14:paraId="4707EBB6" w14:textId="77777777" w:rsidR="00CD1E26" w:rsidRDefault="00CD1E26" w:rsidP="005A2DF7"/>
    <w:p w14:paraId="442693A0" w14:textId="7C2232E8" w:rsidR="00123D57" w:rsidRDefault="0097428C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F4EBE3F" wp14:editId="47DE15E8">
                <wp:simplePos x="0" y="0"/>
                <wp:positionH relativeFrom="margin">
                  <wp:posOffset>2854325</wp:posOffset>
                </wp:positionH>
                <wp:positionV relativeFrom="paragraph">
                  <wp:posOffset>1446046</wp:posOffset>
                </wp:positionV>
                <wp:extent cx="1852295" cy="182880"/>
                <wp:effectExtent l="0" t="0" r="0" b="7620"/>
                <wp:wrapTight wrapText="bothSides">
                  <wp:wrapPolygon edited="0">
                    <wp:start x="0" y="0"/>
                    <wp:lineTo x="0" y="20250"/>
                    <wp:lineTo x="21326" y="20250"/>
                    <wp:lineTo x="21326" y="0"/>
                    <wp:lineTo x="0" y="0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064DC5" w14:textId="581AEA7F" w:rsidR="0097428C" w:rsidRPr="003B2FA6" w:rsidRDefault="0097428C" w:rsidP="0097428C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14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Looking inside zFlagger FSM2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EBE3F" id="Text Box 35" o:spid="_x0000_s1042" type="#_x0000_t202" style="position:absolute;margin-left:224.75pt;margin-top:113.85pt;width:145.85pt;height:14.4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" stroked="f">
                <v:textbox inset="0,0,0,0">
                  <w:txbxContent>
                    <w:p w14:paraId="27064DC5" w14:textId="581AEA7F" w:rsidR="0097428C" w:rsidRPr="003B2FA6" w:rsidRDefault="0097428C" w:rsidP="0097428C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14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>
                        <w:t xml:space="preserve"> Looking inside zFlagger FSM2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52D1" w:rsidRPr="005652D1">
        <w:rPr>
          <w:noProof/>
        </w:rPr>
        <w:drawing>
          <wp:anchor distT="0" distB="0" distL="114300" distR="114300" simplePos="0" relativeHeight="251705344" behindDoc="1" locked="0" layoutInCell="1" allowOverlap="1" wp14:anchorId="05DFC0C0" wp14:editId="7EB7C5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1444625"/>
            <wp:effectExtent l="0" t="0" r="0" b="3175"/>
            <wp:wrapTight wrapText="bothSides">
              <wp:wrapPolygon edited="0">
                <wp:start x="0" y="0"/>
                <wp:lineTo x="0" y="21363"/>
                <wp:lineTo x="21540" y="21363"/>
                <wp:lineTo x="21540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C9ED0" w14:textId="77555598" w:rsidR="00123D57" w:rsidRDefault="00123D57" w:rsidP="005A2DF7"/>
    <w:p w14:paraId="1FC1A5BA" w14:textId="28291578" w:rsidR="00123D57" w:rsidRDefault="0097428C" w:rsidP="0097428C">
      <w:pPr>
        <w:pStyle w:val="ListParagraph"/>
        <w:numPr>
          <w:ilvl w:val="0"/>
          <w:numId w:val="6"/>
        </w:numPr>
      </w:pPr>
      <w:r>
        <w:t xml:space="preserve">As expected, this </w:t>
      </w:r>
      <w:r w:rsidR="00AB7208">
        <w:t>FSM at RTL follows the same general pattern as seen in FSM1.</w:t>
      </w:r>
    </w:p>
    <w:p w14:paraId="4B2962CE" w14:textId="78AAF9F9" w:rsidR="00AB7208" w:rsidRDefault="005652D1" w:rsidP="0097428C">
      <w:pPr>
        <w:pStyle w:val="ListParagraph"/>
        <w:numPr>
          <w:ilvl w:val="0"/>
          <w:numId w:val="6"/>
        </w:numPr>
      </w:pPr>
      <w:r>
        <w:t>The inputs are parsed and is used to set the zState_Reg (</w:t>
      </w:r>
      <w:r w:rsidR="001A4AA2">
        <w:t>zState is defined as below</w:t>
      </w:r>
      <w:r>
        <w:t>)</w:t>
      </w:r>
    </w:p>
    <w:p w14:paraId="00E9817B" w14:textId="62F0148A" w:rsidR="00123D57" w:rsidRDefault="00123D57" w:rsidP="005A2DF7"/>
    <w:p w14:paraId="29E4B467" w14:textId="2F50CFCB" w:rsidR="00123D57" w:rsidRDefault="00CD1E26" w:rsidP="005A2DF7">
      <w:r w:rsidRPr="00954168">
        <w:rPr>
          <w:noProof/>
        </w:rPr>
        <w:drawing>
          <wp:anchor distT="0" distB="0" distL="114300" distR="114300" simplePos="0" relativeHeight="251706368" behindDoc="1" locked="0" layoutInCell="1" allowOverlap="1" wp14:anchorId="7F8EAA9D" wp14:editId="1F16E4B8">
            <wp:simplePos x="0" y="0"/>
            <wp:positionH relativeFrom="column">
              <wp:posOffset>1797268</wp:posOffset>
            </wp:positionH>
            <wp:positionV relativeFrom="paragraph">
              <wp:posOffset>13729</wp:posOffset>
            </wp:positionV>
            <wp:extent cx="3038475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397" y="21221"/>
                <wp:lineTo x="21397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7E282" w14:textId="1129718B" w:rsidR="00123D57" w:rsidRDefault="00123D57" w:rsidP="005A2DF7"/>
    <w:p w14:paraId="7DF58C94" w14:textId="4A407A88" w:rsidR="00123D57" w:rsidRDefault="00123D57" w:rsidP="005A2DF7"/>
    <w:p w14:paraId="26A9A0CE" w14:textId="548AB9CE" w:rsidR="00CD1E26" w:rsidRDefault="00CD1E26" w:rsidP="005A2DF7"/>
    <w:p w14:paraId="07638201" w14:textId="6820314E" w:rsidR="00123D57" w:rsidRDefault="00F574DB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6107AD7" wp14:editId="10E1132D">
                <wp:simplePos x="0" y="0"/>
                <wp:positionH relativeFrom="column">
                  <wp:posOffset>2059229</wp:posOffset>
                </wp:positionH>
                <wp:positionV relativeFrom="paragraph">
                  <wp:posOffset>2599487</wp:posOffset>
                </wp:positionV>
                <wp:extent cx="1301750" cy="167640"/>
                <wp:effectExtent l="0" t="0" r="0" b="3810"/>
                <wp:wrapTight wrapText="bothSides">
                  <wp:wrapPolygon edited="0">
                    <wp:start x="0" y="0"/>
                    <wp:lineTo x="0" y="19636"/>
                    <wp:lineTo x="21179" y="19636"/>
                    <wp:lineTo x="21179" y="0"/>
                    <wp:lineTo x="0" y="0"/>
                  </wp:wrapPolygon>
                </wp:wrapTight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E3CE6D" w14:textId="30673690" w:rsidR="00F574DB" w:rsidRPr="00F25D5A" w:rsidRDefault="00F574DB" w:rsidP="00F574DB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15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FSM2 RTL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7AD7" id="Text Box 40" o:spid="_x0000_s1043" type="#_x0000_t202" style="position:absolute;margin-left:162.15pt;margin-top:204.7pt;width:102.5pt;height:13.2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" stroked="f">
                <v:textbox inset="0,0,0,0">
                  <w:txbxContent>
                    <w:p w14:paraId="33E3CE6D" w14:textId="30673690" w:rsidR="00F574DB" w:rsidRPr="00F25D5A" w:rsidRDefault="00F574DB" w:rsidP="00F574DB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15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>
                        <w:t xml:space="preserve"> FSM2 RTL 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04E13" w:rsidRPr="00104E13">
        <w:rPr>
          <w:noProof/>
        </w:rPr>
        <w:drawing>
          <wp:anchor distT="0" distB="0" distL="114300" distR="114300" simplePos="0" relativeHeight="251708416" behindDoc="1" locked="0" layoutInCell="1" allowOverlap="1" wp14:anchorId="26F2B762" wp14:editId="5FD8F60C">
            <wp:simplePos x="0" y="0"/>
            <wp:positionH relativeFrom="page">
              <wp:posOffset>914731</wp:posOffset>
            </wp:positionH>
            <wp:positionV relativeFrom="paragraph">
              <wp:posOffset>186690</wp:posOffset>
            </wp:positionV>
            <wp:extent cx="6858000" cy="2840355"/>
            <wp:effectExtent l="0" t="0" r="0" b="0"/>
            <wp:wrapTight wrapText="bothSides">
              <wp:wrapPolygon edited="0">
                <wp:start x="0" y="0"/>
                <wp:lineTo x="0" y="21441"/>
                <wp:lineTo x="21540" y="21441"/>
                <wp:lineTo x="21540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40A30" w14:textId="5E25EB4A" w:rsidR="00F407C1" w:rsidRDefault="00F574DB" w:rsidP="00F574DB">
      <w:pPr>
        <w:pStyle w:val="ListParagraph"/>
        <w:numPr>
          <w:ilvl w:val="0"/>
          <w:numId w:val="8"/>
        </w:numPr>
      </w:pPr>
      <w:r>
        <w:t xml:space="preserve">The output of FSM2 is determined similarly to FSM1, where the </w:t>
      </w:r>
      <w:r w:rsidR="0068155F">
        <w:t xml:space="preserve">state register output is used to select the output </w:t>
      </w:r>
      <w:r w:rsidR="00C73E0C">
        <w:t xml:space="preserve">based on already calculated input logic. </w:t>
      </w:r>
    </w:p>
    <w:p w14:paraId="3D1E15D4" w14:textId="38093CB7" w:rsidR="009674E0" w:rsidRDefault="009674E0" w:rsidP="005A2DF7"/>
    <w:p w14:paraId="75E292A5" w14:textId="57C14B6F" w:rsidR="009674E0" w:rsidRDefault="009674E0" w:rsidP="005A2DF7"/>
    <w:p w14:paraId="2D77C85A" w14:textId="643612EE" w:rsidR="00104E13" w:rsidRDefault="00104E13" w:rsidP="005A2DF7"/>
    <w:p w14:paraId="0981126D" w14:textId="37AC8A88" w:rsidR="00104E13" w:rsidRDefault="00104E13" w:rsidP="005A2DF7"/>
    <w:p w14:paraId="714B6051" w14:textId="73BAE641" w:rsidR="00104E13" w:rsidRDefault="00104E13" w:rsidP="005A2DF7"/>
    <w:p w14:paraId="64203BEE" w14:textId="43A7FE17" w:rsidR="00104E13" w:rsidRDefault="00104E13" w:rsidP="005A2DF7"/>
    <w:p w14:paraId="1ECB9006" w14:textId="0260FD97" w:rsidR="00104E13" w:rsidRDefault="00104E13" w:rsidP="005A2DF7"/>
    <w:p w14:paraId="5DED414D" w14:textId="71EF10B2" w:rsidR="00104E13" w:rsidRDefault="00104E13" w:rsidP="005A2DF7"/>
    <w:p w14:paraId="49992C1D" w14:textId="77777777" w:rsidR="009674E0" w:rsidRDefault="009674E0" w:rsidP="005A2DF7"/>
    <w:p w14:paraId="07F2F464" w14:textId="190D0AC7" w:rsidR="009674E0" w:rsidRPr="00567893" w:rsidRDefault="003839AE" w:rsidP="00567893">
      <w:pPr>
        <w:pStyle w:val="Heading2"/>
        <w:rPr>
          <w:sz w:val="44"/>
          <w:szCs w:val="28"/>
        </w:rPr>
      </w:pPr>
      <w:r>
        <w:rPr>
          <w:color w:val="FF1571" w:themeColor="accent2"/>
          <w:sz w:val="44"/>
          <w:szCs w:val="28"/>
        </w:rPr>
        <w:lastRenderedPageBreak/>
        <w:t>5</w:t>
      </w:r>
      <w:r w:rsidR="009674E0" w:rsidRPr="00DB512E">
        <w:rPr>
          <w:color w:val="FF1571" w:themeColor="accent2"/>
          <w:sz w:val="44"/>
          <w:szCs w:val="28"/>
        </w:rPr>
        <w:t xml:space="preserve">. </w:t>
      </w:r>
      <w:r w:rsidR="009674E0" w:rsidRPr="006B6DDE">
        <w:rPr>
          <w:sz w:val="44"/>
          <w:szCs w:val="28"/>
        </w:rPr>
        <w:t>Synthesis Schematic</w:t>
      </w:r>
      <w:r w:rsidR="00567893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5C4BB960" wp14:editId="5202868E">
                <wp:simplePos x="0" y="0"/>
                <wp:positionH relativeFrom="margin">
                  <wp:posOffset>2526995</wp:posOffset>
                </wp:positionH>
                <wp:positionV relativeFrom="paragraph">
                  <wp:posOffset>1335456</wp:posOffset>
                </wp:positionV>
                <wp:extent cx="1413510" cy="180340"/>
                <wp:effectExtent l="0" t="0" r="0" b="0"/>
                <wp:wrapTight wrapText="bothSides">
                  <wp:wrapPolygon edited="0">
                    <wp:start x="0" y="0"/>
                    <wp:lineTo x="0" y="18254"/>
                    <wp:lineTo x="21251" y="18254"/>
                    <wp:lineTo x="21251" y="0"/>
                    <wp:lineTo x="0" y="0"/>
                  </wp:wrapPolygon>
                </wp:wrapTight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4A0B55" w14:textId="02F5654E" w:rsidR="00B25527" w:rsidRPr="007A577B" w:rsidRDefault="00B25527" w:rsidP="00B25527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16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Synthesis Schematic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BB960" id="Text Box 51" o:spid="_x0000_s1044" type="#_x0000_t202" style="position:absolute;margin-left:199pt;margin-top:105.15pt;width:111.3pt;height:14.2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" stroked="f">
                <v:textbox inset="0,0,0,0">
                  <w:txbxContent>
                    <w:p w14:paraId="474A0B55" w14:textId="02F5654E" w:rsidR="00B25527" w:rsidRPr="007A577B" w:rsidRDefault="00B25527" w:rsidP="00B25527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16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>
                        <w:t xml:space="preserve"> Synthesis Schematic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25527" w:rsidRPr="00B25527">
        <w:rPr>
          <w:noProof/>
        </w:rPr>
        <w:drawing>
          <wp:anchor distT="0" distB="0" distL="114300" distR="114300" simplePos="0" relativeHeight="251722752" behindDoc="1" locked="0" layoutInCell="1" allowOverlap="1" wp14:anchorId="23684A20" wp14:editId="7EAB74CB">
            <wp:simplePos x="0" y="0"/>
            <wp:positionH relativeFrom="column">
              <wp:posOffset>148856</wp:posOffset>
            </wp:positionH>
            <wp:positionV relativeFrom="paragraph">
              <wp:posOffset>1755185</wp:posOffset>
            </wp:positionV>
            <wp:extent cx="6858000" cy="3989070"/>
            <wp:effectExtent l="0" t="0" r="0" b="0"/>
            <wp:wrapTight wrapText="bothSides">
              <wp:wrapPolygon edited="0">
                <wp:start x="0" y="0"/>
                <wp:lineTo x="0" y="21456"/>
                <wp:lineTo x="21540" y="21456"/>
                <wp:lineTo x="21540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21B" w:rsidRPr="00B3321B">
        <w:rPr>
          <w:noProof/>
        </w:rPr>
        <w:drawing>
          <wp:anchor distT="0" distB="0" distL="114300" distR="114300" simplePos="0" relativeHeight="251721728" behindDoc="1" locked="0" layoutInCell="1" allowOverlap="1" wp14:anchorId="73C4B072" wp14:editId="77697774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6858000" cy="1188085"/>
            <wp:effectExtent l="0" t="0" r="0" b="0"/>
            <wp:wrapTight wrapText="bothSides">
              <wp:wrapPolygon edited="0">
                <wp:start x="0" y="0"/>
                <wp:lineTo x="0" y="21127"/>
                <wp:lineTo x="21540" y="21127"/>
                <wp:lineTo x="21540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525">
        <w:rPr>
          <w:sz w:val="44"/>
          <w:szCs w:val="28"/>
        </w:rPr>
        <w:t>s</w:t>
      </w:r>
    </w:p>
    <w:p w14:paraId="7C3849C1" w14:textId="55530D63" w:rsidR="009674E0" w:rsidRDefault="006F29F7" w:rsidP="009674E0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5884C70" wp14:editId="4924EBEB">
                <wp:simplePos x="0" y="0"/>
                <wp:positionH relativeFrom="column">
                  <wp:posOffset>3937000</wp:posOffset>
                </wp:positionH>
                <wp:positionV relativeFrom="paragraph">
                  <wp:posOffset>5125720</wp:posOffset>
                </wp:positionV>
                <wp:extent cx="2282825" cy="123190"/>
                <wp:effectExtent l="0" t="0" r="3175" b="0"/>
                <wp:wrapTight wrapText="bothSides">
                  <wp:wrapPolygon edited="0">
                    <wp:start x="0" y="0"/>
                    <wp:lineTo x="0" y="16701"/>
                    <wp:lineTo x="21450" y="16701"/>
                    <wp:lineTo x="21450" y="0"/>
                    <wp:lineTo x="0" y="0"/>
                  </wp:wrapPolygon>
                </wp:wrapTight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825" cy="1231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E2416D" w14:textId="06C5791B" w:rsidR="00B25527" w:rsidRPr="00E77F68" w:rsidRDefault="00B25527" w:rsidP="00B25527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844FA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 Inside Seq_Det</w:t>
                            </w:r>
                            <w:r w:rsidR="006F29F7">
                              <w:t>1</w:t>
                            </w:r>
                            <w:r>
                              <w:t xml:space="preserve"> Synthesis Schematic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4C70" id="Text Box 52" o:spid="_x0000_s1045" type="#_x0000_t202" style="position:absolute;margin-left:310pt;margin-top:403.6pt;width:179.75pt;height:9.7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" stroked="f">
                <v:textbox inset="0,0,0,0">
                  <w:txbxContent>
                    <w:p w14:paraId="60E2416D" w14:textId="06C5791B" w:rsidR="00B25527" w:rsidRPr="00E77F68" w:rsidRDefault="00B25527" w:rsidP="00B25527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844FA"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Inside Seq_Det</w:t>
                      </w:r>
                      <w:r w:rsidR="006F29F7">
                        <w:t>1</w:t>
                      </w:r>
                      <w:r>
                        <w:t xml:space="preserve"> Synthesis Schematic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449EBF" wp14:editId="339CD1B3">
                <wp:simplePos x="0" y="0"/>
                <wp:positionH relativeFrom="column">
                  <wp:posOffset>587408</wp:posOffset>
                </wp:positionH>
                <wp:positionV relativeFrom="paragraph">
                  <wp:posOffset>6942554</wp:posOffset>
                </wp:positionV>
                <wp:extent cx="2160905" cy="17780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1327" y="18514"/>
                    <wp:lineTo x="21327" y="0"/>
                    <wp:lineTo x="0" y="0"/>
                  </wp:wrapPolygon>
                </wp:wrapTight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075360" w14:textId="663A7CE5" w:rsidR="006F29F7" w:rsidRPr="0000412F" w:rsidRDefault="006F29F7" w:rsidP="006F29F7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18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Inside zFlagger1 Synthesis Schematic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49EBF" id="Text Box 54" o:spid="_x0000_s1046" type="#_x0000_t202" style="position:absolute;margin-left:46.25pt;margin-top:546.65pt;width:170.15pt;height:14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" stroked="f">
                <v:textbox inset="0,0,0,0">
                  <w:txbxContent>
                    <w:p w14:paraId="3F075360" w14:textId="663A7CE5" w:rsidR="006F29F7" w:rsidRPr="0000412F" w:rsidRDefault="006F29F7" w:rsidP="006F29F7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18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>
                        <w:t xml:space="preserve"> Inside zFlagger1 Synthesis Schematic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56E0B">
        <w:rPr>
          <w:noProof/>
        </w:rPr>
        <w:drawing>
          <wp:anchor distT="0" distB="0" distL="114300" distR="114300" simplePos="0" relativeHeight="251727872" behindDoc="1" locked="0" layoutInCell="1" allowOverlap="1" wp14:anchorId="6255645B" wp14:editId="0A775CD1">
            <wp:simplePos x="0" y="0"/>
            <wp:positionH relativeFrom="column">
              <wp:posOffset>112643</wp:posOffset>
            </wp:positionH>
            <wp:positionV relativeFrom="paragraph">
              <wp:posOffset>5469585</wp:posOffset>
            </wp:positionV>
            <wp:extent cx="6858000" cy="1823085"/>
            <wp:effectExtent l="0" t="0" r="0" b="5715"/>
            <wp:wrapTight wrapText="bothSides">
              <wp:wrapPolygon edited="0">
                <wp:start x="0" y="0"/>
                <wp:lineTo x="0" y="21442"/>
                <wp:lineTo x="21540" y="21442"/>
                <wp:lineTo x="21540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7D0E1" w14:textId="79AC4324" w:rsidR="00C73E0C" w:rsidRPr="006F1C5A" w:rsidRDefault="00B4079D" w:rsidP="009674E0">
      <w:r>
        <w:t xml:space="preserve">The implemented design seen in </w:t>
      </w:r>
      <w:r>
        <w:rPr>
          <w:i/>
          <w:iCs/>
        </w:rPr>
        <w:t>figure 19</w:t>
      </w:r>
      <w:r>
        <w:t xml:space="preserve">, is rather difficult to </w:t>
      </w:r>
      <w:r w:rsidR="00E556D0">
        <w:t xml:space="preserve">follow at the low </w:t>
      </w:r>
      <w:r>
        <w:t xml:space="preserve">level, </w:t>
      </w:r>
      <w:r w:rsidR="000169A4">
        <w:t xml:space="preserve">what seem to be </w:t>
      </w:r>
      <w:r w:rsidR="0072668A">
        <w:t xml:space="preserve">the state transitions can be seen through the highlighted trails. However, </w:t>
      </w:r>
      <w:r w:rsidR="0072668A">
        <w:rPr>
          <w:i/>
          <w:iCs/>
        </w:rPr>
        <w:t>figure 18</w:t>
      </w:r>
      <w:r w:rsidR="00E556D0">
        <w:rPr>
          <w:i/>
          <w:iCs/>
        </w:rPr>
        <w:t xml:space="preserve"> </w:t>
      </w:r>
      <w:r w:rsidR="00E556D0" w:rsidRPr="00E556D0">
        <w:t xml:space="preserve">is the high-level component level implementation which </w:t>
      </w:r>
      <w:r w:rsidR="006F1C5A">
        <w:t xml:space="preserve">is </w:t>
      </w:r>
      <w:r w:rsidR="00E556D0" w:rsidRPr="00E556D0">
        <w:t>exactly as the implemented design in</w:t>
      </w:r>
      <w:r w:rsidR="00E556D0">
        <w:rPr>
          <w:i/>
          <w:iCs/>
        </w:rPr>
        <w:t xml:space="preserve"> figure </w:t>
      </w:r>
      <w:r w:rsidR="006F1C5A">
        <w:rPr>
          <w:i/>
          <w:iCs/>
        </w:rPr>
        <w:t>1</w:t>
      </w:r>
      <w:r w:rsidR="006F1C5A">
        <w:t xml:space="preserve">with the addition of signal buffers. </w:t>
      </w:r>
    </w:p>
    <w:p w14:paraId="7DC244EA" w14:textId="1C5C0C01" w:rsidR="00C73E0C" w:rsidRDefault="00C73E0C" w:rsidP="009674E0"/>
    <w:p w14:paraId="01907407" w14:textId="5F2E0B11" w:rsidR="00C73E0C" w:rsidRDefault="00C73E0C" w:rsidP="009674E0"/>
    <w:p w14:paraId="6BA769B9" w14:textId="108FDA11" w:rsidR="00C73E0C" w:rsidRDefault="00C73E0C" w:rsidP="009674E0"/>
    <w:p w14:paraId="73B38E5A" w14:textId="7F1069DF" w:rsidR="003839AE" w:rsidRPr="0093171E" w:rsidRDefault="003839AE" w:rsidP="003839AE">
      <w:pPr>
        <w:pStyle w:val="Heading2"/>
        <w:rPr>
          <w:sz w:val="44"/>
          <w:szCs w:val="28"/>
        </w:rPr>
      </w:pPr>
      <w:r>
        <w:rPr>
          <w:color w:val="FF1571" w:themeColor="accent2"/>
          <w:sz w:val="44"/>
          <w:szCs w:val="28"/>
        </w:rPr>
        <w:lastRenderedPageBreak/>
        <w:t>6</w:t>
      </w:r>
      <w:r w:rsidRPr="00DB512E">
        <w:rPr>
          <w:color w:val="FF1571" w:themeColor="accent2"/>
          <w:sz w:val="44"/>
          <w:szCs w:val="28"/>
        </w:rPr>
        <w:t xml:space="preserve">. </w:t>
      </w:r>
      <w:r w:rsidRPr="00A33CDF">
        <w:rPr>
          <w:sz w:val="44"/>
          <w:szCs w:val="28"/>
        </w:rPr>
        <w:t>FPGA Resource Consumption</w:t>
      </w:r>
    </w:p>
    <w:p w14:paraId="4A68F932" w14:textId="77777777" w:rsidR="003839AE" w:rsidRDefault="003839AE" w:rsidP="003839AE"/>
    <w:p w14:paraId="382CDF96" w14:textId="77777777" w:rsidR="003839AE" w:rsidRDefault="003839AE" w:rsidP="003839AE">
      <w:r w:rsidRPr="00A25338">
        <w:rPr>
          <w:noProof/>
        </w:rPr>
        <w:drawing>
          <wp:anchor distT="0" distB="0" distL="114300" distR="114300" simplePos="0" relativeHeight="251731968" behindDoc="1" locked="0" layoutInCell="1" allowOverlap="1" wp14:anchorId="220D7427" wp14:editId="792DB0D7">
            <wp:simplePos x="0" y="0"/>
            <wp:positionH relativeFrom="margin">
              <wp:posOffset>563641</wp:posOffset>
            </wp:positionH>
            <wp:positionV relativeFrom="paragraph">
              <wp:posOffset>2070</wp:posOffset>
            </wp:positionV>
            <wp:extent cx="5379085" cy="2820670"/>
            <wp:effectExtent l="0" t="0" r="0" b="0"/>
            <wp:wrapTight wrapText="bothSides">
              <wp:wrapPolygon edited="0">
                <wp:start x="0" y="0"/>
                <wp:lineTo x="0" y="21444"/>
                <wp:lineTo x="21495" y="21444"/>
                <wp:lineTo x="21495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A50F7" w14:textId="77777777" w:rsidR="003839AE" w:rsidRDefault="003839AE" w:rsidP="003839AE"/>
    <w:p w14:paraId="5150D48B" w14:textId="77777777" w:rsidR="003839AE" w:rsidRDefault="003839AE" w:rsidP="003839AE"/>
    <w:p w14:paraId="24F6B6E8" w14:textId="77777777" w:rsidR="003839AE" w:rsidRDefault="003839AE" w:rsidP="003839AE"/>
    <w:p w14:paraId="27D3B707" w14:textId="77777777" w:rsidR="003839AE" w:rsidRDefault="003839AE" w:rsidP="003839AE"/>
    <w:p w14:paraId="00214BBB" w14:textId="77777777" w:rsidR="003839AE" w:rsidRDefault="003839AE" w:rsidP="003839AE"/>
    <w:p w14:paraId="186303A7" w14:textId="77777777" w:rsidR="003839AE" w:rsidRDefault="003839AE" w:rsidP="003839AE"/>
    <w:p w14:paraId="298FD26C" w14:textId="77777777" w:rsidR="003839AE" w:rsidRDefault="003839AE" w:rsidP="003839AE"/>
    <w:p w14:paraId="0D883649" w14:textId="77777777" w:rsidR="003839AE" w:rsidRDefault="003839AE" w:rsidP="003839AE"/>
    <w:p w14:paraId="3D974B49" w14:textId="77777777" w:rsidR="003839AE" w:rsidRDefault="003839AE" w:rsidP="003839AE"/>
    <w:p w14:paraId="70301545" w14:textId="77777777" w:rsidR="003839AE" w:rsidRDefault="003839AE" w:rsidP="003839AE"/>
    <w:p w14:paraId="7FACEB87" w14:textId="77777777" w:rsidR="003839AE" w:rsidRDefault="003839AE" w:rsidP="003839AE"/>
    <w:p w14:paraId="27D496CD" w14:textId="77777777" w:rsidR="003839AE" w:rsidRDefault="003839AE" w:rsidP="003839AE"/>
    <w:p w14:paraId="21A9FA96" w14:textId="77777777" w:rsidR="003839AE" w:rsidRDefault="003839AE" w:rsidP="003839AE"/>
    <w:p w14:paraId="10FF043E" w14:textId="77777777" w:rsidR="003839AE" w:rsidRDefault="003839AE" w:rsidP="003839AE"/>
    <w:p w14:paraId="22527765" w14:textId="77777777" w:rsidR="003839AE" w:rsidRDefault="003839AE" w:rsidP="003839AE"/>
    <w:p w14:paraId="50BB325C" w14:textId="77777777" w:rsidR="003839AE" w:rsidRDefault="003839AE" w:rsidP="003839AE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8E61C8B" wp14:editId="5EE1E4D3">
                <wp:simplePos x="0" y="0"/>
                <wp:positionH relativeFrom="margin">
                  <wp:align>center</wp:align>
                </wp:positionH>
                <wp:positionV relativeFrom="paragraph">
                  <wp:posOffset>6960</wp:posOffset>
                </wp:positionV>
                <wp:extent cx="2125345" cy="165735"/>
                <wp:effectExtent l="0" t="0" r="8255" b="5715"/>
                <wp:wrapTight wrapText="bothSides">
                  <wp:wrapPolygon edited="0">
                    <wp:start x="0" y="0"/>
                    <wp:lineTo x="0" y="19862"/>
                    <wp:lineTo x="21490" y="19862"/>
                    <wp:lineTo x="21490" y="0"/>
                    <wp:lineTo x="0" y="0"/>
                  </wp:wrapPolygon>
                </wp:wrapTight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345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5B9204" w14:textId="46BF1114" w:rsidR="003839AE" w:rsidRPr="00E77E3A" w:rsidRDefault="003839AE" w:rsidP="003839AE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19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FPGA On Chip Power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1C8B" id="Text Box 42" o:spid="_x0000_s1047" type="#_x0000_t202" style="position:absolute;margin-left:0;margin-top:.55pt;width:167.35pt;height:13.05pt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" stroked="f">
                <v:textbox inset="0,0,0,0">
                  <w:txbxContent>
                    <w:p w14:paraId="035B9204" w14:textId="46BF1114" w:rsidR="003839AE" w:rsidRPr="00E77E3A" w:rsidRDefault="003839AE" w:rsidP="003839AE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19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>
                        <w:t xml:space="preserve"> FPGA On Chip Power Consumption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887D701" w14:textId="77777777" w:rsidR="003839AE" w:rsidRDefault="003839AE" w:rsidP="003839AE">
      <w:r>
        <w:rPr>
          <w:sz w:val="23"/>
          <w:szCs w:val="23"/>
        </w:rPr>
        <w:t xml:space="preserve">The power usage is based on </w:t>
      </w:r>
      <w:r>
        <w:rPr>
          <w:b/>
          <w:bCs/>
          <w:sz w:val="23"/>
          <w:szCs w:val="23"/>
        </w:rPr>
        <w:t xml:space="preserve">default Vivado config </w:t>
      </w:r>
      <w:r>
        <w:rPr>
          <w:sz w:val="23"/>
          <w:szCs w:val="23"/>
        </w:rPr>
        <w:t>settings for a power supply, as device specifications are not listed in the spec.</w:t>
      </w:r>
    </w:p>
    <w:p w14:paraId="4E500433" w14:textId="77777777" w:rsidR="003839AE" w:rsidRDefault="003839AE" w:rsidP="003839AE">
      <w:r w:rsidRPr="0065141E">
        <w:rPr>
          <w:noProof/>
        </w:rPr>
        <w:drawing>
          <wp:anchor distT="0" distB="0" distL="114300" distR="114300" simplePos="0" relativeHeight="251734016" behindDoc="1" locked="0" layoutInCell="1" allowOverlap="1" wp14:anchorId="1B1454D0" wp14:editId="76066116">
            <wp:simplePos x="0" y="0"/>
            <wp:positionH relativeFrom="column">
              <wp:posOffset>326390</wp:posOffset>
            </wp:positionH>
            <wp:positionV relativeFrom="paragraph">
              <wp:posOffset>58411</wp:posOffset>
            </wp:positionV>
            <wp:extent cx="5984875" cy="2058035"/>
            <wp:effectExtent l="0" t="0" r="0" b="0"/>
            <wp:wrapTight wrapText="bothSides">
              <wp:wrapPolygon edited="0">
                <wp:start x="0" y="0"/>
                <wp:lineTo x="0" y="21393"/>
                <wp:lineTo x="21520" y="21393"/>
                <wp:lineTo x="21520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DF343" w14:textId="77777777" w:rsidR="003839AE" w:rsidRDefault="003839AE" w:rsidP="003839AE"/>
    <w:p w14:paraId="082A5046" w14:textId="77777777" w:rsidR="003839AE" w:rsidRDefault="003839AE" w:rsidP="003839AE"/>
    <w:p w14:paraId="5A563584" w14:textId="77777777" w:rsidR="003839AE" w:rsidRDefault="003839AE" w:rsidP="003839AE"/>
    <w:p w14:paraId="384FE99D" w14:textId="77777777" w:rsidR="003839AE" w:rsidRDefault="003839AE" w:rsidP="003839AE"/>
    <w:p w14:paraId="6CC1EBA6" w14:textId="77777777" w:rsidR="003839AE" w:rsidRDefault="003839AE" w:rsidP="003839AE"/>
    <w:p w14:paraId="667A214F" w14:textId="77777777" w:rsidR="003839AE" w:rsidRDefault="003839AE" w:rsidP="003839AE"/>
    <w:p w14:paraId="765CC404" w14:textId="77777777" w:rsidR="003839AE" w:rsidRDefault="003839AE" w:rsidP="003839AE"/>
    <w:p w14:paraId="5FD8B201" w14:textId="77777777" w:rsidR="003839AE" w:rsidRDefault="003839AE" w:rsidP="003839AE"/>
    <w:p w14:paraId="1731C794" w14:textId="77777777" w:rsidR="003839AE" w:rsidRDefault="003839AE" w:rsidP="003839AE"/>
    <w:p w14:paraId="6BC22BDD" w14:textId="77777777" w:rsidR="003839AE" w:rsidRDefault="003839AE" w:rsidP="003839AE"/>
    <w:p w14:paraId="1319B8D8" w14:textId="77777777" w:rsidR="003839AE" w:rsidRDefault="003839AE" w:rsidP="003839AE"/>
    <w:p w14:paraId="5CD4FE2C" w14:textId="77777777" w:rsidR="003839AE" w:rsidRDefault="003839AE" w:rsidP="003839AE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DC78BAA" wp14:editId="1B45F092">
                <wp:simplePos x="0" y="0"/>
                <wp:positionH relativeFrom="margin">
                  <wp:align>center</wp:align>
                </wp:positionH>
                <wp:positionV relativeFrom="paragraph">
                  <wp:posOffset>1302286</wp:posOffset>
                </wp:positionV>
                <wp:extent cx="1579245" cy="165735"/>
                <wp:effectExtent l="0" t="0" r="1905" b="5715"/>
                <wp:wrapTight wrapText="bothSides">
                  <wp:wrapPolygon edited="0">
                    <wp:start x="0" y="0"/>
                    <wp:lineTo x="0" y="19862"/>
                    <wp:lineTo x="21366" y="19862"/>
                    <wp:lineTo x="21366" y="0"/>
                    <wp:lineTo x="0" y="0"/>
                  </wp:wrapPolygon>
                </wp:wrapTight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FD435F" w14:textId="754D6539" w:rsidR="003839AE" w:rsidRPr="00B167B0" w:rsidRDefault="003839AE" w:rsidP="003839AE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20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On Chip Component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8BAA" id="Text Box 46" o:spid="_x0000_s1048" type="#_x0000_t202" style="position:absolute;margin-left:0;margin-top:102.55pt;width:124.35pt;height:13.05pt;z-index:-251579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" stroked="f">
                <v:textbox inset="0,0,0,0">
                  <w:txbxContent>
                    <w:p w14:paraId="6AFD435F" w14:textId="754D6539" w:rsidR="003839AE" w:rsidRPr="00B167B0" w:rsidRDefault="003839AE" w:rsidP="003839AE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20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>
                        <w:t xml:space="preserve"> On Chip Component Consumption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3735E">
        <w:rPr>
          <w:noProof/>
        </w:rPr>
        <w:drawing>
          <wp:anchor distT="0" distB="0" distL="114300" distR="114300" simplePos="0" relativeHeight="251736064" behindDoc="1" locked="0" layoutInCell="1" allowOverlap="1" wp14:anchorId="652AD599" wp14:editId="37513024">
            <wp:simplePos x="0" y="0"/>
            <wp:positionH relativeFrom="column">
              <wp:posOffset>125098</wp:posOffset>
            </wp:positionH>
            <wp:positionV relativeFrom="paragraph">
              <wp:posOffset>245728</wp:posOffset>
            </wp:positionV>
            <wp:extent cx="6658904" cy="1086002"/>
            <wp:effectExtent l="0" t="0" r="0" b="0"/>
            <wp:wrapTight wrapText="bothSides">
              <wp:wrapPolygon edited="0">
                <wp:start x="0" y="0"/>
                <wp:lineTo x="0" y="21221"/>
                <wp:lineTo x="21505" y="21221"/>
                <wp:lineTo x="21505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0B09B96" wp14:editId="524DA069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971040" cy="165735"/>
                <wp:effectExtent l="0" t="0" r="0" b="5715"/>
                <wp:wrapTight wrapText="bothSides">
                  <wp:wrapPolygon edited="0">
                    <wp:start x="0" y="0"/>
                    <wp:lineTo x="0" y="19862"/>
                    <wp:lineTo x="21294" y="19862"/>
                    <wp:lineTo x="21294" y="0"/>
                    <wp:lineTo x="0" y="0"/>
                  </wp:wrapPolygon>
                </wp:wrapTight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40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0E7BE4" w14:textId="161D37AE" w:rsidR="003839AE" w:rsidRPr="00040D75" w:rsidRDefault="003839AE" w:rsidP="003839AE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A7812">
                              <w:fldChar w:fldCharType="begin"/>
                            </w:r>
                            <w:r w:rsidR="00EA7812">
                              <w:instrText xml:space="preserve"> SEQ Figure \* ARABIC </w:instrText>
                            </w:r>
                            <w:r w:rsidR="00EA7812">
                              <w:fldChar w:fldCharType="separate"/>
                            </w:r>
                            <w:r w:rsidR="00C844FA">
                              <w:rPr>
                                <w:noProof/>
                              </w:rPr>
                              <w:t>21</w:t>
                            </w:r>
                            <w:r w:rsidR="00EA78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FBGA Component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9B96" id="Text Box 44" o:spid="_x0000_s1049" type="#_x0000_t202" style="position:absolute;margin-left:0;margin-top:.95pt;width:155.2pt;height:13.05pt;z-index:-251581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" stroked="f">
                <v:textbox inset="0,0,0,0">
                  <w:txbxContent>
                    <w:p w14:paraId="110E7BE4" w14:textId="161D37AE" w:rsidR="003839AE" w:rsidRPr="00040D75" w:rsidRDefault="003839AE" w:rsidP="003839AE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A7812">
                        <w:fldChar w:fldCharType="begin"/>
                      </w:r>
                      <w:r w:rsidR="00EA7812">
                        <w:instrText xml:space="preserve"> SEQ Figure \* ARABIC </w:instrText>
                      </w:r>
                      <w:r w:rsidR="00EA7812">
                        <w:fldChar w:fldCharType="separate"/>
                      </w:r>
                      <w:r w:rsidR="00C844FA">
                        <w:rPr>
                          <w:noProof/>
                        </w:rPr>
                        <w:t>21</w:t>
                      </w:r>
                      <w:r w:rsidR="00EA7812">
                        <w:rPr>
                          <w:noProof/>
                        </w:rPr>
                        <w:fldChar w:fldCharType="end"/>
                      </w:r>
                      <w:r>
                        <w:t xml:space="preserve"> FBGA Component Consumption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227D7AA" w14:textId="77777777" w:rsidR="003839AE" w:rsidRDefault="003839AE" w:rsidP="003839AE"/>
    <w:p w14:paraId="7D89945B" w14:textId="77777777" w:rsidR="003839AE" w:rsidRDefault="003839AE" w:rsidP="003839AE"/>
    <w:p w14:paraId="79AD7B64" w14:textId="0F639488" w:rsidR="00C73E0C" w:rsidRDefault="00C73E0C" w:rsidP="009674E0"/>
    <w:p w14:paraId="7A45D9C7" w14:textId="0AD92D0C" w:rsidR="00C73E0C" w:rsidRDefault="00C73E0C" w:rsidP="009674E0"/>
    <w:p w14:paraId="48A1D84F" w14:textId="03F43C53" w:rsidR="00B3321B" w:rsidRDefault="00B3321B" w:rsidP="009674E0"/>
    <w:p w14:paraId="7EB202D7" w14:textId="77777777" w:rsidR="003839AE" w:rsidRDefault="003839AE" w:rsidP="009674E0"/>
    <w:p w14:paraId="3E808D09" w14:textId="64AF7386" w:rsidR="009674E0" w:rsidRDefault="009674E0" w:rsidP="009674E0"/>
    <w:p w14:paraId="40800E09" w14:textId="77777777" w:rsidR="009674E0" w:rsidRPr="00A33CDF" w:rsidRDefault="009674E0" w:rsidP="009674E0">
      <w:pPr>
        <w:pStyle w:val="Heading2"/>
        <w:rPr>
          <w:sz w:val="44"/>
          <w:szCs w:val="28"/>
        </w:rPr>
      </w:pPr>
      <w:r>
        <w:rPr>
          <w:color w:val="FF1571" w:themeColor="accent2"/>
          <w:sz w:val="44"/>
          <w:szCs w:val="28"/>
        </w:rPr>
        <w:lastRenderedPageBreak/>
        <w:t>7</w:t>
      </w:r>
      <w:r w:rsidRPr="00DB512E">
        <w:rPr>
          <w:color w:val="FF1571" w:themeColor="accent2"/>
          <w:sz w:val="44"/>
          <w:szCs w:val="28"/>
        </w:rPr>
        <w:t xml:space="preserve">. </w:t>
      </w:r>
      <w:r>
        <w:rPr>
          <w:sz w:val="44"/>
          <w:szCs w:val="28"/>
        </w:rPr>
        <w:t>Summary</w:t>
      </w:r>
    </w:p>
    <w:p w14:paraId="4CDF7151" w14:textId="3D93DA5A" w:rsidR="009674E0" w:rsidRDefault="009674E0" w:rsidP="005A2DF7">
      <w:pPr>
        <w:rPr>
          <w:i/>
          <w:iCs/>
          <w:color w:val="5E5E5E" w:themeColor="text2"/>
          <w:sz w:val="18"/>
          <w:szCs w:val="18"/>
        </w:rPr>
      </w:pPr>
    </w:p>
    <w:p w14:paraId="6C2C92B9" w14:textId="5E7DB7A6" w:rsidR="006529EA" w:rsidRDefault="007B07B8" w:rsidP="006529EA">
      <w:r>
        <w:t>Aim</w:t>
      </w:r>
      <w:r w:rsidR="003C5ABA">
        <w:t>s</w:t>
      </w:r>
      <w:r>
        <w:t xml:space="preserve"> of this practical w</w:t>
      </w:r>
      <w:r w:rsidR="003C5ABA">
        <w:t>ere</w:t>
      </w:r>
      <w:r>
        <w:t xml:space="preserve"> to </w:t>
      </w:r>
      <w:r w:rsidR="003C5ABA">
        <w:t xml:space="preserve">understand finites state machines and state diagrams </w:t>
      </w:r>
      <w:r w:rsidR="0016399E">
        <w:t xml:space="preserve">learning to alternate </w:t>
      </w:r>
      <w:r w:rsidR="003C5ABA">
        <w:t>between Mealy and Moore designs.</w:t>
      </w:r>
      <w:r w:rsidR="00581A74">
        <w:t xml:space="preserve"> </w:t>
      </w:r>
      <w:r w:rsidR="0016399E">
        <w:t>Additionally,</w:t>
      </w:r>
      <w:r w:rsidR="00A72AA6">
        <w:t xml:space="preserve"> </w:t>
      </w:r>
      <w:r w:rsidR="00581A74">
        <w:t>to implement two interacting</w:t>
      </w:r>
      <w:r w:rsidR="00A72AA6">
        <w:t xml:space="preserve"> FSM </w:t>
      </w:r>
      <w:r w:rsidR="0016399E">
        <w:t xml:space="preserve">as </w:t>
      </w:r>
      <w:r w:rsidR="0076618F">
        <w:t xml:space="preserve">a </w:t>
      </w:r>
      <w:r w:rsidR="00A72AA6">
        <w:t>sequence detector</w:t>
      </w:r>
      <w:r w:rsidR="003448EB">
        <w:t xml:space="preserve"> that will detect “11001” and set an output flag high for two clock cycles. </w:t>
      </w:r>
      <w:r w:rsidR="007A7E8F">
        <w:t xml:space="preserve"> These aims were met</w:t>
      </w:r>
      <w:r w:rsidR="0076618F">
        <w:t>.</w:t>
      </w:r>
      <w:r w:rsidR="00AE5020">
        <w:t xml:space="preserve"> </w:t>
      </w:r>
    </w:p>
    <w:p w14:paraId="1C215810" w14:textId="463C290A" w:rsidR="00AE5020" w:rsidRDefault="00AE5020" w:rsidP="006529EA"/>
    <w:p w14:paraId="0CFF4C90" w14:textId="0214A8C3" w:rsidR="00AE5020" w:rsidRDefault="00AE5020" w:rsidP="006529EA">
      <w:r>
        <w:t>The design process consisted of first drawing a rough state diagram</w:t>
      </w:r>
      <w:r w:rsidR="00EC31B9">
        <w:t xml:space="preserve"> for the FSMs</w:t>
      </w:r>
      <w:r w:rsidR="00A31EBE">
        <w:t>,</w:t>
      </w:r>
      <w:r w:rsidR="00EC31B9">
        <w:t xml:space="preserve"> then</w:t>
      </w:r>
      <w:r w:rsidR="00A31EBE">
        <w:t xml:space="preserve"> implementing the logic in VHDL and testing </w:t>
      </w:r>
      <w:r w:rsidR="00232E57">
        <w:t xml:space="preserve">exhaustively </w:t>
      </w:r>
      <w:r w:rsidR="00A31EBE">
        <w:t xml:space="preserve">until the correct functionality </w:t>
      </w:r>
      <w:r w:rsidR="00EC31B9">
        <w:t>reached</w:t>
      </w:r>
      <w:r w:rsidR="00A31EBE">
        <w:t xml:space="preserve">. </w:t>
      </w:r>
    </w:p>
    <w:p w14:paraId="18C4DE3D" w14:textId="538E9A55" w:rsidR="00C84E11" w:rsidRDefault="00C84E11" w:rsidP="006529EA"/>
    <w:p w14:paraId="76935150" w14:textId="0DEE70C0" w:rsidR="006529EA" w:rsidRDefault="00C84E11" w:rsidP="006529EA">
      <w:r>
        <w:t xml:space="preserve">The main difficulty of this project and the last projects so far has been attempting to understand how some of the </w:t>
      </w:r>
      <w:r w:rsidR="00232E57">
        <w:t>low-level</w:t>
      </w:r>
      <w:r>
        <w:t xml:space="preserve"> </w:t>
      </w:r>
      <w:r w:rsidR="00232E57">
        <w:t xml:space="preserve">synthesis schematic implementations function for instance </w:t>
      </w:r>
      <w:r w:rsidR="00232E57">
        <w:rPr>
          <w:i/>
          <w:iCs/>
        </w:rPr>
        <w:t>Figure 13</w:t>
      </w:r>
      <w:r w:rsidR="00232E57">
        <w:t xml:space="preserve">. </w:t>
      </w:r>
    </w:p>
    <w:p w14:paraId="0F6838D0" w14:textId="2C584CD8" w:rsidR="00DB0052" w:rsidRDefault="00DB0052" w:rsidP="006529EA"/>
    <w:p w14:paraId="5288C6AC" w14:textId="234C5183" w:rsidR="00DB0052" w:rsidRPr="00DB0052" w:rsidRDefault="0076618F" w:rsidP="006529EA">
      <w:r>
        <w:t>An alternative design approach</w:t>
      </w:r>
      <w:r w:rsidR="00DB0052">
        <w:t xml:space="preserve"> would be to do the same design for the state machines seen in </w:t>
      </w:r>
      <w:r w:rsidR="00DB0052">
        <w:rPr>
          <w:i/>
          <w:iCs/>
        </w:rPr>
        <w:t>figure 6</w:t>
      </w:r>
      <w:r w:rsidR="00DB0052">
        <w:t xml:space="preserve"> after </w:t>
      </w:r>
      <w:r w:rsidR="00DB0052" w:rsidRPr="00E96C7C">
        <w:rPr>
          <w:b/>
          <w:bCs/>
        </w:rPr>
        <w:t>manual state minimization</w:t>
      </w:r>
      <w:r w:rsidR="00DB0052">
        <w:t xml:space="preserve"> to simplify </w:t>
      </w:r>
      <w:r w:rsidR="00E96C7C">
        <w:t xml:space="preserve">design and thus </w:t>
      </w:r>
      <w:r w:rsidR="00DB0052">
        <w:t xml:space="preserve">resource </w:t>
      </w:r>
      <w:r>
        <w:t>utilization and</w:t>
      </w:r>
      <w:r w:rsidR="00DB0052">
        <w:t xml:space="preserve"> comparing this to the optimizations made by the Vivado synthesis tool</w:t>
      </w:r>
      <w:r w:rsidR="00E96C7C">
        <w:t>.</w:t>
      </w:r>
    </w:p>
    <w:p w14:paraId="70F7897D" w14:textId="636279A4" w:rsidR="006529EA" w:rsidRDefault="006529EA" w:rsidP="006529EA">
      <w:pPr>
        <w:rPr>
          <w:i/>
          <w:iCs/>
          <w:color w:val="5E5E5E" w:themeColor="text2"/>
          <w:sz w:val="18"/>
          <w:szCs w:val="18"/>
        </w:rPr>
      </w:pPr>
    </w:p>
    <w:p w14:paraId="53E184E2" w14:textId="0DB3B90E" w:rsidR="006529EA" w:rsidRDefault="006529EA" w:rsidP="006529EA">
      <w:pPr>
        <w:rPr>
          <w:i/>
          <w:iCs/>
          <w:color w:val="5E5E5E" w:themeColor="text2"/>
          <w:sz w:val="18"/>
          <w:szCs w:val="18"/>
        </w:rPr>
      </w:pPr>
    </w:p>
    <w:p w14:paraId="42CF1797" w14:textId="3DD1B2CB" w:rsidR="006529EA" w:rsidRDefault="006529EA" w:rsidP="006529EA">
      <w:pPr>
        <w:tabs>
          <w:tab w:val="left" w:pos="3600"/>
        </w:tabs>
      </w:pPr>
      <w:r>
        <w:tab/>
      </w:r>
    </w:p>
    <w:p w14:paraId="30C4DF07" w14:textId="0BACDBC0" w:rsidR="006529EA" w:rsidRDefault="006529EA" w:rsidP="006529EA">
      <w:pPr>
        <w:tabs>
          <w:tab w:val="left" w:pos="3600"/>
        </w:tabs>
      </w:pPr>
    </w:p>
    <w:p w14:paraId="0176FDD1" w14:textId="4CF3DCB8" w:rsidR="006529EA" w:rsidRDefault="006529EA" w:rsidP="006529EA">
      <w:pPr>
        <w:tabs>
          <w:tab w:val="left" w:pos="3600"/>
        </w:tabs>
      </w:pPr>
    </w:p>
    <w:p w14:paraId="4267559D" w14:textId="114C3404" w:rsidR="006529EA" w:rsidRDefault="006529EA" w:rsidP="006529EA">
      <w:pPr>
        <w:tabs>
          <w:tab w:val="left" w:pos="3600"/>
        </w:tabs>
      </w:pPr>
    </w:p>
    <w:p w14:paraId="337437F9" w14:textId="0C941FFB" w:rsidR="006529EA" w:rsidRDefault="006529EA" w:rsidP="006529EA">
      <w:pPr>
        <w:tabs>
          <w:tab w:val="left" w:pos="3600"/>
        </w:tabs>
      </w:pPr>
    </w:p>
    <w:p w14:paraId="23976015" w14:textId="77777777" w:rsidR="003839AE" w:rsidRDefault="003839AE" w:rsidP="006529EA">
      <w:pPr>
        <w:tabs>
          <w:tab w:val="left" w:pos="3600"/>
        </w:tabs>
      </w:pPr>
    </w:p>
    <w:p w14:paraId="1E052F82" w14:textId="77777777" w:rsidR="003839AE" w:rsidRDefault="003839AE" w:rsidP="006529EA">
      <w:pPr>
        <w:tabs>
          <w:tab w:val="left" w:pos="3600"/>
        </w:tabs>
      </w:pPr>
    </w:p>
    <w:p w14:paraId="366B314B" w14:textId="77777777" w:rsidR="003839AE" w:rsidRDefault="003839AE" w:rsidP="006529EA">
      <w:pPr>
        <w:tabs>
          <w:tab w:val="left" w:pos="3600"/>
        </w:tabs>
      </w:pPr>
    </w:p>
    <w:p w14:paraId="72041800" w14:textId="77777777" w:rsidR="003839AE" w:rsidRDefault="003839AE" w:rsidP="006529EA">
      <w:pPr>
        <w:tabs>
          <w:tab w:val="left" w:pos="3600"/>
        </w:tabs>
      </w:pPr>
    </w:p>
    <w:p w14:paraId="4B6F8618" w14:textId="77777777" w:rsidR="003839AE" w:rsidRDefault="003839AE" w:rsidP="006529EA">
      <w:pPr>
        <w:tabs>
          <w:tab w:val="left" w:pos="3600"/>
        </w:tabs>
      </w:pPr>
    </w:p>
    <w:p w14:paraId="6C4676F4" w14:textId="77777777" w:rsidR="003839AE" w:rsidRDefault="003839AE" w:rsidP="006529EA">
      <w:pPr>
        <w:tabs>
          <w:tab w:val="left" w:pos="3600"/>
        </w:tabs>
      </w:pPr>
    </w:p>
    <w:p w14:paraId="68CB93FA" w14:textId="77777777" w:rsidR="003839AE" w:rsidRDefault="003839AE" w:rsidP="006529EA">
      <w:pPr>
        <w:tabs>
          <w:tab w:val="left" w:pos="3600"/>
        </w:tabs>
      </w:pPr>
    </w:p>
    <w:p w14:paraId="3770A020" w14:textId="77777777" w:rsidR="003839AE" w:rsidRDefault="003839AE" w:rsidP="006529EA">
      <w:pPr>
        <w:tabs>
          <w:tab w:val="left" w:pos="3600"/>
        </w:tabs>
      </w:pPr>
    </w:p>
    <w:p w14:paraId="19713BFD" w14:textId="77777777" w:rsidR="003839AE" w:rsidRDefault="003839AE" w:rsidP="006529EA">
      <w:pPr>
        <w:tabs>
          <w:tab w:val="left" w:pos="3600"/>
        </w:tabs>
      </w:pPr>
    </w:p>
    <w:p w14:paraId="1709863A" w14:textId="77777777" w:rsidR="003839AE" w:rsidRDefault="003839AE" w:rsidP="006529EA">
      <w:pPr>
        <w:tabs>
          <w:tab w:val="left" w:pos="3600"/>
        </w:tabs>
      </w:pPr>
    </w:p>
    <w:p w14:paraId="37F08D7B" w14:textId="77777777" w:rsidR="003839AE" w:rsidRDefault="003839AE" w:rsidP="006529EA">
      <w:pPr>
        <w:tabs>
          <w:tab w:val="left" w:pos="3600"/>
        </w:tabs>
      </w:pPr>
    </w:p>
    <w:p w14:paraId="4E17E687" w14:textId="77777777" w:rsidR="003839AE" w:rsidRDefault="003839AE" w:rsidP="006529EA">
      <w:pPr>
        <w:tabs>
          <w:tab w:val="left" w:pos="3600"/>
        </w:tabs>
      </w:pPr>
    </w:p>
    <w:p w14:paraId="6FED3C10" w14:textId="77777777" w:rsidR="003839AE" w:rsidRDefault="003839AE" w:rsidP="006529EA">
      <w:pPr>
        <w:tabs>
          <w:tab w:val="left" w:pos="3600"/>
        </w:tabs>
      </w:pPr>
    </w:p>
    <w:p w14:paraId="010F2F96" w14:textId="77777777" w:rsidR="003839AE" w:rsidRDefault="003839AE" w:rsidP="006529EA">
      <w:pPr>
        <w:tabs>
          <w:tab w:val="left" w:pos="3600"/>
        </w:tabs>
      </w:pPr>
    </w:p>
    <w:p w14:paraId="4BC4B613" w14:textId="77777777" w:rsidR="003839AE" w:rsidRDefault="003839AE" w:rsidP="006529EA">
      <w:pPr>
        <w:tabs>
          <w:tab w:val="left" w:pos="3600"/>
        </w:tabs>
      </w:pPr>
    </w:p>
    <w:p w14:paraId="4952D594" w14:textId="77777777" w:rsidR="003839AE" w:rsidRDefault="003839AE" w:rsidP="006529EA">
      <w:pPr>
        <w:tabs>
          <w:tab w:val="left" w:pos="3600"/>
        </w:tabs>
      </w:pPr>
    </w:p>
    <w:p w14:paraId="784CD75D" w14:textId="3EE77FA2" w:rsidR="0040416D" w:rsidRPr="0040416D" w:rsidRDefault="0040416D" w:rsidP="0040416D">
      <w:pPr>
        <w:pStyle w:val="Heading2"/>
        <w:rPr>
          <w:color w:val="002060"/>
          <w:sz w:val="44"/>
          <w:szCs w:val="28"/>
        </w:rPr>
      </w:pPr>
      <w:r>
        <w:rPr>
          <w:color w:val="FF1571" w:themeColor="accent2"/>
          <w:sz w:val="44"/>
          <w:szCs w:val="28"/>
        </w:rPr>
        <w:lastRenderedPageBreak/>
        <w:t>8</w:t>
      </w:r>
      <w:r w:rsidRPr="00DB512E">
        <w:rPr>
          <w:color w:val="FF1571" w:themeColor="accent2"/>
          <w:sz w:val="44"/>
          <w:szCs w:val="28"/>
        </w:rPr>
        <w:t xml:space="preserve">. </w:t>
      </w:r>
      <w:r w:rsidRPr="0040416D">
        <w:t>Marking Criteria</w:t>
      </w:r>
    </w:p>
    <w:p w14:paraId="2A78A962" w14:textId="5489E63F" w:rsidR="006529EA" w:rsidRPr="006529EA" w:rsidRDefault="006529EA" w:rsidP="006529EA">
      <w:pPr>
        <w:tabs>
          <w:tab w:val="left" w:pos="3600"/>
        </w:tabs>
      </w:pPr>
      <w:r w:rsidRPr="006529EA">
        <w:rPr>
          <w:noProof/>
        </w:rPr>
        <w:drawing>
          <wp:anchor distT="0" distB="0" distL="114300" distR="114300" simplePos="0" relativeHeight="251720704" behindDoc="1" locked="0" layoutInCell="1" allowOverlap="1" wp14:anchorId="5E2376A0" wp14:editId="0598BE3B">
            <wp:simplePos x="0" y="0"/>
            <wp:positionH relativeFrom="margin">
              <wp:align>left</wp:align>
            </wp:positionH>
            <wp:positionV relativeFrom="paragraph">
              <wp:posOffset>1940187</wp:posOffset>
            </wp:positionV>
            <wp:extent cx="6858000" cy="5008880"/>
            <wp:effectExtent l="0" t="0" r="0" b="1270"/>
            <wp:wrapTight wrapText="bothSides">
              <wp:wrapPolygon edited="0">
                <wp:start x="0" y="0"/>
                <wp:lineTo x="0" y="21523"/>
                <wp:lineTo x="21540" y="21523"/>
                <wp:lineTo x="21540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29EA" w:rsidRPr="006529EA" w:rsidSect="005F4A20">
      <w:headerReference w:type="default" r:id="rId36"/>
      <w:footerReference w:type="even" r:id="rId37"/>
      <w:footerReference w:type="default" r:id="rId38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060DA" w14:textId="77777777" w:rsidR="00EA7812" w:rsidRDefault="00EA7812" w:rsidP="001205A1">
      <w:r>
        <w:separator/>
      </w:r>
    </w:p>
  </w:endnote>
  <w:endnote w:type="continuationSeparator" w:id="0">
    <w:p w14:paraId="1990044B" w14:textId="77777777" w:rsidR="00EA7812" w:rsidRDefault="00EA781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2E3E8B" w14:textId="77777777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223F59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E5260F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838232"/>
      <w:docPartObj>
        <w:docPartGallery w:val="Page Numbers (Bottom of Page)"/>
        <w:docPartUnique/>
      </w:docPartObj>
    </w:sdtPr>
    <w:sdtEndPr/>
    <w:sdtContent>
      <w:p w14:paraId="03FC52DF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17A82" w14:textId="77777777" w:rsidR="00EA7812" w:rsidRDefault="00EA7812" w:rsidP="001205A1">
      <w:r>
        <w:separator/>
      </w:r>
    </w:p>
  </w:footnote>
  <w:footnote w:type="continuationSeparator" w:id="0">
    <w:p w14:paraId="6240CCBA" w14:textId="77777777" w:rsidR="00EA7812" w:rsidRDefault="00EA7812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7F4F" w14:textId="087BDFE1" w:rsidR="00637B83" w:rsidRPr="00637B83" w:rsidRDefault="00C531C0" w:rsidP="00637B83">
    <w:pPr>
      <w:pStyle w:val="Header"/>
    </w:pPr>
    <w:r>
      <w:t>A Curious Case of State Machines…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75DCD"/>
    <w:multiLevelType w:val="hybridMultilevel"/>
    <w:tmpl w:val="7B86454A"/>
    <w:lvl w:ilvl="0" w:tplc="0C090013">
      <w:start w:val="1"/>
      <w:numFmt w:val="upperRoman"/>
      <w:lvlText w:val="%1."/>
      <w:lvlJc w:val="right"/>
      <w:pPr>
        <w:ind w:left="78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3" w:hanging="360"/>
      </w:pPr>
    </w:lvl>
    <w:lvl w:ilvl="2" w:tplc="0C09001B" w:tentative="1">
      <w:start w:val="1"/>
      <w:numFmt w:val="lowerRoman"/>
      <w:lvlText w:val="%3."/>
      <w:lvlJc w:val="right"/>
      <w:pPr>
        <w:ind w:left="2223" w:hanging="180"/>
      </w:pPr>
    </w:lvl>
    <w:lvl w:ilvl="3" w:tplc="0C09000F" w:tentative="1">
      <w:start w:val="1"/>
      <w:numFmt w:val="decimal"/>
      <w:lvlText w:val="%4."/>
      <w:lvlJc w:val="left"/>
      <w:pPr>
        <w:ind w:left="2943" w:hanging="360"/>
      </w:pPr>
    </w:lvl>
    <w:lvl w:ilvl="4" w:tplc="0C090019" w:tentative="1">
      <w:start w:val="1"/>
      <w:numFmt w:val="lowerLetter"/>
      <w:lvlText w:val="%5."/>
      <w:lvlJc w:val="left"/>
      <w:pPr>
        <w:ind w:left="3663" w:hanging="360"/>
      </w:pPr>
    </w:lvl>
    <w:lvl w:ilvl="5" w:tplc="0C09001B" w:tentative="1">
      <w:start w:val="1"/>
      <w:numFmt w:val="lowerRoman"/>
      <w:lvlText w:val="%6."/>
      <w:lvlJc w:val="right"/>
      <w:pPr>
        <w:ind w:left="4383" w:hanging="180"/>
      </w:pPr>
    </w:lvl>
    <w:lvl w:ilvl="6" w:tplc="0C09000F" w:tentative="1">
      <w:start w:val="1"/>
      <w:numFmt w:val="decimal"/>
      <w:lvlText w:val="%7."/>
      <w:lvlJc w:val="left"/>
      <w:pPr>
        <w:ind w:left="5103" w:hanging="360"/>
      </w:pPr>
    </w:lvl>
    <w:lvl w:ilvl="7" w:tplc="0C090019" w:tentative="1">
      <w:start w:val="1"/>
      <w:numFmt w:val="lowerLetter"/>
      <w:lvlText w:val="%8."/>
      <w:lvlJc w:val="left"/>
      <w:pPr>
        <w:ind w:left="5823" w:hanging="360"/>
      </w:pPr>
    </w:lvl>
    <w:lvl w:ilvl="8" w:tplc="0C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25A96B78"/>
    <w:multiLevelType w:val="hybridMultilevel"/>
    <w:tmpl w:val="6EE0039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031694"/>
    <w:multiLevelType w:val="hybridMultilevel"/>
    <w:tmpl w:val="B1128056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476B0768"/>
    <w:multiLevelType w:val="hybridMultilevel"/>
    <w:tmpl w:val="BFCEEA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E2FFE"/>
    <w:multiLevelType w:val="hybridMultilevel"/>
    <w:tmpl w:val="B0D42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F42CE"/>
    <w:multiLevelType w:val="hybridMultilevel"/>
    <w:tmpl w:val="16D08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901D0"/>
    <w:multiLevelType w:val="hybridMultilevel"/>
    <w:tmpl w:val="7B86454A"/>
    <w:lvl w:ilvl="0" w:tplc="0C090013">
      <w:start w:val="1"/>
      <w:numFmt w:val="upperRoman"/>
      <w:lvlText w:val="%1."/>
      <w:lvlJc w:val="right"/>
      <w:pPr>
        <w:ind w:left="78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3" w:hanging="360"/>
      </w:pPr>
    </w:lvl>
    <w:lvl w:ilvl="2" w:tplc="0C09001B" w:tentative="1">
      <w:start w:val="1"/>
      <w:numFmt w:val="lowerRoman"/>
      <w:lvlText w:val="%3."/>
      <w:lvlJc w:val="right"/>
      <w:pPr>
        <w:ind w:left="2223" w:hanging="180"/>
      </w:pPr>
    </w:lvl>
    <w:lvl w:ilvl="3" w:tplc="0C09000F" w:tentative="1">
      <w:start w:val="1"/>
      <w:numFmt w:val="decimal"/>
      <w:lvlText w:val="%4."/>
      <w:lvlJc w:val="left"/>
      <w:pPr>
        <w:ind w:left="2943" w:hanging="360"/>
      </w:pPr>
    </w:lvl>
    <w:lvl w:ilvl="4" w:tplc="0C090019" w:tentative="1">
      <w:start w:val="1"/>
      <w:numFmt w:val="lowerLetter"/>
      <w:lvlText w:val="%5."/>
      <w:lvlJc w:val="left"/>
      <w:pPr>
        <w:ind w:left="3663" w:hanging="360"/>
      </w:pPr>
    </w:lvl>
    <w:lvl w:ilvl="5" w:tplc="0C09001B" w:tentative="1">
      <w:start w:val="1"/>
      <w:numFmt w:val="lowerRoman"/>
      <w:lvlText w:val="%6."/>
      <w:lvlJc w:val="right"/>
      <w:pPr>
        <w:ind w:left="4383" w:hanging="180"/>
      </w:pPr>
    </w:lvl>
    <w:lvl w:ilvl="6" w:tplc="0C09000F" w:tentative="1">
      <w:start w:val="1"/>
      <w:numFmt w:val="decimal"/>
      <w:lvlText w:val="%7."/>
      <w:lvlJc w:val="left"/>
      <w:pPr>
        <w:ind w:left="5103" w:hanging="360"/>
      </w:pPr>
    </w:lvl>
    <w:lvl w:ilvl="7" w:tplc="0C090019" w:tentative="1">
      <w:start w:val="1"/>
      <w:numFmt w:val="lowerLetter"/>
      <w:lvlText w:val="%8."/>
      <w:lvlJc w:val="left"/>
      <w:pPr>
        <w:ind w:left="5823" w:hanging="360"/>
      </w:pPr>
    </w:lvl>
    <w:lvl w:ilvl="8" w:tplc="0C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7" w15:restartNumberingAfterBreak="0">
    <w:nsid w:val="6CC7637B"/>
    <w:multiLevelType w:val="hybridMultilevel"/>
    <w:tmpl w:val="CB6EF4B8"/>
    <w:lvl w:ilvl="0" w:tplc="0C090013">
      <w:start w:val="1"/>
      <w:numFmt w:val="upperRoman"/>
      <w:lvlText w:val="%1."/>
      <w:lvlJc w:val="right"/>
      <w:pPr>
        <w:ind w:left="783" w:hanging="360"/>
      </w:pPr>
    </w:lvl>
    <w:lvl w:ilvl="1" w:tplc="0C090019" w:tentative="1">
      <w:start w:val="1"/>
      <w:numFmt w:val="lowerLetter"/>
      <w:lvlText w:val="%2."/>
      <w:lvlJc w:val="left"/>
      <w:pPr>
        <w:ind w:left="1503" w:hanging="360"/>
      </w:pPr>
    </w:lvl>
    <w:lvl w:ilvl="2" w:tplc="0C09001B" w:tentative="1">
      <w:start w:val="1"/>
      <w:numFmt w:val="lowerRoman"/>
      <w:lvlText w:val="%3."/>
      <w:lvlJc w:val="right"/>
      <w:pPr>
        <w:ind w:left="2223" w:hanging="180"/>
      </w:pPr>
    </w:lvl>
    <w:lvl w:ilvl="3" w:tplc="0C09000F" w:tentative="1">
      <w:start w:val="1"/>
      <w:numFmt w:val="decimal"/>
      <w:lvlText w:val="%4."/>
      <w:lvlJc w:val="left"/>
      <w:pPr>
        <w:ind w:left="2943" w:hanging="360"/>
      </w:pPr>
    </w:lvl>
    <w:lvl w:ilvl="4" w:tplc="0C090019" w:tentative="1">
      <w:start w:val="1"/>
      <w:numFmt w:val="lowerLetter"/>
      <w:lvlText w:val="%5."/>
      <w:lvlJc w:val="left"/>
      <w:pPr>
        <w:ind w:left="3663" w:hanging="360"/>
      </w:pPr>
    </w:lvl>
    <w:lvl w:ilvl="5" w:tplc="0C09001B" w:tentative="1">
      <w:start w:val="1"/>
      <w:numFmt w:val="lowerRoman"/>
      <w:lvlText w:val="%6."/>
      <w:lvlJc w:val="right"/>
      <w:pPr>
        <w:ind w:left="4383" w:hanging="180"/>
      </w:pPr>
    </w:lvl>
    <w:lvl w:ilvl="6" w:tplc="0C09000F" w:tentative="1">
      <w:start w:val="1"/>
      <w:numFmt w:val="decimal"/>
      <w:lvlText w:val="%7."/>
      <w:lvlJc w:val="left"/>
      <w:pPr>
        <w:ind w:left="5103" w:hanging="360"/>
      </w:pPr>
    </w:lvl>
    <w:lvl w:ilvl="7" w:tplc="0C090019" w:tentative="1">
      <w:start w:val="1"/>
      <w:numFmt w:val="lowerLetter"/>
      <w:lvlText w:val="%8."/>
      <w:lvlJc w:val="left"/>
      <w:pPr>
        <w:ind w:left="5823" w:hanging="360"/>
      </w:pPr>
    </w:lvl>
    <w:lvl w:ilvl="8" w:tplc="0C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8" w15:restartNumberingAfterBreak="0">
    <w:nsid w:val="7652732C"/>
    <w:multiLevelType w:val="hybridMultilevel"/>
    <w:tmpl w:val="44F2621C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4E0"/>
    <w:rsid w:val="000016B1"/>
    <w:rsid w:val="00002727"/>
    <w:rsid w:val="00004A60"/>
    <w:rsid w:val="000118A6"/>
    <w:rsid w:val="000121A7"/>
    <w:rsid w:val="000169A4"/>
    <w:rsid w:val="00036DC3"/>
    <w:rsid w:val="000551C5"/>
    <w:rsid w:val="000646FC"/>
    <w:rsid w:val="000A3E69"/>
    <w:rsid w:val="000C4ED1"/>
    <w:rsid w:val="000D3904"/>
    <w:rsid w:val="000E37B6"/>
    <w:rsid w:val="000E4509"/>
    <w:rsid w:val="000F0731"/>
    <w:rsid w:val="000F2860"/>
    <w:rsid w:val="000F7F6D"/>
    <w:rsid w:val="00104E13"/>
    <w:rsid w:val="0010638E"/>
    <w:rsid w:val="001205A1"/>
    <w:rsid w:val="00123D57"/>
    <w:rsid w:val="00125078"/>
    <w:rsid w:val="00126224"/>
    <w:rsid w:val="00162FB6"/>
    <w:rsid w:val="0016399E"/>
    <w:rsid w:val="001727B4"/>
    <w:rsid w:val="001840BF"/>
    <w:rsid w:val="001A4AA2"/>
    <w:rsid w:val="001C5A9A"/>
    <w:rsid w:val="001D78B9"/>
    <w:rsid w:val="001F4DC5"/>
    <w:rsid w:val="00202558"/>
    <w:rsid w:val="00216DB3"/>
    <w:rsid w:val="00225000"/>
    <w:rsid w:val="00232E57"/>
    <w:rsid w:val="00253FF3"/>
    <w:rsid w:val="00264613"/>
    <w:rsid w:val="00264913"/>
    <w:rsid w:val="00281753"/>
    <w:rsid w:val="00295498"/>
    <w:rsid w:val="00295682"/>
    <w:rsid w:val="002A7EFA"/>
    <w:rsid w:val="002B6593"/>
    <w:rsid w:val="002D148F"/>
    <w:rsid w:val="002E3F17"/>
    <w:rsid w:val="002E4868"/>
    <w:rsid w:val="0031055C"/>
    <w:rsid w:val="003269B9"/>
    <w:rsid w:val="00326AD2"/>
    <w:rsid w:val="00341EDF"/>
    <w:rsid w:val="003448EB"/>
    <w:rsid w:val="0035653E"/>
    <w:rsid w:val="003839AE"/>
    <w:rsid w:val="003840BC"/>
    <w:rsid w:val="003B19C2"/>
    <w:rsid w:val="003C5ABA"/>
    <w:rsid w:val="003E4718"/>
    <w:rsid w:val="003F24A7"/>
    <w:rsid w:val="0040416D"/>
    <w:rsid w:val="004117EA"/>
    <w:rsid w:val="00417BC1"/>
    <w:rsid w:val="00434219"/>
    <w:rsid w:val="00440742"/>
    <w:rsid w:val="00446FE0"/>
    <w:rsid w:val="00453A0A"/>
    <w:rsid w:val="00467EB6"/>
    <w:rsid w:val="004978C7"/>
    <w:rsid w:val="004B362B"/>
    <w:rsid w:val="004D1A68"/>
    <w:rsid w:val="004D5920"/>
    <w:rsid w:val="004D6ABB"/>
    <w:rsid w:val="004E56C0"/>
    <w:rsid w:val="004F16F9"/>
    <w:rsid w:val="00511ABA"/>
    <w:rsid w:val="005652D1"/>
    <w:rsid w:val="00567893"/>
    <w:rsid w:val="00581A74"/>
    <w:rsid w:val="005A1A38"/>
    <w:rsid w:val="005A2DF7"/>
    <w:rsid w:val="005B72CA"/>
    <w:rsid w:val="005C00E0"/>
    <w:rsid w:val="005D079D"/>
    <w:rsid w:val="005D557C"/>
    <w:rsid w:val="005D6525"/>
    <w:rsid w:val="005D732E"/>
    <w:rsid w:val="005E02A3"/>
    <w:rsid w:val="005F4A20"/>
    <w:rsid w:val="00614509"/>
    <w:rsid w:val="006170CD"/>
    <w:rsid w:val="006313DD"/>
    <w:rsid w:val="00634DC9"/>
    <w:rsid w:val="00637B83"/>
    <w:rsid w:val="006412DF"/>
    <w:rsid w:val="0065141E"/>
    <w:rsid w:val="006529EA"/>
    <w:rsid w:val="006746DA"/>
    <w:rsid w:val="0068155F"/>
    <w:rsid w:val="006815B3"/>
    <w:rsid w:val="00696972"/>
    <w:rsid w:val="006A2CA6"/>
    <w:rsid w:val="006C60E6"/>
    <w:rsid w:val="006D2C4C"/>
    <w:rsid w:val="006E05CA"/>
    <w:rsid w:val="006F08B7"/>
    <w:rsid w:val="006F1BA8"/>
    <w:rsid w:val="006F1C5A"/>
    <w:rsid w:val="006F29F7"/>
    <w:rsid w:val="006F60F8"/>
    <w:rsid w:val="00706B12"/>
    <w:rsid w:val="0072668A"/>
    <w:rsid w:val="00736B97"/>
    <w:rsid w:val="00741112"/>
    <w:rsid w:val="0076618F"/>
    <w:rsid w:val="00782663"/>
    <w:rsid w:val="007A7E8F"/>
    <w:rsid w:val="007B07B8"/>
    <w:rsid w:val="008058FB"/>
    <w:rsid w:val="0082126F"/>
    <w:rsid w:val="00824EE6"/>
    <w:rsid w:val="008268B1"/>
    <w:rsid w:val="0083735E"/>
    <w:rsid w:val="0084032A"/>
    <w:rsid w:val="00847884"/>
    <w:rsid w:val="00857B4F"/>
    <w:rsid w:val="00875863"/>
    <w:rsid w:val="008F5064"/>
    <w:rsid w:val="00903EAE"/>
    <w:rsid w:val="00914948"/>
    <w:rsid w:val="0093560E"/>
    <w:rsid w:val="00954168"/>
    <w:rsid w:val="009674E0"/>
    <w:rsid w:val="00971E71"/>
    <w:rsid w:val="0097428C"/>
    <w:rsid w:val="00991FC5"/>
    <w:rsid w:val="0099596D"/>
    <w:rsid w:val="009A3C00"/>
    <w:rsid w:val="009A65C3"/>
    <w:rsid w:val="009C558F"/>
    <w:rsid w:val="009F4F9F"/>
    <w:rsid w:val="00A15CF7"/>
    <w:rsid w:val="00A25338"/>
    <w:rsid w:val="00A31EBE"/>
    <w:rsid w:val="00A36300"/>
    <w:rsid w:val="00A65B25"/>
    <w:rsid w:val="00A72AA6"/>
    <w:rsid w:val="00A81248"/>
    <w:rsid w:val="00A979B5"/>
    <w:rsid w:val="00AA08A7"/>
    <w:rsid w:val="00AA7FD8"/>
    <w:rsid w:val="00AB2F41"/>
    <w:rsid w:val="00AB7208"/>
    <w:rsid w:val="00AC3AD2"/>
    <w:rsid w:val="00AE3935"/>
    <w:rsid w:val="00AE5020"/>
    <w:rsid w:val="00B25527"/>
    <w:rsid w:val="00B30A82"/>
    <w:rsid w:val="00B3321B"/>
    <w:rsid w:val="00B337C1"/>
    <w:rsid w:val="00B33EF1"/>
    <w:rsid w:val="00B346BD"/>
    <w:rsid w:val="00B4079D"/>
    <w:rsid w:val="00B563E7"/>
    <w:rsid w:val="00B94FE8"/>
    <w:rsid w:val="00BA5180"/>
    <w:rsid w:val="00BD59EF"/>
    <w:rsid w:val="00BD68BB"/>
    <w:rsid w:val="00BE79B0"/>
    <w:rsid w:val="00C01612"/>
    <w:rsid w:val="00C166F4"/>
    <w:rsid w:val="00C27071"/>
    <w:rsid w:val="00C531C0"/>
    <w:rsid w:val="00C630C5"/>
    <w:rsid w:val="00C73E0C"/>
    <w:rsid w:val="00C7515F"/>
    <w:rsid w:val="00C82130"/>
    <w:rsid w:val="00C844FA"/>
    <w:rsid w:val="00C84E11"/>
    <w:rsid w:val="00CC4F20"/>
    <w:rsid w:val="00CC7D70"/>
    <w:rsid w:val="00CD1E26"/>
    <w:rsid w:val="00CE70B4"/>
    <w:rsid w:val="00D32E1C"/>
    <w:rsid w:val="00D438A4"/>
    <w:rsid w:val="00D4552B"/>
    <w:rsid w:val="00D476A5"/>
    <w:rsid w:val="00D51986"/>
    <w:rsid w:val="00DB0052"/>
    <w:rsid w:val="00DB3658"/>
    <w:rsid w:val="00DB56CA"/>
    <w:rsid w:val="00DC7406"/>
    <w:rsid w:val="00DF0394"/>
    <w:rsid w:val="00DF1360"/>
    <w:rsid w:val="00DF29D5"/>
    <w:rsid w:val="00DF5363"/>
    <w:rsid w:val="00E045BC"/>
    <w:rsid w:val="00E068DA"/>
    <w:rsid w:val="00E235F9"/>
    <w:rsid w:val="00E26E35"/>
    <w:rsid w:val="00E41E52"/>
    <w:rsid w:val="00E556D0"/>
    <w:rsid w:val="00E56E0B"/>
    <w:rsid w:val="00E61F1F"/>
    <w:rsid w:val="00E6201F"/>
    <w:rsid w:val="00E638E6"/>
    <w:rsid w:val="00E72C9A"/>
    <w:rsid w:val="00E752EB"/>
    <w:rsid w:val="00E762B4"/>
    <w:rsid w:val="00E856D0"/>
    <w:rsid w:val="00E96C7C"/>
    <w:rsid w:val="00EA4556"/>
    <w:rsid w:val="00EA7812"/>
    <w:rsid w:val="00EB3BCA"/>
    <w:rsid w:val="00EC31B9"/>
    <w:rsid w:val="00ED7E21"/>
    <w:rsid w:val="00EF09CF"/>
    <w:rsid w:val="00EF622B"/>
    <w:rsid w:val="00F2230E"/>
    <w:rsid w:val="00F24880"/>
    <w:rsid w:val="00F32B0D"/>
    <w:rsid w:val="00F340C4"/>
    <w:rsid w:val="00F407C1"/>
    <w:rsid w:val="00F574DB"/>
    <w:rsid w:val="00F60ABA"/>
    <w:rsid w:val="00FB033C"/>
    <w:rsid w:val="00FB2812"/>
    <w:rsid w:val="00FB7690"/>
    <w:rsid w:val="00FC79E2"/>
    <w:rsid w:val="00FC7F6B"/>
    <w:rsid w:val="00FE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EE5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Caption">
    <w:name w:val="caption"/>
    <w:basedOn w:val="Normal"/>
    <w:next w:val="Normal"/>
    <w:uiPriority w:val="35"/>
    <w:semiHidden/>
    <w:qFormat/>
    <w:rsid w:val="00FB2812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FB2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du\AppData\Roaming\Microsoft\Templates\Geometric%20student%20report.dotx" TargetMode="Externa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556C00F-C063-4414-822C-BF61DCF81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</Template>
  <TotalTime>0</TotalTime>
  <Pages>13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2020-09-27T00:11:00Z</dcterms:created>
  <dcterms:modified xsi:type="dcterms:W3CDTF">2020-09-27T14:31:00Z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