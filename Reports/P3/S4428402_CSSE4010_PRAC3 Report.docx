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5395"/>
        <w:gridCol w:w="5395"/>
      </w:tblGrid>
      <w:tr w:rsidR="001D78B9" w14:paraId="49029055" w14:textId="77777777" w:rsidTr="00216DB3">
        <w:trPr>
          <w:trHeight w:val="1605"/>
        </w:trPr>
        <w:tc>
          <w:tcPr>
            <w:tcW w:w="10790" w:type="dxa"/>
            <w:gridSpan w:val="2"/>
            <w:vAlign w:val="center"/>
          </w:tcPr>
          <w:p w14:paraId="0C0F7B87" w14:textId="3547070B" w:rsidR="001D78B9" w:rsidRDefault="00DE0771" w:rsidP="00216DB3">
            <w:pPr>
              <w:pStyle w:val="Heading1"/>
            </w:pPr>
            <w:r>
              <w:rPr>
                <w:sz w:val="58"/>
                <w:szCs w:val="10"/>
              </w:rPr>
              <w:t xml:space="preserve">          </w:t>
            </w:r>
            <w:r w:rsidRPr="00DE0771">
              <w:rPr>
                <w:sz w:val="58"/>
                <w:szCs w:val="10"/>
              </w:rPr>
              <w:t>ARITHMETIC CIRCUITS</w:t>
            </w:r>
          </w:p>
        </w:tc>
      </w:tr>
      <w:tr w:rsidR="00637B83" w14:paraId="65FF9E8A" w14:textId="77777777" w:rsidTr="00216DB3">
        <w:trPr>
          <w:trHeight w:val="11259"/>
        </w:trPr>
        <w:tc>
          <w:tcPr>
            <w:tcW w:w="10790" w:type="dxa"/>
            <w:gridSpan w:val="2"/>
            <w:vAlign w:val="center"/>
          </w:tcPr>
          <w:p w14:paraId="0267DFC1" w14:textId="77777777" w:rsidR="00637B83" w:rsidRDefault="00637B83" w:rsidP="00216DB3">
            <w:pPr>
              <w:jc w:val="center"/>
            </w:pPr>
            <w:r w:rsidRPr="00875863">
              <w:rPr>
                <w:noProof/>
                <w:lang w:eastAsia="en-AU"/>
              </w:rPr>
              <mc:AlternateContent>
                <mc:Choice Requires="wps">
                  <w:drawing>
                    <wp:inline distT="0" distB="0" distL="0" distR="0" wp14:anchorId="7831D267" wp14:editId="2A61B1C1">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47E13BF0" id="Shap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0F00701A" w14:textId="77777777" w:rsidTr="00216DB3">
        <w:trPr>
          <w:trHeight w:val="1004"/>
        </w:trPr>
        <w:tc>
          <w:tcPr>
            <w:tcW w:w="5395" w:type="dxa"/>
            <w:vAlign w:val="center"/>
          </w:tcPr>
          <w:p w14:paraId="1A721384" w14:textId="798F5DB9" w:rsidR="00637B83" w:rsidRDefault="00DE0771" w:rsidP="00216DB3">
            <w:pPr>
              <w:pStyle w:val="Heading2"/>
            </w:pPr>
            <w:r>
              <w:t>PRAC 3 Report:</w:t>
            </w:r>
          </w:p>
          <w:p w14:paraId="25637157" w14:textId="7D28CB3D" w:rsidR="00A81248" w:rsidRDefault="00DE0771" w:rsidP="00216DB3">
            <w:pPr>
              <w:pStyle w:val="Heading2"/>
            </w:pPr>
            <w:r>
              <w:t xml:space="preserve">CSSE </w:t>
            </w:r>
            <w:r w:rsidRPr="00DE0771">
              <w:rPr>
                <w:color w:val="FF1571" w:themeColor="accent2"/>
              </w:rPr>
              <w:t>4010</w:t>
            </w:r>
          </w:p>
        </w:tc>
        <w:tc>
          <w:tcPr>
            <w:tcW w:w="5395" w:type="dxa"/>
            <w:vAlign w:val="center"/>
          </w:tcPr>
          <w:p w14:paraId="72FFEDE5" w14:textId="749FD120" w:rsidR="00637B83" w:rsidRDefault="00DE0771" w:rsidP="00216DB3">
            <w:pPr>
              <w:pStyle w:val="Heading2"/>
            </w:pPr>
            <w:r>
              <w:t xml:space="preserve">Thulith </w:t>
            </w:r>
            <w:r w:rsidRPr="00DE0771">
              <w:rPr>
                <w:color w:val="FF1571" w:themeColor="accent2"/>
              </w:rPr>
              <w:t>Malllawa</w:t>
            </w:r>
          </w:p>
          <w:p w14:paraId="5F565B7B" w14:textId="48A87FF3" w:rsidR="00A81248" w:rsidRDefault="00DE0771" w:rsidP="00216DB3">
            <w:pPr>
              <w:pStyle w:val="Heading2"/>
            </w:pPr>
            <w:r>
              <w:t>S44280422</w:t>
            </w:r>
          </w:p>
        </w:tc>
      </w:tr>
    </w:tbl>
    <w:p w14:paraId="1ED956EF" w14:textId="77777777" w:rsidR="000C4ED1" w:rsidRDefault="000C4ED1" w:rsidP="005A2DF7"/>
    <w:p w14:paraId="160FD382" w14:textId="056E5B38" w:rsidR="00A81248" w:rsidRPr="00A33CDF" w:rsidRDefault="00DE0771" w:rsidP="00DE0771">
      <w:pPr>
        <w:pStyle w:val="Heading2"/>
        <w:rPr>
          <w:sz w:val="44"/>
          <w:szCs w:val="28"/>
        </w:rPr>
      </w:pPr>
      <w:r w:rsidRPr="00DB512E">
        <w:rPr>
          <w:color w:val="FF1571" w:themeColor="accent2"/>
          <w:sz w:val="44"/>
          <w:szCs w:val="28"/>
        </w:rPr>
        <w:lastRenderedPageBreak/>
        <w:t xml:space="preserve">1. </w:t>
      </w:r>
      <w:r w:rsidRPr="00A33CDF">
        <w:rPr>
          <w:sz w:val="44"/>
          <w:szCs w:val="28"/>
        </w:rPr>
        <w:t>Introduction</w:t>
      </w:r>
    </w:p>
    <w:p w14:paraId="587FBC10" w14:textId="77777777" w:rsidR="00DE0771" w:rsidRPr="00DE0771" w:rsidRDefault="00DE0771" w:rsidP="00DE0771"/>
    <w:p w14:paraId="20A6AEF8" w14:textId="5E274905" w:rsidR="00DE0771" w:rsidRPr="00496ECF" w:rsidRDefault="00496ECF" w:rsidP="00496ECF">
      <w:pPr>
        <w:pStyle w:val="Heading4"/>
        <w:rPr>
          <w:u w:val="single"/>
        </w:rPr>
      </w:pPr>
      <w:r>
        <w:rPr>
          <w:u w:val="single"/>
        </w:rPr>
        <w:t>1.1 D</w:t>
      </w:r>
      <w:r w:rsidR="00DE0771" w:rsidRPr="00496ECF">
        <w:rPr>
          <w:u w:val="single"/>
        </w:rPr>
        <w:t>esign Brief and Aims</w:t>
      </w:r>
    </w:p>
    <w:p w14:paraId="3FFB2488" w14:textId="6840488E" w:rsidR="00DE0771" w:rsidRDefault="00DE0771" w:rsidP="00DE0771"/>
    <w:p w14:paraId="052C563E" w14:textId="7A4473F9" w:rsidR="00DE0771" w:rsidRDefault="00BD07D4" w:rsidP="00DE0771">
      <w:r>
        <w:t xml:space="preserve">The aim of the following project is to understand </w:t>
      </w:r>
      <w:r w:rsidR="004320DF">
        <w:t xml:space="preserve">arithmetic circuits </w:t>
      </w:r>
      <w:r>
        <w:t xml:space="preserve">and </w:t>
      </w:r>
      <w:r w:rsidR="004320DF">
        <w:t xml:space="preserve">to </w:t>
      </w:r>
      <w:r>
        <w:t xml:space="preserve">develop two different logical adder units, a </w:t>
      </w:r>
      <w:r w:rsidR="004320DF">
        <w:t>16-bit</w:t>
      </w:r>
      <w:r>
        <w:t xml:space="preserve"> adder to add 2 singed </w:t>
      </w:r>
      <w:r w:rsidR="004320DF">
        <w:t xml:space="preserve">two’s complement 16-bit numbers, and a </w:t>
      </w:r>
      <w:r w:rsidR="0048073A">
        <w:t>binary coded decimal (BCD) adder respectively.</w:t>
      </w:r>
      <w:r w:rsidR="00C348D5">
        <w:t xml:space="preserve"> To verify </w:t>
      </w:r>
      <w:r w:rsidR="00652142">
        <w:t xml:space="preserve">operational accuracy, a simulation test bed is created and both implementations are to be exhaustively tested. </w:t>
      </w:r>
    </w:p>
    <w:p w14:paraId="3E373E5E" w14:textId="77777777" w:rsidR="00DE0771" w:rsidRDefault="00DE0771" w:rsidP="00DE0771"/>
    <w:p w14:paraId="698E2456" w14:textId="771AA945" w:rsidR="00DE0771" w:rsidRPr="00917C4C" w:rsidRDefault="00DE0771" w:rsidP="00917C4C">
      <w:pPr>
        <w:pStyle w:val="Heading2"/>
        <w:rPr>
          <w:sz w:val="44"/>
          <w:szCs w:val="28"/>
        </w:rPr>
      </w:pPr>
      <w:r w:rsidRPr="00DB512E">
        <w:rPr>
          <w:color w:val="FF1571" w:themeColor="accent2"/>
          <w:sz w:val="44"/>
          <w:szCs w:val="28"/>
        </w:rPr>
        <w:t xml:space="preserve">2. </w:t>
      </w:r>
      <w:r w:rsidRPr="00A33CDF">
        <w:rPr>
          <w:sz w:val="44"/>
          <w:szCs w:val="28"/>
        </w:rPr>
        <w:t>Design Description</w:t>
      </w:r>
    </w:p>
    <w:p w14:paraId="747D4F17" w14:textId="06500D6F" w:rsidR="00DE0771" w:rsidRDefault="00DE0771" w:rsidP="00DE0771"/>
    <w:p w14:paraId="3337DB24" w14:textId="092D53A0" w:rsidR="00496ECF" w:rsidRPr="00496ECF" w:rsidRDefault="00496ECF" w:rsidP="00496ECF">
      <w:pPr>
        <w:pStyle w:val="Heading4"/>
        <w:rPr>
          <w:u w:val="single"/>
        </w:rPr>
      </w:pPr>
      <w:r w:rsidRPr="00496ECF">
        <w:rPr>
          <w:u w:val="single"/>
        </w:rPr>
        <w:t>2.</w:t>
      </w:r>
      <w:r w:rsidR="007E005C">
        <w:rPr>
          <w:u w:val="single"/>
        </w:rPr>
        <w:t>1</w:t>
      </w:r>
      <w:r w:rsidRPr="00496ECF">
        <w:rPr>
          <w:u w:val="single"/>
        </w:rPr>
        <w:t xml:space="preserve"> </w:t>
      </w:r>
      <w:r>
        <w:rPr>
          <w:u w:val="single"/>
        </w:rPr>
        <w:t>16-Bit Adder</w:t>
      </w:r>
    </w:p>
    <w:p w14:paraId="48201A57" w14:textId="129F4C3B" w:rsidR="00DE0771" w:rsidRDefault="00DE0771" w:rsidP="00DE0771"/>
    <w:p w14:paraId="7DDED542" w14:textId="3BF5BCA8" w:rsidR="007E005C" w:rsidRDefault="007E005C" w:rsidP="007E005C">
      <w:pPr>
        <w:pStyle w:val="Heading4"/>
        <w:rPr>
          <w:u w:val="single"/>
        </w:rPr>
      </w:pPr>
      <w:r>
        <w:tab/>
      </w:r>
      <w:r w:rsidRPr="00496ECF">
        <w:rPr>
          <w:u w:val="single"/>
        </w:rPr>
        <w:t>2.1</w:t>
      </w:r>
      <w:r>
        <w:rPr>
          <w:u w:val="single"/>
        </w:rPr>
        <w:t>.1</w:t>
      </w:r>
      <w:r w:rsidRPr="00496ECF">
        <w:rPr>
          <w:u w:val="single"/>
        </w:rPr>
        <w:t xml:space="preserve"> Design Assumptions</w:t>
      </w:r>
    </w:p>
    <w:p w14:paraId="5D534635" w14:textId="77777777" w:rsidR="007E005C" w:rsidRPr="007E005C" w:rsidRDefault="007E005C" w:rsidP="007E005C"/>
    <w:p w14:paraId="68A84900" w14:textId="1D7FAF00" w:rsidR="007E005C" w:rsidRDefault="007E005C" w:rsidP="007E005C">
      <w:pPr>
        <w:pStyle w:val="ListParagraph"/>
        <w:numPr>
          <w:ilvl w:val="0"/>
          <w:numId w:val="7"/>
        </w:numPr>
      </w:pPr>
      <w:r>
        <w:t>Inputs are signed 16-bit two’s complement format.</w:t>
      </w:r>
    </w:p>
    <w:p w14:paraId="2704FF44" w14:textId="138677C4" w:rsidR="007E005C" w:rsidRDefault="007E005C" w:rsidP="000F3F6C">
      <w:pPr>
        <w:pStyle w:val="ListParagraph"/>
        <w:numPr>
          <w:ilvl w:val="0"/>
          <w:numId w:val="7"/>
        </w:numPr>
      </w:pPr>
      <w:r>
        <w:t>Unit does not run on a based on a clock.</w:t>
      </w:r>
    </w:p>
    <w:p w14:paraId="28AD4F54" w14:textId="209DBDC0" w:rsidR="00207570" w:rsidRDefault="00207570" w:rsidP="000F3F6C">
      <w:pPr>
        <w:pStyle w:val="ListParagraph"/>
        <w:numPr>
          <w:ilvl w:val="0"/>
          <w:numId w:val="7"/>
        </w:numPr>
        <w:rPr>
          <w:b/>
          <w:bCs/>
        </w:rPr>
      </w:pPr>
      <w:r w:rsidRPr="00C14C6B">
        <w:rPr>
          <w:b/>
          <w:bCs/>
        </w:rPr>
        <w:t xml:space="preserve">Positive Saturation does not set the overflow flag (since a carry out will not be generated with two positive signed 2’s complement </w:t>
      </w:r>
      <w:r w:rsidR="00C14C6B" w:rsidRPr="00C14C6B">
        <w:rPr>
          <w:b/>
          <w:bCs/>
        </w:rPr>
        <w:t>numbers</w:t>
      </w:r>
      <w:r w:rsidR="00C14C6B">
        <w:rPr>
          <w:b/>
          <w:bCs/>
        </w:rPr>
        <w:t xml:space="preserve">, </w:t>
      </w:r>
      <w:r w:rsidR="000E0616">
        <w:rPr>
          <w:b/>
          <w:bCs/>
        </w:rPr>
        <w:t>as the signed bit is 0</w:t>
      </w:r>
      <w:r w:rsidR="00C14C6B" w:rsidRPr="00C14C6B">
        <w:rPr>
          <w:b/>
          <w:bCs/>
        </w:rPr>
        <w:t>).</w:t>
      </w:r>
    </w:p>
    <w:p w14:paraId="5E8531E2" w14:textId="1FC90726" w:rsidR="0094186D" w:rsidRPr="00C14C6B" w:rsidRDefault="0094186D" w:rsidP="000F3F6C">
      <w:pPr>
        <w:pStyle w:val="ListParagraph"/>
        <w:numPr>
          <w:ilvl w:val="0"/>
          <w:numId w:val="7"/>
        </w:numPr>
        <w:rPr>
          <w:b/>
          <w:bCs/>
        </w:rPr>
      </w:pPr>
      <w:r>
        <w:rPr>
          <w:b/>
          <w:bCs/>
        </w:rPr>
        <w:t xml:space="preserve">The carry in bit is added to the </w:t>
      </w:r>
      <w:r w:rsidR="00BA331D">
        <w:rPr>
          <w:b/>
          <w:bCs/>
        </w:rPr>
        <w:t xml:space="preserve">sum as A + B + C_in. </w:t>
      </w:r>
    </w:p>
    <w:p w14:paraId="22B2CAA0" w14:textId="77777777" w:rsidR="00717D79" w:rsidRDefault="00717D79" w:rsidP="00062840">
      <w:pPr>
        <w:rPr>
          <w:b/>
          <w:bCs/>
        </w:rPr>
      </w:pPr>
    </w:p>
    <w:p w14:paraId="0D532277" w14:textId="160C62A7" w:rsidR="00341E84" w:rsidRPr="00341E84" w:rsidRDefault="00341E84" w:rsidP="00341E84">
      <w:pPr>
        <w:pStyle w:val="Heading4"/>
        <w:ind w:firstLine="720"/>
        <w:rPr>
          <w:b/>
          <w:bCs/>
          <w:u w:val="single"/>
        </w:rPr>
      </w:pPr>
      <w:r w:rsidRPr="00341E84">
        <w:rPr>
          <w:u w:val="single"/>
        </w:rPr>
        <w:t xml:space="preserve">2.1.2 </w:t>
      </w:r>
      <w:r>
        <w:rPr>
          <w:u w:val="single"/>
        </w:rPr>
        <w:t xml:space="preserve">Adder </w:t>
      </w:r>
      <w:r w:rsidRPr="00341E84">
        <w:rPr>
          <w:u w:val="single"/>
        </w:rPr>
        <w:t xml:space="preserve">Design </w:t>
      </w:r>
    </w:p>
    <w:p w14:paraId="5D566DE3" w14:textId="70D0D6B0" w:rsidR="00DE0771" w:rsidRDefault="00717D79" w:rsidP="00DE0771">
      <w:r w:rsidRPr="00717D79">
        <w:rPr>
          <w:noProof/>
        </w:rPr>
        <w:drawing>
          <wp:anchor distT="0" distB="0" distL="114300" distR="114300" simplePos="0" relativeHeight="251658240" behindDoc="1" locked="0" layoutInCell="1" allowOverlap="1" wp14:anchorId="458B2841" wp14:editId="10FEE387">
            <wp:simplePos x="0" y="0"/>
            <wp:positionH relativeFrom="column">
              <wp:posOffset>-76200</wp:posOffset>
            </wp:positionH>
            <wp:positionV relativeFrom="paragraph">
              <wp:posOffset>190500</wp:posOffset>
            </wp:positionV>
            <wp:extent cx="6858000" cy="3669030"/>
            <wp:effectExtent l="0" t="0" r="0" b="7620"/>
            <wp:wrapTight wrapText="bothSides">
              <wp:wrapPolygon edited="0">
                <wp:start x="0" y="0"/>
                <wp:lineTo x="0" y="21533"/>
                <wp:lineTo x="21540" y="21533"/>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3669030"/>
                    </a:xfrm>
                    <a:prstGeom prst="rect">
                      <a:avLst/>
                    </a:prstGeom>
                  </pic:spPr>
                </pic:pic>
              </a:graphicData>
            </a:graphic>
            <wp14:sizeRelH relativeFrom="page">
              <wp14:pctWidth>0</wp14:pctWidth>
            </wp14:sizeRelH>
            <wp14:sizeRelV relativeFrom="page">
              <wp14:pctHeight>0</wp14:pctHeight>
            </wp14:sizeRelV>
          </wp:anchor>
        </w:drawing>
      </w:r>
    </w:p>
    <w:p w14:paraId="4551B0CE" w14:textId="6A051E34" w:rsidR="00DE0771" w:rsidRDefault="00717D79" w:rsidP="00DE0771">
      <w:r>
        <w:rPr>
          <w:noProof/>
        </w:rPr>
        <mc:AlternateContent>
          <mc:Choice Requires="wps">
            <w:drawing>
              <wp:anchor distT="0" distB="0" distL="114300" distR="114300" simplePos="0" relativeHeight="251660288" behindDoc="1" locked="0" layoutInCell="1" allowOverlap="1" wp14:anchorId="3308E825" wp14:editId="57A13E3C">
                <wp:simplePos x="0" y="0"/>
                <wp:positionH relativeFrom="column">
                  <wp:posOffset>2400300</wp:posOffset>
                </wp:positionH>
                <wp:positionV relativeFrom="paragraph">
                  <wp:posOffset>3718560</wp:posOffset>
                </wp:positionV>
                <wp:extent cx="1438275" cy="228600"/>
                <wp:effectExtent l="0" t="0" r="9525" b="0"/>
                <wp:wrapTight wrapText="bothSides">
                  <wp:wrapPolygon edited="0">
                    <wp:start x="0" y="0"/>
                    <wp:lineTo x="0" y="19800"/>
                    <wp:lineTo x="21457" y="19800"/>
                    <wp:lineTo x="2145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438275" cy="228600"/>
                        </a:xfrm>
                        <a:prstGeom prst="rect">
                          <a:avLst/>
                        </a:prstGeom>
                        <a:solidFill>
                          <a:prstClr val="white"/>
                        </a:solidFill>
                        <a:ln>
                          <a:noFill/>
                        </a:ln>
                      </wps:spPr>
                      <wps:txbx>
                        <w:txbxContent>
                          <w:p w14:paraId="1A2600A4" w14:textId="02B36C2E" w:rsidR="00717D79" w:rsidRPr="005C3A17" w:rsidRDefault="00717D79" w:rsidP="00717D79">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1</w:t>
                            </w:r>
                            <w:r w:rsidR="00436780">
                              <w:rPr>
                                <w:noProof/>
                              </w:rPr>
                              <w:fldChar w:fldCharType="end"/>
                            </w:r>
                            <w:r>
                              <w:t xml:space="preserve"> Adder Top level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8E825" id="_x0000_t202" coordsize="21600,21600" o:spt="202" path="m,l,21600r21600,l21600,xe">
                <v:stroke joinstyle="miter"/>
                <v:path gradientshapeok="t" o:connecttype="rect"/>
              </v:shapetype>
              <v:shape id="Text Box 2" o:spid="_x0000_s1026" type="#_x0000_t202" style="position:absolute;margin-left:189pt;margin-top:292.8pt;width:113.2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" stroked="f">
                <v:textbox inset="0,0,0,0">
                  <w:txbxContent>
                    <w:p w14:paraId="1A2600A4" w14:textId="02B36C2E" w:rsidR="00717D79" w:rsidRPr="005C3A17" w:rsidRDefault="00717D79" w:rsidP="00717D79">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1</w:t>
                      </w:r>
                      <w:r w:rsidR="00436780">
                        <w:rPr>
                          <w:noProof/>
                        </w:rPr>
                        <w:fldChar w:fldCharType="end"/>
                      </w:r>
                      <w:r>
                        <w:t xml:space="preserve"> Adder Top level design</w:t>
                      </w:r>
                    </w:p>
                  </w:txbxContent>
                </v:textbox>
                <w10:wrap type="tight"/>
              </v:shape>
            </w:pict>
          </mc:Fallback>
        </mc:AlternateContent>
      </w:r>
    </w:p>
    <w:p w14:paraId="6164B3B7" w14:textId="77777777" w:rsidR="00BA331D" w:rsidRDefault="00BA331D" w:rsidP="00DE0771"/>
    <w:p w14:paraId="0146BF3A" w14:textId="06DF8BAC" w:rsidR="00DE0771" w:rsidRDefault="00DE0771" w:rsidP="00DE0771"/>
    <w:p w14:paraId="48FE04CC" w14:textId="067C0F7E" w:rsidR="00062840" w:rsidRPr="00062840" w:rsidRDefault="00062840" w:rsidP="00DE0771">
      <w:r w:rsidRPr="00062840">
        <w:lastRenderedPageBreak/>
        <w:t>VHDL Implementation:</w:t>
      </w:r>
    </w:p>
    <w:p w14:paraId="6BA6833E" w14:textId="77777777" w:rsidR="00DB3D3B" w:rsidRDefault="00062840" w:rsidP="00062840">
      <w:pPr>
        <w:pStyle w:val="ListParagraph"/>
        <w:numPr>
          <w:ilvl w:val="0"/>
          <w:numId w:val="8"/>
        </w:numPr>
      </w:pPr>
      <w:r>
        <w:t xml:space="preserve">The </w:t>
      </w:r>
      <w:r w:rsidR="00DB3D3B">
        <w:t xml:space="preserve">device (adder) </w:t>
      </w:r>
      <w:r>
        <w:t xml:space="preserve">logic for the </w:t>
      </w:r>
      <w:r w:rsidR="00DB3D3B">
        <w:t>implementation seen in the above figure was implemented behaviorally.</w:t>
      </w:r>
    </w:p>
    <w:p w14:paraId="504856C0" w14:textId="77777777" w:rsidR="00926984" w:rsidRDefault="00DB3D3B" w:rsidP="00062840">
      <w:pPr>
        <w:pStyle w:val="ListParagraph"/>
        <w:numPr>
          <w:ilvl w:val="0"/>
          <w:numId w:val="8"/>
        </w:numPr>
      </w:pPr>
      <w:r>
        <w:t>The inputs are set (casted) to be 16-bit signed two’s complement</w:t>
      </w:r>
      <w:r w:rsidR="00926984">
        <w:t>.</w:t>
      </w:r>
    </w:p>
    <w:p w14:paraId="606B0E2B" w14:textId="44777DCB" w:rsidR="00062840" w:rsidRDefault="00926984" w:rsidP="00062840">
      <w:pPr>
        <w:pStyle w:val="ListParagraph"/>
        <w:numPr>
          <w:ilvl w:val="0"/>
          <w:numId w:val="8"/>
        </w:numPr>
      </w:pPr>
      <w:r>
        <w:t>Based on the resulting sum</w:t>
      </w:r>
      <w:r w:rsidR="005364FE">
        <w:t xml:space="preserve">, the output flags </w:t>
      </w:r>
      <w:r w:rsidR="0098417D">
        <w:t>N, Z, C</w:t>
      </w:r>
      <w:r w:rsidR="005364FE">
        <w:t xml:space="preserve"> and V are </w:t>
      </w:r>
      <w:r w:rsidR="0098417D">
        <w:t xml:space="preserve">set appropriately, and the sum is set on the sum bus (15:0) at the output. </w:t>
      </w:r>
    </w:p>
    <w:p w14:paraId="55504476" w14:textId="035F58E2" w:rsidR="00DE0771" w:rsidRDefault="00DE0771" w:rsidP="00DE0771"/>
    <w:p w14:paraId="00DEC7ED" w14:textId="4DBEF137" w:rsidR="00496ECF" w:rsidRPr="00496ECF" w:rsidRDefault="00496ECF" w:rsidP="00496ECF">
      <w:pPr>
        <w:pStyle w:val="Heading4"/>
        <w:rPr>
          <w:u w:val="single"/>
        </w:rPr>
      </w:pPr>
      <w:r w:rsidRPr="00496ECF">
        <w:rPr>
          <w:u w:val="single"/>
        </w:rPr>
        <w:t>2.</w:t>
      </w:r>
      <w:r w:rsidR="007E005C">
        <w:rPr>
          <w:u w:val="single"/>
        </w:rPr>
        <w:t>2</w:t>
      </w:r>
      <w:r w:rsidRPr="00496ECF">
        <w:rPr>
          <w:u w:val="single"/>
        </w:rPr>
        <w:t xml:space="preserve"> </w:t>
      </w:r>
      <w:r>
        <w:rPr>
          <w:u w:val="single"/>
        </w:rPr>
        <w:t>BCD</w:t>
      </w:r>
      <w:r w:rsidR="00C94C83">
        <w:rPr>
          <w:u w:val="single"/>
        </w:rPr>
        <w:t xml:space="preserve"> Adder</w:t>
      </w:r>
    </w:p>
    <w:p w14:paraId="7BE18CCC" w14:textId="16E35EE1" w:rsidR="00DE0771" w:rsidRDefault="00DE0771" w:rsidP="00DE0771"/>
    <w:p w14:paraId="699AC348" w14:textId="09F02C69" w:rsidR="00DE0771" w:rsidRDefault="007E005C" w:rsidP="007E005C">
      <w:pPr>
        <w:pStyle w:val="Heading4"/>
        <w:ind w:firstLine="720"/>
        <w:rPr>
          <w:u w:val="single"/>
        </w:rPr>
      </w:pPr>
      <w:r w:rsidRPr="007E005C">
        <w:rPr>
          <w:u w:val="single"/>
        </w:rPr>
        <w:t>2.2.1 Design Assumptions</w:t>
      </w:r>
    </w:p>
    <w:p w14:paraId="44967C89" w14:textId="62A187A2" w:rsidR="002E5096" w:rsidRDefault="0089386E" w:rsidP="00E32E71">
      <w:pPr>
        <w:pStyle w:val="ListParagraph"/>
        <w:numPr>
          <w:ilvl w:val="0"/>
          <w:numId w:val="11"/>
        </w:numPr>
      </w:pPr>
      <w:r>
        <w:t xml:space="preserve">Adder </w:t>
      </w:r>
      <w:r w:rsidRPr="00491B66">
        <w:rPr>
          <w:color w:val="00B0F0"/>
        </w:rPr>
        <w:t>1</w:t>
      </w:r>
      <w:r>
        <w:t xml:space="preserve"> will add the least significant digit </w:t>
      </w:r>
      <w:r w:rsidR="00601317">
        <w:t xml:space="preserve">(Sum_A) </w:t>
      </w:r>
      <w:r>
        <w:t xml:space="preserve">and </w:t>
      </w:r>
      <w:r w:rsidR="00491B66">
        <w:t>A</w:t>
      </w:r>
      <w:r>
        <w:t>dder 2 will add the most significant (2</w:t>
      </w:r>
      <w:r w:rsidRPr="0089386E">
        <w:rPr>
          <w:vertAlign w:val="superscript"/>
        </w:rPr>
        <w:t>nd</w:t>
      </w:r>
      <w:r>
        <w:t xml:space="preserve"> digit</w:t>
      </w:r>
      <w:r w:rsidR="00601317">
        <w:t xml:space="preserve"> – Sum_B</w:t>
      </w:r>
      <w:r>
        <w:t>)</w:t>
      </w:r>
      <w:r w:rsidR="00491B66">
        <w:t xml:space="preserve"> and pass out a carry. </w:t>
      </w:r>
    </w:p>
    <w:p w14:paraId="628C1071" w14:textId="7417E8D9" w:rsidR="0089386E" w:rsidRDefault="0067049B" w:rsidP="00E32E71">
      <w:pPr>
        <w:pStyle w:val="ListParagraph"/>
        <w:numPr>
          <w:ilvl w:val="0"/>
          <w:numId w:val="11"/>
        </w:numPr>
      </w:pPr>
      <w:r>
        <w:rPr>
          <w:b/>
          <w:bCs/>
        </w:rPr>
        <w:t xml:space="preserve">BCD add 6 </w:t>
      </w:r>
      <w:r w:rsidR="00491B66" w:rsidRPr="0067049B">
        <w:rPr>
          <w:b/>
          <w:bCs/>
        </w:rPr>
        <w:t>Correction circuit</w:t>
      </w:r>
      <w:r w:rsidR="00491B66">
        <w:t xml:space="preserve"> is implemented </w:t>
      </w:r>
      <w:r w:rsidR="00491B66" w:rsidRPr="0067049B">
        <w:rPr>
          <w:b/>
          <w:bCs/>
        </w:rPr>
        <w:t>behaviorally</w:t>
      </w:r>
      <w:r w:rsidR="00491B66">
        <w:t xml:space="preserve"> </w:t>
      </w:r>
      <w:r w:rsidR="001B2FC1">
        <w:t>in</w:t>
      </w:r>
      <w:r w:rsidR="00491B66">
        <w:t xml:space="preserve"> the adder entity.</w:t>
      </w:r>
    </w:p>
    <w:p w14:paraId="4BE01A8B" w14:textId="1C11CEED" w:rsidR="00491B66" w:rsidRDefault="00491B66" w:rsidP="00E32E71">
      <w:pPr>
        <w:pStyle w:val="ListParagraph"/>
        <w:numPr>
          <w:ilvl w:val="0"/>
          <w:numId w:val="11"/>
        </w:numPr>
      </w:pPr>
      <w:r>
        <w:t xml:space="preserve">BCD Input verification </w:t>
      </w:r>
      <w:r w:rsidR="00493638">
        <w:t>circuit will check</w:t>
      </w:r>
      <w:r w:rsidR="009760AD">
        <w:t xml:space="preserve"> all inputs </w:t>
      </w:r>
      <w:r w:rsidR="00493638">
        <w:t xml:space="preserve">before the adders. </w:t>
      </w:r>
    </w:p>
    <w:p w14:paraId="69FA6F7C" w14:textId="054BB983" w:rsidR="00601317" w:rsidRDefault="00D52D1B" w:rsidP="00E32E71">
      <w:pPr>
        <w:pStyle w:val="ListParagraph"/>
        <w:numPr>
          <w:ilvl w:val="0"/>
          <w:numId w:val="11"/>
        </w:numPr>
        <w:rPr>
          <w:b/>
          <w:bCs/>
        </w:rPr>
      </w:pPr>
      <w:r w:rsidRPr="00601317">
        <w:rPr>
          <w:b/>
          <w:bCs/>
        </w:rPr>
        <w:t>The 3</w:t>
      </w:r>
      <w:r w:rsidRPr="00601317">
        <w:rPr>
          <w:b/>
          <w:bCs/>
          <w:vertAlign w:val="superscript"/>
        </w:rPr>
        <w:t>rd</w:t>
      </w:r>
      <w:r w:rsidRPr="00601317">
        <w:rPr>
          <w:b/>
          <w:bCs/>
        </w:rPr>
        <w:t xml:space="preserve"> required BCD digit</w:t>
      </w:r>
      <w:r>
        <w:t xml:space="preserve"> is represented by the </w:t>
      </w:r>
      <w:r w:rsidRPr="00601317">
        <w:rPr>
          <w:b/>
          <w:bCs/>
        </w:rPr>
        <w:t xml:space="preserve">carry out. </w:t>
      </w:r>
    </w:p>
    <w:p w14:paraId="45189142" w14:textId="6DD18EB8" w:rsidR="00A11FE4" w:rsidRPr="00601317" w:rsidRDefault="00A11FE4" w:rsidP="00E32E71">
      <w:pPr>
        <w:pStyle w:val="ListParagraph"/>
        <w:numPr>
          <w:ilvl w:val="0"/>
          <w:numId w:val="11"/>
        </w:numPr>
        <w:rPr>
          <w:b/>
          <w:bCs/>
        </w:rPr>
      </w:pPr>
      <w:r>
        <w:rPr>
          <w:b/>
          <w:bCs/>
        </w:rPr>
        <w:t>Input verification block is implemented as a comparator.</w:t>
      </w:r>
    </w:p>
    <w:p w14:paraId="466ACF21" w14:textId="77777777" w:rsidR="00491B66" w:rsidRDefault="00491B66" w:rsidP="00DE0771"/>
    <w:p w14:paraId="6EE55DE0" w14:textId="6CA8C5DA" w:rsidR="00DE0771" w:rsidRPr="002E5096" w:rsidRDefault="002E5096" w:rsidP="002E5096">
      <w:pPr>
        <w:pStyle w:val="Heading4"/>
        <w:ind w:firstLine="720"/>
        <w:rPr>
          <w:u w:val="single"/>
        </w:rPr>
      </w:pPr>
      <w:r w:rsidRPr="002E5096">
        <w:rPr>
          <w:u w:val="single"/>
        </w:rPr>
        <w:t xml:space="preserve">2.2.2 2-Digit Adder Design </w:t>
      </w:r>
    </w:p>
    <w:p w14:paraId="2FD9CB83" w14:textId="2097F8EA" w:rsidR="00DE0771" w:rsidRDefault="00683108" w:rsidP="00DE0771">
      <w:r>
        <w:rPr>
          <w:noProof/>
        </w:rPr>
        <mc:AlternateContent>
          <mc:Choice Requires="wps">
            <w:drawing>
              <wp:anchor distT="0" distB="0" distL="114300" distR="114300" simplePos="0" relativeHeight="251673600" behindDoc="1" locked="0" layoutInCell="1" allowOverlap="1" wp14:anchorId="6A9836F6" wp14:editId="0134F4EA">
                <wp:simplePos x="0" y="0"/>
                <wp:positionH relativeFrom="margin">
                  <wp:align>center</wp:align>
                </wp:positionH>
                <wp:positionV relativeFrom="paragraph">
                  <wp:posOffset>4694992</wp:posOffset>
                </wp:positionV>
                <wp:extent cx="2700655" cy="201930"/>
                <wp:effectExtent l="0" t="0" r="4445" b="7620"/>
                <wp:wrapTight wrapText="bothSides">
                  <wp:wrapPolygon edited="0">
                    <wp:start x="0" y="0"/>
                    <wp:lineTo x="0" y="20377"/>
                    <wp:lineTo x="21483" y="20377"/>
                    <wp:lineTo x="2148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700655" cy="201930"/>
                        </a:xfrm>
                        <a:prstGeom prst="rect">
                          <a:avLst/>
                        </a:prstGeom>
                        <a:solidFill>
                          <a:prstClr val="white"/>
                        </a:solidFill>
                        <a:ln>
                          <a:noFill/>
                        </a:ln>
                      </wps:spPr>
                      <wps:txbx>
                        <w:txbxContent>
                          <w:p w14:paraId="0FE0A99F" w14:textId="065C9CE5" w:rsidR="002E5096" w:rsidRPr="00C71DB1" w:rsidRDefault="002E5096" w:rsidP="002E5096">
                            <w:pPr>
                              <w:pStyle w:val="Caption"/>
                              <w:rPr>
                                <w:sz w:val="24"/>
                                <w:szCs w:val="24"/>
                              </w:rPr>
                            </w:pPr>
                            <w:r>
                              <w:t xml:space="preserve">Figure </w:t>
                            </w:r>
                            <w:fldSimple w:instr=" SEQ Figure \* ARABIC ">
                              <w:r w:rsidR="00D448DC">
                                <w:rPr>
                                  <w:noProof/>
                                </w:rPr>
                                <w:t>2</w:t>
                              </w:r>
                            </w:fldSimple>
                            <w:r>
                              <w:t xml:space="preserve"> 2 Digit BCD Adder Top level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836F6" id="Text Box 13" o:spid="_x0000_s1027" type="#_x0000_t202" style="position:absolute;margin-left:0;margin-top:369.7pt;width:212.65pt;height:15.9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" stroked="f">
                <v:textbox inset="0,0,0,0">
                  <w:txbxContent>
                    <w:p w14:paraId="0FE0A99F" w14:textId="065C9CE5" w:rsidR="002E5096" w:rsidRPr="00C71DB1" w:rsidRDefault="002E5096" w:rsidP="002E5096">
                      <w:pPr>
                        <w:pStyle w:val="Caption"/>
                        <w:rPr>
                          <w:sz w:val="24"/>
                          <w:szCs w:val="24"/>
                        </w:rPr>
                      </w:pPr>
                      <w:r>
                        <w:t xml:space="preserve">Figure </w:t>
                      </w:r>
                      <w:fldSimple w:instr=" SEQ Figure \* ARABIC ">
                        <w:r w:rsidR="00D448DC">
                          <w:rPr>
                            <w:noProof/>
                          </w:rPr>
                          <w:t>2</w:t>
                        </w:r>
                      </w:fldSimple>
                      <w:r>
                        <w:t xml:space="preserve"> 2 Digit BCD Adder Top level Implementation</w:t>
                      </w:r>
                    </w:p>
                  </w:txbxContent>
                </v:textbox>
                <w10:wrap type="tight" anchorx="margin"/>
              </v:shape>
            </w:pict>
          </mc:Fallback>
        </mc:AlternateContent>
      </w:r>
    </w:p>
    <w:p w14:paraId="276E670E" w14:textId="6DC42236" w:rsidR="00313A40" w:rsidRDefault="006A3326" w:rsidP="00DE0771">
      <w:r w:rsidRPr="006A3326">
        <w:rPr>
          <w:noProof/>
        </w:rPr>
        <w:drawing>
          <wp:anchor distT="0" distB="0" distL="114300" distR="114300" simplePos="0" relativeHeight="251694080" behindDoc="1" locked="0" layoutInCell="1" allowOverlap="1" wp14:anchorId="18615AF8" wp14:editId="49359ABE">
            <wp:simplePos x="0" y="0"/>
            <wp:positionH relativeFrom="column">
              <wp:posOffset>0</wp:posOffset>
            </wp:positionH>
            <wp:positionV relativeFrom="paragraph">
              <wp:posOffset>2540</wp:posOffset>
            </wp:positionV>
            <wp:extent cx="6858000" cy="4367530"/>
            <wp:effectExtent l="0" t="0" r="0" b="0"/>
            <wp:wrapTight wrapText="bothSides">
              <wp:wrapPolygon edited="0">
                <wp:start x="0" y="0"/>
                <wp:lineTo x="0" y="21481"/>
                <wp:lineTo x="21540" y="21481"/>
                <wp:lineTo x="2154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367530"/>
                    </a:xfrm>
                    <a:prstGeom prst="rect">
                      <a:avLst/>
                    </a:prstGeom>
                  </pic:spPr>
                </pic:pic>
              </a:graphicData>
            </a:graphic>
            <wp14:sizeRelH relativeFrom="page">
              <wp14:pctWidth>0</wp14:pctWidth>
            </wp14:sizeRelH>
            <wp14:sizeRelV relativeFrom="page">
              <wp14:pctHeight>0</wp14:pctHeight>
            </wp14:sizeRelV>
          </wp:anchor>
        </w:drawing>
      </w:r>
    </w:p>
    <w:p w14:paraId="50253128" w14:textId="2EFD2F49" w:rsidR="00313A40" w:rsidRDefault="00313A40" w:rsidP="00DE0771"/>
    <w:p w14:paraId="2E559FD5" w14:textId="0A6219CB" w:rsidR="00313A40" w:rsidRDefault="00313A40" w:rsidP="00DE0771"/>
    <w:p w14:paraId="11D6CA27" w14:textId="0CE8C76B" w:rsidR="00DE0771" w:rsidRDefault="00DE0771" w:rsidP="00DE0771"/>
    <w:p w14:paraId="593710C9" w14:textId="308BE2B6" w:rsidR="00497440" w:rsidRDefault="00497440" w:rsidP="00DE0771"/>
    <w:p w14:paraId="63590E99" w14:textId="6A91DEB1" w:rsidR="00497440" w:rsidRDefault="00497440" w:rsidP="00497440">
      <w:r w:rsidRPr="00062840">
        <w:lastRenderedPageBreak/>
        <w:t>VHDL Implementation:</w:t>
      </w:r>
    </w:p>
    <w:p w14:paraId="791927B4" w14:textId="754F55E4" w:rsidR="00497440" w:rsidRDefault="00497440" w:rsidP="00497440">
      <w:pPr>
        <w:pStyle w:val="ListParagraph"/>
        <w:numPr>
          <w:ilvl w:val="0"/>
          <w:numId w:val="12"/>
        </w:numPr>
      </w:pPr>
      <w:r>
        <w:t>The BCD Input Verification block will check if any of the inputs are &gt; 0x9 and set outputs to 0 if this condition is met.</w:t>
      </w:r>
    </w:p>
    <w:p w14:paraId="4E4CDD37" w14:textId="72653F20" w:rsidR="00497440" w:rsidRDefault="00497440" w:rsidP="00497440">
      <w:pPr>
        <w:pStyle w:val="ListParagraph"/>
        <w:numPr>
          <w:ilvl w:val="0"/>
          <w:numId w:val="12"/>
        </w:numPr>
      </w:pPr>
      <w:r>
        <w:t>The adders are implemented such that an internal variable will hold the temporary sum of the inputs.</w:t>
      </w:r>
    </w:p>
    <w:p w14:paraId="2EDE7C6F" w14:textId="186DA314" w:rsidR="00497440" w:rsidRPr="00062840" w:rsidRDefault="00497440" w:rsidP="00497440">
      <w:pPr>
        <w:pStyle w:val="ListParagraph"/>
        <w:numPr>
          <w:ilvl w:val="0"/>
          <w:numId w:val="12"/>
        </w:numPr>
      </w:pPr>
      <w:r>
        <w:t xml:space="preserve">The variable is then checked for overflow, if overflow is detected 6 is added to the output, that is, the </w:t>
      </w:r>
      <w:r w:rsidRPr="00497440">
        <w:rPr>
          <w:b/>
          <w:bCs/>
        </w:rPr>
        <w:t>BCD correction circuit is built into the adder algorithm</w:t>
      </w:r>
      <w:r>
        <w:t xml:space="preserve"> as opposed to an external circuit (</w:t>
      </w:r>
      <w:r>
        <w:rPr>
          <w:i/>
          <w:iCs/>
        </w:rPr>
        <w:t xml:space="preserve">appendix </w:t>
      </w:r>
      <w:r w:rsidR="00984827">
        <w:rPr>
          <w:i/>
          <w:iCs/>
        </w:rPr>
        <w:t>8</w:t>
      </w:r>
      <w:r>
        <w:rPr>
          <w:i/>
          <w:iCs/>
        </w:rPr>
        <w:t>.1)</w:t>
      </w:r>
      <w:r>
        <w:t xml:space="preserve">. </w:t>
      </w:r>
    </w:p>
    <w:p w14:paraId="018524FB" w14:textId="6BE861E2" w:rsidR="00497440" w:rsidRDefault="00497440" w:rsidP="00DE0771"/>
    <w:p w14:paraId="17B8D00F" w14:textId="77777777" w:rsidR="00497440" w:rsidRDefault="00497440" w:rsidP="00DE0771"/>
    <w:p w14:paraId="4FC2CA06" w14:textId="58D5F1C1" w:rsidR="001B432A" w:rsidRPr="00496ECF" w:rsidRDefault="001B432A" w:rsidP="001B432A">
      <w:pPr>
        <w:pStyle w:val="Heading4"/>
        <w:rPr>
          <w:u w:val="single"/>
        </w:rPr>
      </w:pPr>
      <w:r w:rsidRPr="00496ECF">
        <w:rPr>
          <w:u w:val="single"/>
        </w:rPr>
        <w:t>2.</w:t>
      </w:r>
      <w:r w:rsidR="007E005C">
        <w:rPr>
          <w:u w:val="single"/>
        </w:rPr>
        <w:t>3</w:t>
      </w:r>
      <w:r w:rsidRPr="00496ECF">
        <w:rPr>
          <w:u w:val="single"/>
        </w:rPr>
        <w:t xml:space="preserve"> </w:t>
      </w:r>
      <w:r>
        <w:rPr>
          <w:u w:val="single"/>
        </w:rPr>
        <w:t>Design Approach and Flow Description</w:t>
      </w:r>
    </w:p>
    <w:p w14:paraId="7B2571CD" w14:textId="6F7407AE" w:rsidR="00DE0771" w:rsidRDefault="00DE0771" w:rsidP="00DE0771"/>
    <w:p w14:paraId="72E8181A" w14:textId="2650F65D" w:rsidR="003F4976" w:rsidRDefault="003F4976" w:rsidP="003F4976">
      <w:pPr>
        <w:pStyle w:val="ListParagraph"/>
        <w:numPr>
          <w:ilvl w:val="0"/>
          <w:numId w:val="9"/>
        </w:numPr>
      </w:pPr>
      <w:r>
        <w:t>A</w:t>
      </w:r>
      <w:r w:rsidR="009E58E9">
        <w:t>s per the previous practical, a</w:t>
      </w:r>
      <w:r>
        <w:t xml:space="preserve"> </w:t>
      </w:r>
      <w:r w:rsidRPr="00954D65">
        <w:rPr>
          <w:b/>
          <w:bCs/>
        </w:rPr>
        <w:t>top down</w:t>
      </w:r>
      <w:r>
        <w:t xml:space="preserve"> </w:t>
      </w:r>
      <w:r w:rsidRPr="001F158E">
        <w:rPr>
          <w:b/>
          <w:bCs/>
        </w:rPr>
        <w:t>test-driven</w:t>
      </w:r>
      <w:r>
        <w:t xml:space="preserve"> development approach was used to create the above systems, following these steps.</w:t>
      </w:r>
    </w:p>
    <w:p w14:paraId="4CF19B06" w14:textId="48337E85" w:rsidR="003F4976" w:rsidRDefault="003F4976" w:rsidP="003F4976">
      <w:pPr>
        <w:pStyle w:val="ListParagraph"/>
        <w:numPr>
          <w:ilvl w:val="0"/>
          <w:numId w:val="10"/>
        </w:numPr>
      </w:pPr>
      <w:r>
        <w:t xml:space="preserve">Planning and a high-level overview of how the system works. (design of </w:t>
      </w:r>
      <w:r>
        <w:rPr>
          <w:i/>
          <w:iCs/>
        </w:rPr>
        <w:t>figures 1,2)</w:t>
      </w:r>
    </w:p>
    <w:p w14:paraId="6BD51F80" w14:textId="3B27DECD" w:rsidR="003F4976" w:rsidRDefault="003F4976" w:rsidP="003F4976">
      <w:pPr>
        <w:pStyle w:val="ListParagraph"/>
        <w:numPr>
          <w:ilvl w:val="0"/>
          <w:numId w:val="10"/>
        </w:numPr>
      </w:pPr>
      <w:r>
        <w:t>Creating the individual blocks and test beds for these blocks to test I/O</w:t>
      </w:r>
      <w:r w:rsidR="009E58E9">
        <w:t xml:space="preserve"> when required.</w:t>
      </w:r>
    </w:p>
    <w:p w14:paraId="6A266809" w14:textId="584BE59D" w:rsidR="003F4976" w:rsidRDefault="003F4976" w:rsidP="003F4976">
      <w:pPr>
        <w:pStyle w:val="ListParagraph"/>
        <w:numPr>
          <w:ilvl w:val="0"/>
          <w:numId w:val="10"/>
        </w:numPr>
      </w:pPr>
      <w:r>
        <w:t xml:space="preserve">Creating a top-level design which connects the blocks one at a time and testing I/O with a system testbed. </w:t>
      </w:r>
    </w:p>
    <w:p w14:paraId="2D3712E8" w14:textId="1207F2F8" w:rsidR="002E5096" w:rsidRDefault="003F4976" w:rsidP="00DE0771">
      <w:pPr>
        <w:pStyle w:val="ListParagraph"/>
        <w:numPr>
          <w:ilvl w:val="0"/>
          <w:numId w:val="10"/>
        </w:numPr>
      </w:pPr>
      <w:r>
        <w:t xml:space="preserve">Verify simulations meet design criteria. </w:t>
      </w:r>
    </w:p>
    <w:p w14:paraId="067DAAFE" w14:textId="77777777" w:rsidR="00A33CDF" w:rsidRDefault="00A33CDF" w:rsidP="00DE0771"/>
    <w:p w14:paraId="6BBEDF25" w14:textId="523C6F97" w:rsidR="00DE0771" w:rsidRDefault="00DE0771" w:rsidP="00DE0771">
      <w:pPr>
        <w:pStyle w:val="Heading2"/>
        <w:rPr>
          <w:sz w:val="44"/>
          <w:szCs w:val="28"/>
        </w:rPr>
      </w:pPr>
      <w:r w:rsidRPr="00DB512E">
        <w:rPr>
          <w:color w:val="FF1571" w:themeColor="accent2"/>
          <w:sz w:val="44"/>
          <w:szCs w:val="28"/>
        </w:rPr>
        <w:t xml:space="preserve">3. </w:t>
      </w:r>
      <w:r w:rsidRPr="00A33CDF">
        <w:rPr>
          <w:sz w:val="44"/>
          <w:szCs w:val="28"/>
        </w:rPr>
        <w:t>Simulation and Results</w:t>
      </w:r>
    </w:p>
    <w:p w14:paraId="538CF4E0" w14:textId="77777777" w:rsidR="003F6D3B" w:rsidRPr="003F6D3B" w:rsidRDefault="003F6D3B" w:rsidP="003F6D3B"/>
    <w:p w14:paraId="2011F907" w14:textId="619B25FE" w:rsidR="003F6D3B" w:rsidRPr="003F6D3B" w:rsidRDefault="003F6D3B" w:rsidP="003F6D3B">
      <w:pPr>
        <w:rPr>
          <w:b/>
          <w:bCs/>
          <w:sz w:val="26"/>
          <w:szCs w:val="26"/>
        </w:rPr>
      </w:pPr>
      <w:r w:rsidRPr="003F6D3B">
        <w:rPr>
          <w:b/>
          <w:bCs/>
          <w:sz w:val="26"/>
          <w:szCs w:val="26"/>
        </w:rPr>
        <w:t>Simulation Legend</w:t>
      </w:r>
      <w:r>
        <w:rPr>
          <w:b/>
          <w:bCs/>
          <w:sz w:val="26"/>
          <w:szCs w:val="26"/>
        </w:rPr>
        <w:br/>
      </w:r>
    </w:p>
    <w:tbl>
      <w:tblPr>
        <w:tblStyle w:val="GridTable3-Accent2"/>
        <w:tblW w:w="0" w:type="auto"/>
        <w:tblInd w:w="1665" w:type="dxa"/>
        <w:tblLook w:val="04A0" w:firstRow="1" w:lastRow="0" w:firstColumn="1" w:lastColumn="0" w:noHBand="0" w:noVBand="1"/>
      </w:tblPr>
      <w:tblGrid>
        <w:gridCol w:w="1147"/>
        <w:gridCol w:w="4239"/>
      </w:tblGrid>
      <w:tr w:rsidR="003F6D3B" w14:paraId="5854F22E" w14:textId="77777777" w:rsidTr="002D27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7" w:type="dxa"/>
          </w:tcPr>
          <w:p w14:paraId="307F2C79" w14:textId="77777777" w:rsidR="003F6D3B" w:rsidRDefault="003F6D3B" w:rsidP="002D277A">
            <w:r>
              <w:t>SIGNAL</w:t>
            </w:r>
          </w:p>
        </w:tc>
        <w:tc>
          <w:tcPr>
            <w:tcW w:w="4239" w:type="dxa"/>
          </w:tcPr>
          <w:p w14:paraId="19D9EC8F" w14:textId="77777777" w:rsidR="003F6D3B" w:rsidRDefault="003F6D3B" w:rsidP="002D277A">
            <w:pPr>
              <w:cnfStyle w:val="100000000000" w:firstRow="1" w:lastRow="0" w:firstColumn="0" w:lastColumn="0" w:oddVBand="0" w:evenVBand="0" w:oddHBand="0" w:evenHBand="0" w:firstRowFirstColumn="0" w:firstRowLastColumn="0" w:lastRowFirstColumn="0" w:lastRowLastColumn="0"/>
            </w:pPr>
            <w:r>
              <w:t>USAGE</w:t>
            </w:r>
          </w:p>
        </w:tc>
      </w:tr>
      <w:tr w:rsidR="003F6D3B" w14:paraId="0B3C7EE6" w14:textId="77777777" w:rsidTr="002D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4DDBAC72" w14:textId="77777777" w:rsidR="003F6D3B" w:rsidRDefault="003F6D3B" w:rsidP="002D277A">
            <w:r>
              <w:t>C_in</w:t>
            </w:r>
          </w:p>
        </w:tc>
        <w:tc>
          <w:tcPr>
            <w:tcW w:w="4239" w:type="dxa"/>
          </w:tcPr>
          <w:p w14:paraId="7F73742A" w14:textId="502152C6" w:rsidR="003F6D3B" w:rsidRDefault="003F6D3B" w:rsidP="002D277A">
            <w:pPr>
              <w:cnfStyle w:val="000000100000" w:firstRow="0" w:lastRow="0" w:firstColumn="0" w:lastColumn="0" w:oddVBand="0" w:evenVBand="0" w:oddHBand="1" w:evenHBand="0" w:firstRowFirstColumn="0" w:firstRowLastColumn="0" w:lastRowFirstColumn="0" w:lastRowLastColumn="0"/>
            </w:pPr>
            <w:r>
              <w:t>Carry in Flag</w:t>
            </w:r>
          </w:p>
        </w:tc>
      </w:tr>
      <w:tr w:rsidR="003F6D3B" w14:paraId="41608C91" w14:textId="77777777" w:rsidTr="002D277A">
        <w:tc>
          <w:tcPr>
            <w:cnfStyle w:val="001000000000" w:firstRow="0" w:lastRow="0" w:firstColumn="1" w:lastColumn="0" w:oddVBand="0" w:evenVBand="0" w:oddHBand="0" w:evenHBand="0" w:firstRowFirstColumn="0" w:firstRowLastColumn="0" w:lastRowFirstColumn="0" w:lastRowLastColumn="0"/>
            <w:tcW w:w="1147" w:type="dxa"/>
          </w:tcPr>
          <w:p w14:paraId="2ADCF8F9" w14:textId="77777777" w:rsidR="003F6D3B" w:rsidRDefault="003F6D3B" w:rsidP="002D277A">
            <w:r>
              <w:t>SAT_in</w:t>
            </w:r>
          </w:p>
        </w:tc>
        <w:tc>
          <w:tcPr>
            <w:tcW w:w="4239" w:type="dxa"/>
          </w:tcPr>
          <w:p w14:paraId="7A4843DE" w14:textId="77777777" w:rsidR="003F6D3B" w:rsidRDefault="003F6D3B" w:rsidP="002D277A">
            <w:pPr>
              <w:cnfStyle w:val="000000000000" w:firstRow="0" w:lastRow="0" w:firstColumn="0" w:lastColumn="0" w:oddVBand="0" w:evenVBand="0" w:oddHBand="0" w:evenHBand="0" w:firstRowFirstColumn="0" w:firstRowLastColumn="0" w:lastRowFirstColumn="0" w:lastRowLastColumn="0"/>
            </w:pPr>
            <w:r>
              <w:t>Saturation Enable Flag</w:t>
            </w:r>
          </w:p>
        </w:tc>
      </w:tr>
      <w:tr w:rsidR="003F6D3B" w14:paraId="10F71763" w14:textId="77777777" w:rsidTr="002D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2FFD6653" w14:textId="77777777" w:rsidR="003F6D3B" w:rsidRDefault="003F6D3B" w:rsidP="002D277A">
            <w:r>
              <w:t>C_out</w:t>
            </w:r>
          </w:p>
        </w:tc>
        <w:tc>
          <w:tcPr>
            <w:tcW w:w="4239" w:type="dxa"/>
          </w:tcPr>
          <w:p w14:paraId="274B5B37" w14:textId="77777777" w:rsidR="003F6D3B" w:rsidRDefault="003F6D3B" w:rsidP="002D277A">
            <w:pPr>
              <w:cnfStyle w:val="000000100000" w:firstRow="0" w:lastRow="0" w:firstColumn="0" w:lastColumn="0" w:oddVBand="0" w:evenVBand="0" w:oddHBand="1" w:evenHBand="0" w:firstRowFirstColumn="0" w:firstRowLastColumn="0" w:lastRowFirstColumn="0" w:lastRowLastColumn="0"/>
            </w:pPr>
            <w:r>
              <w:t>Carry out – Either 1 or 0</w:t>
            </w:r>
          </w:p>
        </w:tc>
      </w:tr>
      <w:tr w:rsidR="003F6D3B" w14:paraId="71028401" w14:textId="77777777" w:rsidTr="002D277A">
        <w:tc>
          <w:tcPr>
            <w:cnfStyle w:val="001000000000" w:firstRow="0" w:lastRow="0" w:firstColumn="1" w:lastColumn="0" w:oddVBand="0" w:evenVBand="0" w:oddHBand="0" w:evenHBand="0" w:firstRowFirstColumn="0" w:firstRowLastColumn="0" w:lastRowFirstColumn="0" w:lastRowLastColumn="0"/>
            <w:tcW w:w="1147" w:type="dxa"/>
          </w:tcPr>
          <w:p w14:paraId="7248F299" w14:textId="77777777" w:rsidR="003F6D3B" w:rsidRDefault="003F6D3B" w:rsidP="002D277A">
            <w:r>
              <w:t>V_out</w:t>
            </w:r>
          </w:p>
        </w:tc>
        <w:tc>
          <w:tcPr>
            <w:tcW w:w="4239" w:type="dxa"/>
          </w:tcPr>
          <w:p w14:paraId="738FDC47" w14:textId="77777777" w:rsidR="003F6D3B" w:rsidRDefault="003F6D3B" w:rsidP="002D277A">
            <w:pPr>
              <w:cnfStyle w:val="000000000000" w:firstRow="0" w:lastRow="0" w:firstColumn="0" w:lastColumn="0" w:oddVBand="0" w:evenVBand="0" w:oddHBand="0" w:evenHBand="0" w:firstRowFirstColumn="0" w:firstRowLastColumn="0" w:lastRowFirstColumn="0" w:lastRowLastColumn="0"/>
            </w:pPr>
            <w:r>
              <w:t>Overflow has occurred</w:t>
            </w:r>
          </w:p>
        </w:tc>
      </w:tr>
      <w:tr w:rsidR="003F6D3B" w14:paraId="0D7D6CE7" w14:textId="77777777" w:rsidTr="002D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088F1014" w14:textId="77777777" w:rsidR="003F6D3B" w:rsidRDefault="003F6D3B" w:rsidP="002D277A">
            <w:r>
              <w:t>N_out</w:t>
            </w:r>
          </w:p>
        </w:tc>
        <w:tc>
          <w:tcPr>
            <w:tcW w:w="4239" w:type="dxa"/>
          </w:tcPr>
          <w:p w14:paraId="73689086" w14:textId="77777777" w:rsidR="003F6D3B" w:rsidRDefault="003F6D3B" w:rsidP="002D277A">
            <w:pPr>
              <w:cnfStyle w:val="000000100000" w:firstRow="0" w:lastRow="0" w:firstColumn="0" w:lastColumn="0" w:oddVBand="0" w:evenVBand="0" w:oddHBand="1" w:evenHBand="0" w:firstRowFirstColumn="0" w:firstRowLastColumn="0" w:lastRowFirstColumn="0" w:lastRowLastColumn="0"/>
            </w:pPr>
            <w:r>
              <w:t>Output sum is negative – Signed Bit is ‘1’</w:t>
            </w:r>
          </w:p>
        </w:tc>
      </w:tr>
      <w:tr w:rsidR="003F6D3B" w14:paraId="0C291D7F" w14:textId="77777777" w:rsidTr="002D277A">
        <w:tc>
          <w:tcPr>
            <w:cnfStyle w:val="001000000000" w:firstRow="0" w:lastRow="0" w:firstColumn="1" w:lastColumn="0" w:oddVBand="0" w:evenVBand="0" w:oddHBand="0" w:evenHBand="0" w:firstRowFirstColumn="0" w:firstRowLastColumn="0" w:lastRowFirstColumn="0" w:lastRowLastColumn="0"/>
            <w:tcW w:w="1147" w:type="dxa"/>
          </w:tcPr>
          <w:p w14:paraId="1FC79616" w14:textId="77777777" w:rsidR="003F6D3B" w:rsidRDefault="003F6D3B" w:rsidP="002D277A">
            <w:r>
              <w:t>Z_out</w:t>
            </w:r>
          </w:p>
        </w:tc>
        <w:tc>
          <w:tcPr>
            <w:tcW w:w="4239" w:type="dxa"/>
          </w:tcPr>
          <w:p w14:paraId="46D59E5D" w14:textId="77777777" w:rsidR="003F6D3B" w:rsidRDefault="003F6D3B" w:rsidP="002D277A">
            <w:pPr>
              <w:cnfStyle w:val="000000000000" w:firstRow="0" w:lastRow="0" w:firstColumn="0" w:lastColumn="0" w:oddVBand="0" w:evenVBand="0" w:oddHBand="0" w:evenHBand="0" w:firstRowFirstColumn="0" w:firstRowLastColumn="0" w:lastRowFirstColumn="0" w:lastRowLastColumn="0"/>
            </w:pPr>
            <w:r>
              <w:t>Output sum is zero</w:t>
            </w:r>
          </w:p>
        </w:tc>
      </w:tr>
      <w:tr w:rsidR="003F6D3B" w14:paraId="3423F7F6" w14:textId="77777777" w:rsidTr="002D277A">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5386" w:type="dxa"/>
            <w:gridSpan w:val="2"/>
          </w:tcPr>
          <w:p w14:paraId="205D3E19" w14:textId="77777777" w:rsidR="003F6D3B" w:rsidRDefault="003F6D3B" w:rsidP="002D277A"/>
        </w:tc>
      </w:tr>
    </w:tbl>
    <w:p w14:paraId="66EFBECE" w14:textId="1677D588" w:rsidR="00DE0771" w:rsidRDefault="00DE0771" w:rsidP="00DE0771"/>
    <w:p w14:paraId="0A0A7033" w14:textId="4BD4F3AD" w:rsidR="00C94C83" w:rsidRPr="008A04DA" w:rsidRDefault="003F6D3B" w:rsidP="008A04DA">
      <w:pPr>
        <w:pStyle w:val="Heading4"/>
        <w:rPr>
          <w:u w:val="single"/>
        </w:rPr>
      </w:pPr>
      <w:r w:rsidRPr="004D236D">
        <w:rPr>
          <w:noProof/>
        </w:rPr>
        <w:drawing>
          <wp:anchor distT="0" distB="0" distL="114300" distR="114300" simplePos="0" relativeHeight="251661312" behindDoc="1" locked="0" layoutInCell="1" allowOverlap="1" wp14:anchorId="08BA7243" wp14:editId="4395139B">
            <wp:simplePos x="0" y="0"/>
            <wp:positionH relativeFrom="margin">
              <wp:align>right</wp:align>
            </wp:positionH>
            <wp:positionV relativeFrom="paragraph">
              <wp:posOffset>278765</wp:posOffset>
            </wp:positionV>
            <wp:extent cx="6858000" cy="1828800"/>
            <wp:effectExtent l="0" t="0" r="0" b="0"/>
            <wp:wrapTight wrapText="bothSides">
              <wp:wrapPolygon edited="0">
                <wp:start x="0" y="0"/>
                <wp:lineTo x="0" y="21375"/>
                <wp:lineTo x="21540" y="21375"/>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58000" cy="1828800"/>
                    </a:xfrm>
                    <a:prstGeom prst="rect">
                      <a:avLst/>
                    </a:prstGeom>
                  </pic:spPr>
                </pic:pic>
              </a:graphicData>
            </a:graphic>
            <wp14:sizeRelH relativeFrom="page">
              <wp14:pctWidth>0</wp14:pctWidth>
            </wp14:sizeRelH>
            <wp14:sizeRelV relativeFrom="page">
              <wp14:pctHeight>0</wp14:pctHeight>
            </wp14:sizeRelV>
          </wp:anchor>
        </w:drawing>
      </w:r>
      <w:r w:rsidR="00C94C83">
        <w:rPr>
          <w:u w:val="single"/>
        </w:rPr>
        <w:t>3</w:t>
      </w:r>
      <w:r w:rsidR="00C94C83" w:rsidRPr="00496ECF">
        <w:rPr>
          <w:u w:val="single"/>
        </w:rPr>
        <w:t>.</w:t>
      </w:r>
      <w:r w:rsidR="00C94C83">
        <w:rPr>
          <w:u w:val="single"/>
        </w:rPr>
        <w:t>1</w:t>
      </w:r>
      <w:r w:rsidR="00C94C83" w:rsidRPr="00496ECF">
        <w:rPr>
          <w:u w:val="single"/>
        </w:rPr>
        <w:t xml:space="preserve"> </w:t>
      </w:r>
      <w:r w:rsidR="00C94C83">
        <w:rPr>
          <w:u w:val="single"/>
        </w:rPr>
        <w:t>16-Bit Adder</w:t>
      </w:r>
    </w:p>
    <w:p w14:paraId="4D7F05FB" w14:textId="4C46B722" w:rsidR="00C94C83" w:rsidRDefault="003F6D3B" w:rsidP="00C94C83">
      <w:r>
        <w:rPr>
          <w:noProof/>
        </w:rPr>
        <mc:AlternateContent>
          <mc:Choice Requires="wps">
            <w:drawing>
              <wp:anchor distT="0" distB="0" distL="114300" distR="114300" simplePos="0" relativeHeight="251664384" behindDoc="1" locked="0" layoutInCell="1" allowOverlap="1" wp14:anchorId="4AC9A8B4" wp14:editId="111C3289">
                <wp:simplePos x="0" y="0"/>
                <wp:positionH relativeFrom="margin">
                  <wp:posOffset>2352675</wp:posOffset>
                </wp:positionH>
                <wp:positionV relativeFrom="paragraph">
                  <wp:posOffset>1958340</wp:posOffset>
                </wp:positionV>
                <wp:extent cx="2530475" cy="175260"/>
                <wp:effectExtent l="0" t="0" r="3175" b="0"/>
                <wp:wrapTight wrapText="bothSides">
                  <wp:wrapPolygon edited="0">
                    <wp:start x="0" y="0"/>
                    <wp:lineTo x="0" y="18783"/>
                    <wp:lineTo x="21464" y="18783"/>
                    <wp:lineTo x="2146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530475" cy="175260"/>
                        </a:xfrm>
                        <a:prstGeom prst="rect">
                          <a:avLst/>
                        </a:prstGeom>
                        <a:solidFill>
                          <a:prstClr val="white"/>
                        </a:solidFill>
                        <a:ln>
                          <a:noFill/>
                        </a:ln>
                      </wps:spPr>
                      <wps:txbx>
                        <w:txbxContent>
                          <w:p w14:paraId="2413B33B" w14:textId="38552415" w:rsidR="009476F4" w:rsidRPr="00C21201" w:rsidRDefault="009476F4" w:rsidP="009476F4">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3</w:t>
                            </w:r>
                            <w:r w:rsidR="00436780">
                              <w:rPr>
                                <w:noProof/>
                              </w:rPr>
                              <w:fldChar w:fldCharType="end"/>
                            </w:r>
                            <w:r>
                              <w:t xml:space="preserve"> Adder Simulation Results (H</w:t>
                            </w:r>
                            <w:r w:rsidR="008A04DA">
                              <w:t>ex Representation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A8B4" id="Text Box 5" o:spid="_x0000_s1028" type="#_x0000_t202" style="position:absolute;margin-left:185.25pt;margin-top:154.2pt;width:199.25pt;height:13.8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" stroked="f">
                <v:textbox inset="0,0,0,0">
                  <w:txbxContent>
                    <w:p w14:paraId="2413B33B" w14:textId="38552415" w:rsidR="009476F4" w:rsidRPr="00C21201" w:rsidRDefault="009476F4" w:rsidP="009476F4">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3</w:t>
                      </w:r>
                      <w:r w:rsidR="00436780">
                        <w:rPr>
                          <w:noProof/>
                        </w:rPr>
                        <w:fldChar w:fldCharType="end"/>
                      </w:r>
                      <w:r>
                        <w:t xml:space="preserve"> Adder Simulation Results (H</w:t>
                      </w:r>
                      <w:r w:rsidR="008A04DA">
                        <w:t>ex Representation</w:t>
                      </w:r>
                      <w:r>
                        <w:t>)</w:t>
                      </w:r>
                    </w:p>
                  </w:txbxContent>
                </v:textbox>
                <w10:wrap type="tight" anchorx="margin"/>
              </v:shape>
            </w:pict>
          </mc:Fallback>
        </mc:AlternateContent>
      </w:r>
    </w:p>
    <w:p w14:paraId="2E74F90C" w14:textId="7434C1DE" w:rsidR="003F6D3B" w:rsidRDefault="003F6D3B" w:rsidP="00C94C83">
      <w:r w:rsidRPr="009476F4">
        <w:rPr>
          <w:noProof/>
        </w:rPr>
        <w:lastRenderedPageBreak/>
        <w:drawing>
          <wp:anchor distT="0" distB="0" distL="114300" distR="114300" simplePos="0" relativeHeight="251662336" behindDoc="1" locked="0" layoutInCell="1" allowOverlap="1" wp14:anchorId="50D1E79B" wp14:editId="26FE545E">
            <wp:simplePos x="0" y="0"/>
            <wp:positionH relativeFrom="margin">
              <wp:align>right</wp:align>
            </wp:positionH>
            <wp:positionV relativeFrom="paragraph">
              <wp:posOffset>235585</wp:posOffset>
            </wp:positionV>
            <wp:extent cx="6858000" cy="1632585"/>
            <wp:effectExtent l="0" t="0" r="0" b="5715"/>
            <wp:wrapTight wrapText="bothSides">
              <wp:wrapPolygon edited="0">
                <wp:start x="0" y="0"/>
                <wp:lineTo x="0" y="21424"/>
                <wp:lineTo x="21540" y="21424"/>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1632585"/>
                    </a:xfrm>
                    <a:prstGeom prst="rect">
                      <a:avLst/>
                    </a:prstGeom>
                  </pic:spPr>
                </pic:pic>
              </a:graphicData>
            </a:graphic>
            <wp14:sizeRelH relativeFrom="page">
              <wp14:pctWidth>0</wp14:pctWidth>
            </wp14:sizeRelH>
            <wp14:sizeRelV relativeFrom="page">
              <wp14:pctHeight>0</wp14:pctHeight>
            </wp14:sizeRelV>
          </wp:anchor>
        </w:drawing>
      </w:r>
    </w:p>
    <w:p w14:paraId="15DADC98" w14:textId="1D67EFCB" w:rsidR="008A04DA" w:rsidRDefault="008A04DA" w:rsidP="00C94C83">
      <w:r>
        <w:rPr>
          <w:noProof/>
        </w:rPr>
        <mc:AlternateContent>
          <mc:Choice Requires="wps">
            <w:drawing>
              <wp:anchor distT="0" distB="0" distL="114300" distR="114300" simplePos="0" relativeHeight="251666432" behindDoc="1" locked="0" layoutInCell="1" allowOverlap="1" wp14:anchorId="3CC197CC" wp14:editId="20E52032">
                <wp:simplePos x="0" y="0"/>
                <wp:positionH relativeFrom="margin">
                  <wp:posOffset>2650262</wp:posOffset>
                </wp:positionH>
                <wp:positionV relativeFrom="paragraph">
                  <wp:posOffset>1688135</wp:posOffset>
                </wp:positionV>
                <wp:extent cx="2435860" cy="175260"/>
                <wp:effectExtent l="0" t="0" r="2540" b="0"/>
                <wp:wrapTight wrapText="bothSides">
                  <wp:wrapPolygon edited="0">
                    <wp:start x="0" y="0"/>
                    <wp:lineTo x="0" y="18783"/>
                    <wp:lineTo x="21454" y="18783"/>
                    <wp:lineTo x="2145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435860" cy="175260"/>
                        </a:xfrm>
                        <a:prstGeom prst="rect">
                          <a:avLst/>
                        </a:prstGeom>
                        <a:solidFill>
                          <a:prstClr val="white"/>
                        </a:solidFill>
                        <a:ln>
                          <a:noFill/>
                        </a:ln>
                      </wps:spPr>
                      <wps:txbx>
                        <w:txbxContent>
                          <w:p w14:paraId="230D73D4" w14:textId="6AE89E95" w:rsidR="009476F4" w:rsidRPr="006747FC" w:rsidRDefault="009476F4" w:rsidP="009476F4">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4</w:t>
                            </w:r>
                            <w:r w:rsidR="00436780">
                              <w:rPr>
                                <w:noProof/>
                              </w:rPr>
                              <w:fldChar w:fldCharType="end"/>
                            </w:r>
                            <w:r>
                              <w:t xml:space="preserve"> Adder Simulation Results (Signed Int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197CC" id="Text Box 6" o:spid="_x0000_s1029" type="#_x0000_t202" style="position:absolute;margin-left:208.7pt;margin-top:132.9pt;width:191.8pt;height:13.8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cLwIAAGc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" stroked="f">
                <v:textbox inset="0,0,0,0">
                  <w:txbxContent>
                    <w:p w14:paraId="230D73D4" w14:textId="6AE89E95" w:rsidR="009476F4" w:rsidRPr="006747FC" w:rsidRDefault="009476F4" w:rsidP="009476F4">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4</w:t>
                      </w:r>
                      <w:r w:rsidR="00436780">
                        <w:rPr>
                          <w:noProof/>
                        </w:rPr>
                        <w:fldChar w:fldCharType="end"/>
                      </w:r>
                      <w:r>
                        <w:t xml:space="preserve"> Adder Simulation Results (Signed Int Values)</w:t>
                      </w:r>
                    </w:p>
                  </w:txbxContent>
                </v:textbox>
                <w10:wrap type="tight" anchorx="margin"/>
              </v:shape>
            </w:pict>
          </mc:Fallback>
        </mc:AlternateContent>
      </w:r>
    </w:p>
    <w:p w14:paraId="2259E7FE" w14:textId="573275F0" w:rsidR="00CB34A1" w:rsidRDefault="009476F4" w:rsidP="00C94C83">
      <w:r>
        <w:t xml:space="preserve">The </w:t>
      </w:r>
      <w:r>
        <w:rPr>
          <w:i/>
          <w:iCs/>
        </w:rPr>
        <w:t>figures</w:t>
      </w:r>
      <w:r>
        <w:t xml:space="preserve"> above show the same simulation results with both </w:t>
      </w:r>
      <w:r w:rsidR="003F14B7">
        <w:t xml:space="preserve">hex format and signed int format (for readability). </w:t>
      </w:r>
      <w:r w:rsidR="00152C30">
        <w:t xml:space="preserve">Looking at the figures, it can be seen that the appropriate flags are set depending on the sum that was calculated, it is also seen that </w:t>
      </w:r>
      <w:r w:rsidR="00601A04">
        <w:t xml:space="preserve">the sums are </w:t>
      </w:r>
      <w:r w:rsidR="008A04DA">
        <w:t xml:space="preserve">calculated </w:t>
      </w:r>
      <w:r w:rsidR="00601A04">
        <w:t>correct</w:t>
      </w:r>
      <w:r w:rsidR="008A04DA">
        <w:t xml:space="preserve">ly </w:t>
      </w:r>
      <w:r w:rsidR="00601A04">
        <w:t>as expected and will saturate w</w:t>
      </w:r>
      <w:r w:rsidR="00FA2BE2">
        <w:t>hen</w:t>
      </w:r>
      <w:r w:rsidR="00601A04">
        <w:t xml:space="preserve"> the enable is set and overflow occurs </w:t>
      </w:r>
      <w:r w:rsidR="006A0E9A">
        <w:t>(0x8000 negative saturation, 0x7FFF positive saturation)</w:t>
      </w:r>
      <w:r w:rsidR="00601A04">
        <w:t xml:space="preserve">. </w:t>
      </w:r>
      <w:r w:rsidR="000E0616">
        <w:t xml:space="preserve">Notice that the V flag is not set for positive saturation as stated in </w:t>
      </w:r>
      <w:r w:rsidR="000E0616" w:rsidRPr="000E0616">
        <w:rPr>
          <w:i/>
          <w:iCs/>
        </w:rPr>
        <w:t>section</w:t>
      </w:r>
      <w:r w:rsidR="000E0616">
        <w:t xml:space="preserve"> </w:t>
      </w:r>
      <w:r w:rsidR="000E0616">
        <w:rPr>
          <w:i/>
          <w:iCs/>
        </w:rPr>
        <w:t>2.1.1 (Assumptions).</w:t>
      </w:r>
      <w:r w:rsidR="00501174">
        <w:rPr>
          <w:i/>
          <w:iCs/>
        </w:rPr>
        <w:t xml:space="preserve"> </w:t>
      </w:r>
      <w:r w:rsidR="00501174">
        <w:t xml:space="preserve"> Additionally, the sum when</w:t>
      </w:r>
      <w:r w:rsidR="0094186D">
        <w:t xml:space="preserve"> the</w:t>
      </w:r>
      <w:r w:rsidR="00501174">
        <w:t xml:space="preserve"> </w:t>
      </w:r>
      <w:r w:rsidR="00D42EAD">
        <w:t xml:space="preserve">carry bit is set can also been seen </w:t>
      </w:r>
      <w:r w:rsidR="0094186D">
        <w:t xml:space="preserve">(where 5 + 1 + </w:t>
      </w:r>
      <w:r w:rsidR="0094186D" w:rsidRPr="00BA331D">
        <w:rPr>
          <w:color w:val="FF1571" w:themeColor="accent2"/>
        </w:rPr>
        <w:t xml:space="preserve">1(Carry In) </w:t>
      </w:r>
      <w:r w:rsidR="0094186D">
        <w:t xml:space="preserve">= 7). </w:t>
      </w:r>
    </w:p>
    <w:p w14:paraId="1811F7FC" w14:textId="77777777" w:rsidR="00C94C83" w:rsidRDefault="00C94C83" w:rsidP="00C94C83"/>
    <w:p w14:paraId="04632D62" w14:textId="3979BA7D" w:rsidR="00C94C83" w:rsidRPr="00496ECF" w:rsidRDefault="00A14385" w:rsidP="00C94C83">
      <w:pPr>
        <w:pStyle w:val="Heading4"/>
        <w:rPr>
          <w:u w:val="single"/>
        </w:rPr>
      </w:pPr>
      <w:r w:rsidRPr="00A14385">
        <w:rPr>
          <w:noProof/>
        </w:rPr>
        <w:drawing>
          <wp:anchor distT="0" distB="0" distL="114300" distR="114300" simplePos="0" relativeHeight="251687936" behindDoc="1" locked="0" layoutInCell="1" allowOverlap="1" wp14:anchorId="72347C84" wp14:editId="141FA3F6">
            <wp:simplePos x="0" y="0"/>
            <wp:positionH relativeFrom="margin">
              <wp:align>left</wp:align>
            </wp:positionH>
            <wp:positionV relativeFrom="paragraph">
              <wp:posOffset>268729</wp:posOffset>
            </wp:positionV>
            <wp:extent cx="6858000" cy="1511300"/>
            <wp:effectExtent l="0" t="0" r="0" b="0"/>
            <wp:wrapTight wrapText="bothSides">
              <wp:wrapPolygon edited="0">
                <wp:start x="0" y="0"/>
                <wp:lineTo x="0" y="21237"/>
                <wp:lineTo x="21540" y="21237"/>
                <wp:lineTo x="2154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1511300"/>
                    </a:xfrm>
                    <a:prstGeom prst="rect">
                      <a:avLst/>
                    </a:prstGeom>
                  </pic:spPr>
                </pic:pic>
              </a:graphicData>
            </a:graphic>
            <wp14:sizeRelH relativeFrom="page">
              <wp14:pctWidth>0</wp14:pctWidth>
            </wp14:sizeRelH>
            <wp14:sizeRelV relativeFrom="page">
              <wp14:pctHeight>0</wp14:pctHeight>
            </wp14:sizeRelV>
          </wp:anchor>
        </w:drawing>
      </w:r>
      <w:r w:rsidRPr="00D06C10">
        <w:rPr>
          <w:noProof/>
        </w:rPr>
        <w:drawing>
          <wp:anchor distT="0" distB="0" distL="114300" distR="114300" simplePos="0" relativeHeight="251674624" behindDoc="1" locked="0" layoutInCell="1" allowOverlap="1" wp14:anchorId="2E1BCEC3" wp14:editId="41781E89">
            <wp:simplePos x="0" y="0"/>
            <wp:positionH relativeFrom="margin">
              <wp:align>center</wp:align>
            </wp:positionH>
            <wp:positionV relativeFrom="paragraph">
              <wp:posOffset>2144321</wp:posOffset>
            </wp:positionV>
            <wp:extent cx="7244160" cy="1888177"/>
            <wp:effectExtent l="0" t="0" r="0" b="0"/>
            <wp:wrapTight wrapText="bothSides">
              <wp:wrapPolygon edited="0">
                <wp:start x="0" y="0"/>
                <wp:lineTo x="0" y="21360"/>
                <wp:lineTo x="21528" y="21360"/>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44160" cy="1888177"/>
                    </a:xfrm>
                    <a:prstGeom prst="rect">
                      <a:avLst/>
                    </a:prstGeom>
                  </pic:spPr>
                </pic:pic>
              </a:graphicData>
            </a:graphic>
            <wp14:sizeRelH relativeFrom="page">
              <wp14:pctWidth>0</wp14:pctWidth>
            </wp14:sizeRelH>
            <wp14:sizeRelV relativeFrom="page">
              <wp14:pctHeight>0</wp14:pctHeight>
            </wp14:sizeRelV>
          </wp:anchor>
        </w:drawing>
      </w:r>
      <w:r w:rsidR="00C94C83">
        <w:rPr>
          <w:u w:val="single"/>
        </w:rPr>
        <w:t>3</w:t>
      </w:r>
      <w:r w:rsidR="00C94C83" w:rsidRPr="00496ECF">
        <w:rPr>
          <w:u w:val="single"/>
        </w:rPr>
        <w:t>.</w:t>
      </w:r>
      <w:r w:rsidR="00C94C83">
        <w:rPr>
          <w:u w:val="single"/>
        </w:rPr>
        <w:t>2</w:t>
      </w:r>
      <w:r w:rsidR="00C94C83" w:rsidRPr="00496ECF">
        <w:rPr>
          <w:u w:val="single"/>
        </w:rPr>
        <w:t xml:space="preserve"> </w:t>
      </w:r>
      <w:r w:rsidR="00C94C83">
        <w:rPr>
          <w:u w:val="single"/>
        </w:rPr>
        <w:t>BCD Adder</w:t>
      </w:r>
      <w:r>
        <w:rPr>
          <w:u w:val="single"/>
        </w:rPr>
        <w:t xml:space="preserve"> </w:t>
      </w:r>
    </w:p>
    <w:p w14:paraId="6BD0A9DE" w14:textId="0DF43317" w:rsidR="00C94C83" w:rsidRDefault="00A14385" w:rsidP="00C94C83">
      <w:r>
        <w:rPr>
          <w:noProof/>
        </w:rPr>
        <mc:AlternateContent>
          <mc:Choice Requires="wps">
            <w:drawing>
              <wp:anchor distT="0" distB="0" distL="114300" distR="114300" simplePos="0" relativeHeight="251689984" behindDoc="1" locked="0" layoutInCell="1" allowOverlap="1" wp14:anchorId="0BAC81BA" wp14:editId="7B89EA86">
                <wp:simplePos x="0" y="0"/>
                <wp:positionH relativeFrom="margin">
                  <wp:posOffset>2897579</wp:posOffset>
                </wp:positionH>
                <wp:positionV relativeFrom="paragraph">
                  <wp:posOffset>1601404</wp:posOffset>
                </wp:positionV>
                <wp:extent cx="2018665" cy="165735"/>
                <wp:effectExtent l="0" t="0" r="635" b="5715"/>
                <wp:wrapTight wrapText="bothSides">
                  <wp:wrapPolygon edited="0">
                    <wp:start x="0" y="0"/>
                    <wp:lineTo x="0" y="19862"/>
                    <wp:lineTo x="21403" y="19862"/>
                    <wp:lineTo x="21403"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018665" cy="165735"/>
                        </a:xfrm>
                        <a:prstGeom prst="rect">
                          <a:avLst/>
                        </a:prstGeom>
                        <a:solidFill>
                          <a:prstClr val="white"/>
                        </a:solidFill>
                        <a:ln>
                          <a:noFill/>
                        </a:ln>
                      </wps:spPr>
                      <wps:txbx>
                        <w:txbxContent>
                          <w:p w14:paraId="6762216D" w14:textId="1CE54637" w:rsidR="00A14385" w:rsidRPr="00306C99" w:rsidRDefault="00A14385" w:rsidP="00A14385">
                            <w:pPr>
                              <w:pStyle w:val="Caption"/>
                              <w:rPr>
                                <w:i w:val="0"/>
                                <w:color w:val="3B4455" w:themeColor="accent1"/>
                                <w:sz w:val="30"/>
                                <w:szCs w:val="24"/>
                              </w:rPr>
                            </w:pPr>
                            <w:r>
                              <w:t xml:space="preserve">Figure </w:t>
                            </w:r>
                            <w:fldSimple w:instr=" SEQ Figure \* ARABIC ">
                              <w:r w:rsidR="00D448DC">
                                <w:rPr>
                                  <w:noProof/>
                                </w:rPr>
                                <w:t>5</w:t>
                              </w:r>
                            </w:fldSimple>
                            <w:r>
                              <w:t xml:space="preserve"> BCD Adder Input Correction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C81BA" id="Text Box 25" o:spid="_x0000_s1030" type="#_x0000_t202" style="position:absolute;margin-left:228.15pt;margin-top:126.1pt;width:158.95pt;height:13.0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" stroked="f">
                <v:textbox inset="0,0,0,0">
                  <w:txbxContent>
                    <w:p w14:paraId="6762216D" w14:textId="1CE54637" w:rsidR="00A14385" w:rsidRPr="00306C99" w:rsidRDefault="00A14385" w:rsidP="00A14385">
                      <w:pPr>
                        <w:pStyle w:val="Caption"/>
                        <w:rPr>
                          <w:i w:val="0"/>
                          <w:color w:val="3B4455" w:themeColor="accent1"/>
                          <w:sz w:val="30"/>
                          <w:szCs w:val="24"/>
                        </w:rPr>
                      </w:pPr>
                      <w:r>
                        <w:t xml:space="preserve">Figure </w:t>
                      </w:r>
                      <w:fldSimple w:instr=" SEQ Figure \* ARABIC ">
                        <w:r w:rsidR="00D448DC">
                          <w:rPr>
                            <w:noProof/>
                          </w:rPr>
                          <w:t>5</w:t>
                        </w:r>
                      </w:fldSimple>
                      <w:r>
                        <w:t xml:space="preserve"> BCD Adder Input Correction Circuit</w:t>
                      </w:r>
                    </w:p>
                  </w:txbxContent>
                </v:textbox>
                <w10:wrap type="tight" anchorx="margin"/>
              </v:shape>
            </w:pict>
          </mc:Fallback>
        </mc:AlternateContent>
      </w:r>
    </w:p>
    <w:p w14:paraId="5FE9FA20" w14:textId="72321A07" w:rsidR="00A640A8" w:rsidRDefault="00A14385" w:rsidP="00DE0771">
      <w:r>
        <w:rPr>
          <w:noProof/>
        </w:rPr>
        <mc:AlternateContent>
          <mc:Choice Requires="wps">
            <w:drawing>
              <wp:anchor distT="0" distB="0" distL="114300" distR="114300" simplePos="0" relativeHeight="251677696" behindDoc="1" locked="0" layoutInCell="1" allowOverlap="1" wp14:anchorId="1186D782" wp14:editId="45B51683">
                <wp:simplePos x="0" y="0"/>
                <wp:positionH relativeFrom="margin">
                  <wp:posOffset>2649789</wp:posOffset>
                </wp:positionH>
                <wp:positionV relativeFrom="paragraph">
                  <wp:posOffset>2083633</wp:posOffset>
                </wp:positionV>
                <wp:extent cx="2251075" cy="128905"/>
                <wp:effectExtent l="0" t="0" r="0" b="4445"/>
                <wp:wrapTight wrapText="bothSides">
                  <wp:wrapPolygon edited="0">
                    <wp:start x="0" y="0"/>
                    <wp:lineTo x="0" y="19153"/>
                    <wp:lineTo x="21387" y="19153"/>
                    <wp:lineTo x="2138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251075" cy="128905"/>
                        </a:xfrm>
                        <a:prstGeom prst="rect">
                          <a:avLst/>
                        </a:prstGeom>
                        <a:solidFill>
                          <a:prstClr val="white"/>
                        </a:solidFill>
                        <a:ln>
                          <a:noFill/>
                        </a:ln>
                      </wps:spPr>
                      <wps:txbx>
                        <w:txbxContent>
                          <w:p w14:paraId="7F1D3B51" w14:textId="5E723183" w:rsidR="00E34174" w:rsidRPr="0074132F" w:rsidRDefault="00E34174" w:rsidP="00E34174">
                            <w:pPr>
                              <w:pStyle w:val="Caption"/>
                              <w:rPr>
                                <w:i w:val="0"/>
                                <w:color w:val="3B4455" w:themeColor="accent1"/>
                                <w:sz w:val="30"/>
                                <w:szCs w:val="24"/>
                              </w:rPr>
                            </w:pPr>
                            <w:r>
                              <w:t xml:space="preserve">Figure </w:t>
                            </w:r>
                            <w:fldSimple w:instr=" SEQ Figure \* ARABIC ">
                              <w:r w:rsidR="00D448DC">
                                <w:rPr>
                                  <w:noProof/>
                                </w:rPr>
                                <w:t>6</w:t>
                              </w:r>
                            </w:fldSimple>
                            <w:r>
                              <w:t xml:space="preserve"> BCD Adder Simulation Results (Decimal)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6D782" id="Text Box 16" o:spid="_x0000_s1031" type="#_x0000_t202" style="position:absolute;margin-left:208.65pt;margin-top:164.05pt;width:177.25pt;height:10.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" stroked="f">
                <v:textbox inset="0,0,0,0">
                  <w:txbxContent>
                    <w:p w14:paraId="7F1D3B51" w14:textId="5E723183" w:rsidR="00E34174" w:rsidRPr="0074132F" w:rsidRDefault="00E34174" w:rsidP="00E34174">
                      <w:pPr>
                        <w:pStyle w:val="Caption"/>
                        <w:rPr>
                          <w:i w:val="0"/>
                          <w:color w:val="3B4455" w:themeColor="accent1"/>
                          <w:sz w:val="30"/>
                          <w:szCs w:val="24"/>
                        </w:rPr>
                      </w:pPr>
                      <w:r>
                        <w:t xml:space="preserve">Figure </w:t>
                      </w:r>
                      <w:fldSimple w:instr=" SEQ Figure \* ARABIC ">
                        <w:r w:rsidR="00D448DC">
                          <w:rPr>
                            <w:noProof/>
                          </w:rPr>
                          <w:t>6</w:t>
                        </w:r>
                      </w:fldSimple>
                      <w:r>
                        <w:t xml:space="preserve"> BCD Adder Simulation Results (Decimal)</w:t>
                      </w:r>
                    </w:p>
                  </w:txbxContent>
                </v:textbox>
                <w10:wrap type="tight" anchorx="margin"/>
              </v:shape>
            </w:pict>
          </mc:Fallback>
        </mc:AlternateContent>
      </w:r>
    </w:p>
    <w:p w14:paraId="247D3D2D" w14:textId="593539A9" w:rsidR="00A640A8" w:rsidRDefault="00A640A8" w:rsidP="00DE0771"/>
    <w:p w14:paraId="76238282" w14:textId="580370E7" w:rsidR="00A640A8" w:rsidRDefault="00A14385" w:rsidP="00DE0771">
      <w:r w:rsidRPr="0004450C">
        <w:rPr>
          <w:noProof/>
        </w:rPr>
        <w:lastRenderedPageBreak/>
        <w:drawing>
          <wp:anchor distT="0" distB="0" distL="114300" distR="114300" simplePos="0" relativeHeight="251675648" behindDoc="1" locked="0" layoutInCell="1" allowOverlap="1" wp14:anchorId="1C4CECB4" wp14:editId="7B0C0EF4">
            <wp:simplePos x="0" y="0"/>
            <wp:positionH relativeFrom="page">
              <wp:posOffset>134850</wp:posOffset>
            </wp:positionH>
            <wp:positionV relativeFrom="paragraph">
              <wp:posOffset>206688</wp:posOffset>
            </wp:positionV>
            <wp:extent cx="7305040" cy="1934210"/>
            <wp:effectExtent l="0" t="0" r="0" b="8890"/>
            <wp:wrapTight wrapText="bothSides">
              <wp:wrapPolygon edited="0">
                <wp:start x="0" y="0"/>
                <wp:lineTo x="0" y="21487"/>
                <wp:lineTo x="21517" y="21487"/>
                <wp:lineTo x="2151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05040" cy="1934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1" locked="0" layoutInCell="1" allowOverlap="1" wp14:anchorId="7102DCDD" wp14:editId="7493BEFF">
                <wp:simplePos x="0" y="0"/>
                <wp:positionH relativeFrom="margin">
                  <wp:posOffset>2457912</wp:posOffset>
                </wp:positionH>
                <wp:positionV relativeFrom="paragraph">
                  <wp:posOffset>2221840</wp:posOffset>
                </wp:positionV>
                <wp:extent cx="2440940" cy="154940"/>
                <wp:effectExtent l="0" t="0" r="0" b="0"/>
                <wp:wrapTight wrapText="bothSides">
                  <wp:wrapPolygon edited="0">
                    <wp:start x="0" y="0"/>
                    <wp:lineTo x="0" y="18590"/>
                    <wp:lineTo x="21409" y="18590"/>
                    <wp:lineTo x="21409"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440940" cy="154940"/>
                        </a:xfrm>
                        <a:prstGeom prst="rect">
                          <a:avLst/>
                        </a:prstGeom>
                        <a:solidFill>
                          <a:prstClr val="white"/>
                        </a:solidFill>
                        <a:ln>
                          <a:noFill/>
                        </a:ln>
                      </wps:spPr>
                      <wps:txbx>
                        <w:txbxContent>
                          <w:p w14:paraId="6C1A2207" w14:textId="00F180B4" w:rsidR="00FB3C63" w:rsidRPr="003F13CD" w:rsidRDefault="00FB3C63" w:rsidP="00FB3C63">
                            <w:pPr>
                              <w:pStyle w:val="Caption"/>
                              <w:rPr>
                                <w:noProof/>
                                <w:sz w:val="24"/>
                                <w:szCs w:val="24"/>
                              </w:rPr>
                            </w:pPr>
                            <w:r>
                              <w:t xml:space="preserve">Figure </w:t>
                            </w:r>
                            <w:fldSimple w:instr=" SEQ Figure \* ARABIC ">
                              <w:r w:rsidR="00D448DC">
                                <w:rPr>
                                  <w:noProof/>
                                </w:rPr>
                                <w:t>7</w:t>
                              </w:r>
                            </w:fldSimple>
                            <w:r>
                              <w:t xml:space="preserve"> </w:t>
                            </w:r>
                            <w:r w:rsidRPr="0060243B">
                              <w:t xml:space="preserve"> BCD Adder Simulation Results (</w:t>
                            </w:r>
                            <w:r>
                              <w:t>4 Bit Binary</w:t>
                            </w:r>
                            <w:r w:rsidRPr="0060243B">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2DCDD" id="Text Box 17" o:spid="_x0000_s1032" type="#_x0000_t202" style="position:absolute;margin-left:193.55pt;margin-top:174.95pt;width:192.2pt;height:12.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" stroked="f">
                <v:textbox inset="0,0,0,0">
                  <w:txbxContent>
                    <w:p w14:paraId="6C1A2207" w14:textId="00F180B4" w:rsidR="00FB3C63" w:rsidRPr="003F13CD" w:rsidRDefault="00FB3C63" w:rsidP="00FB3C63">
                      <w:pPr>
                        <w:pStyle w:val="Caption"/>
                        <w:rPr>
                          <w:noProof/>
                          <w:sz w:val="24"/>
                          <w:szCs w:val="24"/>
                        </w:rPr>
                      </w:pPr>
                      <w:r>
                        <w:t xml:space="preserve">Figure </w:t>
                      </w:r>
                      <w:fldSimple w:instr=" SEQ Figure \* ARABIC ">
                        <w:r w:rsidR="00D448DC">
                          <w:rPr>
                            <w:noProof/>
                          </w:rPr>
                          <w:t>7</w:t>
                        </w:r>
                      </w:fldSimple>
                      <w:r>
                        <w:t xml:space="preserve"> </w:t>
                      </w:r>
                      <w:r w:rsidRPr="0060243B">
                        <w:t xml:space="preserve"> BCD Adder Simulation Results (</w:t>
                      </w:r>
                      <w:r>
                        <w:t>4 Bit Binary</w:t>
                      </w:r>
                      <w:r w:rsidRPr="0060243B">
                        <w:t>)</w:t>
                      </w:r>
                    </w:p>
                  </w:txbxContent>
                </v:textbox>
                <w10:wrap type="tight" anchorx="margin"/>
              </v:shape>
            </w:pict>
          </mc:Fallback>
        </mc:AlternateContent>
      </w:r>
    </w:p>
    <w:p w14:paraId="3C832BAD" w14:textId="25FCBF8F" w:rsidR="00A640A8" w:rsidRDefault="00A640A8" w:rsidP="00DE0771"/>
    <w:p w14:paraId="3513DA92" w14:textId="37FB1235" w:rsidR="00A14385" w:rsidRDefault="00A14385" w:rsidP="00DE0771"/>
    <w:p w14:paraId="2D9E7EA2" w14:textId="12457010" w:rsidR="00E17B41" w:rsidRDefault="00F92024" w:rsidP="00DE0771">
      <w:r>
        <w:t xml:space="preserve">The BCD adder is implemented such that all inputs are checked for BCD format, if </w:t>
      </w:r>
      <w:r w:rsidR="00EE30ED">
        <w:t xml:space="preserve">a single input is incorrectly formatted i.e. is greater than </w:t>
      </w:r>
      <w:r w:rsidR="00E17B41">
        <w:t xml:space="preserve">0x9 </w:t>
      </w:r>
      <w:r w:rsidR="00E17B41">
        <w:rPr>
          <w:i/>
          <w:iCs/>
        </w:rPr>
        <w:t>figure 5</w:t>
      </w:r>
      <w:r w:rsidR="00EE30ED">
        <w:t xml:space="preserve">, then </w:t>
      </w:r>
      <w:r w:rsidR="00EE30ED" w:rsidRPr="00ED1616">
        <w:rPr>
          <w:b/>
          <w:bCs/>
        </w:rPr>
        <w:t>all</w:t>
      </w:r>
      <w:r w:rsidR="00EE30ED">
        <w:t xml:space="preserve"> following inputs to the adder</w:t>
      </w:r>
      <w:r w:rsidR="002A5BE5">
        <w:t xml:space="preserve"> inputs are set to zero which makes the output </w:t>
      </w:r>
      <w:r w:rsidR="002A5BE5" w:rsidRPr="00E17B41">
        <w:rPr>
          <w:b/>
          <w:bCs/>
        </w:rPr>
        <w:t>sum zero</w:t>
      </w:r>
      <w:r w:rsidR="002A5BE5">
        <w:t xml:space="preserve"> (the carry in bit is not checked), however can easily be implemented to </w:t>
      </w:r>
      <w:r w:rsidR="002A5BE5" w:rsidRPr="00E17B41">
        <w:rPr>
          <w:b/>
          <w:bCs/>
        </w:rPr>
        <w:t>be forced to</w:t>
      </w:r>
      <w:r w:rsidR="002A5BE5">
        <w:t xml:space="preserve"> zero when an incorrect input is detected</w:t>
      </w:r>
      <w:r w:rsidR="00E17B41">
        <w:t xml:space="preserve"> to make the system more consistent</w:t>
      </w:r>
      <w:r w:rsidR="002A5BE5">
        <w:t>.</w:t>
      </w:r>
    </w:p>
    <w:p w14:paraId="50902956" w14:textId="77777777" w:rsidR="00E17B41" w:rsidRDefault="00E17B41" w:rsidP="00DE0771"/>
    <w:p w14:paraId="21EC53CB" w14:textId="07425697" w:rsidR="00A14385" w:rsidRDefault="002A5BE5" w:rsidP="00DE0771">
      <w:r>
        <w:t xml:space="preserve"> </w:t>
      </w:r>
      <w:r w:rsidR="00293F30">
        <w:t>Test bed r</w:t>
      </w:r>
      <w:r w:rsidR="00E05DCE">
        <w:t>esults f</w:t>
      </w:r>
      <w:r w:rsidR="00293F30">
        <w:t xml:space="preserve">or </w:t>
      </w:r>
      <w:r w:rsidR="00E05DCE">
        <w:t xml:space="preserve">the top-level entity seen in </w:t>
      </w:r>
      <w:r w:rsidR="00293F30">
        <w:rPr>
          <w:i/>
          <w:iCs/>
        </w:rPr>
        <w:t>figures 6 and 7</w:t>
      </w:r>
      <w:r w:rsidR="00293F30">
        <w:t xml:space="preserve">, </w:t>
      </w:r>
      <w:r w:rsidR="00105BA8">
        <w:t xml:space="preserve">show that the 2-digit BCD adder performs as expected adhering to the </w:t>
      </w:r>
      <w:r w:rsidR="00105BA8" w:rsidRPr="00105BA8">
        <w:rPr>
          <w:b/>
          <w:bCs/>
        </w:rPr>
        <w:t xml:space="preserve">assumptions made in </w:t>
      </w:r>
      <w:r w:rsidR="00105BA8" w:rsidRPr="00105BA8">
        <w:rPr>
          <w:b/>
          <w:bCs/>
          <w:i/>
          <w:iCs/>
        </w:rPr>
        <w:t>section 2.2.1</w:t>
      </w:r>
      <w:r w:rsidR="00105BA8" w:rsidRPr="00105BA8">
        <w:rPr>
          <w:b/>
          <w:bCs/>
        </w:rPr>
        <w:t>.</w:t>
      </w:r>
      <w:r w:rsidR="00105BA8">
        <w:rPr>
          <w:b/>
          <w:bCs/>
        </w:rPr>
        <w:t xml:space="preserve"> </w:t>
      </w:r>
      <w:r w:rsidR="00105BA8">
        <w:t xml:space="preserve">The blue signals represent the least significant digit and the </w:t>
      </w:r>
      <w:r w:rsidR="00BB1E54">
        <w:t>pink signal</w:t>
      </w:r>
      <w:r w:rsidR="00173E1E">
        <w:t>s</w:t>
      </w:r>
      <w:r w:rsidR="00BB1E54">
        <w:t xml:space="preserve"> represent the most significant digit. </w:t>
      </w:r>
    </w:p>
    <w:p w14:paraId="29B8D374" w14:textId="3294C130" w:rsidR="00BB1E54" w:rsidRDefault="00BB1E54" w:rsidP="00DE0771"/>
    <w:p w14:paraId="0FC4232F" w14:textId="278B45A1" w:rsidR="00BB1E54" w:rsidRDefault="00BB1E54" w:rsidP="00173E1E">
      <w:r>
        <w:t>i.e. in cycle 3 (at 20ps):</w:t>
      </w:r>
      <w:r>
        <w:tab/>
      </w:r>
      <w:r w:rsidR="003E54CC">
        <w:tab/>
      </w:r>
      <w:r w:rsidR="003E54CC" w:rsidRPr="003E54CC">
        <w:rPr>
          <w:color w:val="FF1571" w:themeColor="accent2"/>
        </w:rPr>
        <w:t>B</w:t>
      </w:r>
      <w:r w:rsidR="003E54CC">
        <w:tab/>
      </w:r>
      <w:r w:rsidR="003E54CC" w:rsidRPr="003E54CC">
        <w:rPr>
          <w:color w:val="00B0F0"/>
        </w:rPr>
        <w:t>A</w:t>
      </w:r>
    </w:p>
    <w:p w14:paraId="6B2A99EA" w14:textId="39A3FCE2" w:rsidR="00BB1E54" w:rsidRPr="004B5722" w:rsidRDefault="00BB1E54" w:rsidP="00DE0771">
      <w:pPr>
        <w:rPr>
          <w:b/>
          <w:bCs/>
          <w:color w:val="FF1571" w:themeColor="accent2"/>
        </w:rPr>
      </w:pPr>
      <w:r w:rsidRPr="004B5722">
        <w:rPr>
          <w:b/>
          <w:bCs/>
        </w:rPr>
        <w:tab/>
      </w:r>
      <w:r w:rsidR="00173E1E">
        <w:rPr>
          <w:b/>
          <w:bCs/>
        </w:rPr>
        <w:tab/>
      </w:r>
      <w:r w:rsidR="00173E1E">
        <w:rPr>
          <w:b/>
          <w:bCs/>
        </w:rPr>
        <w:tab/>
      </w:r>
      <w:r w:rsidR="00173E1E">
        <w:rPr>
          <w:b/>
          <w:bCs/>
        </w:rPr>
        <w:tab/>
      </w:r>
      <w:r w:rsidR="00173E1E">
        <w:rPr>
          <w:b/>
          <w:bCs/>
        </w:rPr>
        <w:tab/>
      </w:r>
      <w:r w:rsidR="00C93BEA" w:rsidRPr="004B5722">
        <w:rPr>
          <w:b/>
          <w:bCs/>
          <w:color w:val="FF1571" w:themeColor="accent2"/>
        </w:rPr>
        <w:t>2</w:t>
      </w:r>
      <w:r w:rsidR="008B64CF" w:rsidRPr="004B5722">
        <w:rPr>
          <w:b/>
          <w:bCs/>
          <w:color w:val="FF1571" w:themeColor="accent2"/>
        </w:rPr>
        <w:tab/>
      </w:r>
      <w:r w:rsidR="008B64CF" w:rsidRPr="004B5722">
        <w:rPr>
          <w:b/>
          <w:bCs/>
          <w:color w:val="00B0F0"/>
        </w:rPr>
        <w:t>8</w:t>
      </w:r>
    </w:p>
    <w:p w14:paraId="6D583A66" w14:textId="33E0DD9A" w:rsidR="00A14385" w:rsidRPr="004B5722" w:rsidRDefault="00C93BEA" w:rsidP="00173E1E">
      <w:pPr>
        <w:ind w:left="2160" w:firstLine="720"/>
        <w:rPr>
          <w:b/>
          <w:bCs/>
        </w:rPr>
      </w:pPr>
      <w:r w:rsidRPr="004B5722">
        <w:rPr>
          <w:b/>
          <w:bCs/>
        </w:rPr>
        <w:t>+</w:t>
      </w:r>
      <w:r w:rsidR="004A39FB" w:rsidRPr="004B5722">
        <w:rPr>
          <w:b/>
          <w:bCs/>
          <w:color w:val="FF1571" w:themeColor="accent2"/>
        </w:rPr>
        <w:tab/>
      </w:r>
      <w:r w:rsidRPr="004B5722">
        <w:rPr>
          <w:b/>
          <w:bCs/>
          <w:color w:val="FF1571" w:themeColor="accent2"/>
        </w:rPr>
        <w:t>5</w:t>
      </w:r>
      <w:r w:rsidR="004A39FB" w:rsidRPr="004B5722">
        <w:rPr>
          <w:b/>
          <w:bCs/>
        </w:rPr>
        <w:tab/>
      </w:r>
      <w:r w:rsidRPr="004B5722">
        <w:rPr>
          <w:b/>
          <w:bCs/>
          <w:color w:val="00B0F0"/>
        </w:rPr>
        <w:t>2</w:t>
      </w:r>
      <w:r w:rsidR="00173E1E">
        <w:rPr>
          <w:b/>
          <w:bCs/>
          <w:color w:val="00B0F0"/>
        </w:rPr>
        <w:tab/>
      </w:r>
      <w:r w:rsidR="00173E1E">
        <w:rPr>
          <w:b/>
          <w:bCs/>
          <w:color w:val="00B0F0"/>
        </w:rPr>
        <w:tab/>
      </w:r>
    </w:p>
    <w:p w14:paraId="65517504" w14:textId="39391EA7" w:rsidR="00A14385" w:rsidRPr="004B5722" w:rsidRDefault="00105BA8" w:rsidP="00173E1E">
      <w:pPr>
        <w:ind w:left="2160" w:firstLine="720"/>
        <w:rPr>
          <w:b/>
          <w:bCs/>
        </w:rPr>
      </w:pPr>
      <w:r w:rsidRPr="004B5722">
        <w:rPr>
          <w:b/>
          <w:bCs/>
        </w:rPr>
        <w:t xml:space="preserve"> </w:t>
      </w:r>
      <w:r w:rsidR="00C93BEA" w:rsidRPr="004B5722">
        <w:rPr>
          <w:b/>
          <w:bCs/>
        </w:rPr>
        <w:t>---------------------</w:t>
      </w:r>
    </w:p>
    <w:p w14:paraId="5F59B845" w14:textId="7B4DEF81" w:rsidR="00C93BEA" w:rsidRDefault="00173E1E" w:rsidP="00173E1E">
      <w:pPr>
        <w:ind w:left="2160"/>
        <w:rPr>
          <w:b/>
          <w:bCs/>
          <w:color w:val="00B0F0"/>
        </w:rPr>
      </w:pPr>
      <w:r w:rsidRPr="00173E1E">
        <w:rPr>
          <w:b/>
          <w:bCs/>
          <w:color w:val="00B050"/>
        </w:rPr>
        <w:t xml:space="preserve">Carry: </w:t>
      </w:r>
      <w:r w:rsidR="00B91D95" w:rsidRPr="00173E1E">
        <w:rPr>
          <w:b/>
          <w:bCs/>
          <w:color w:val="00B050"/>
        </w:rPr>
        <w:t>0</w:t>
      </w:r>
      <w:r>
        <w:rPr>
          <w:b/>
          <w:bCs/>
          <w:color w:val="FF1571" w:themeColor="accent2"/>
        </w:rPr>
        <w:tab/>
      </w:r>
      <w:r w:rsidR="00B91D95" w:rsidRPr="004B5722">
        <w:rPr>
          <w:b/>
          <w:bCs/>
          <w:color w:val="FF1571" w:themeColor="accent2"/>
        </w:rPr>
        <w:t>8</w:t>
      </w:r>
      <w:r w:rsidR="00C93BEA" w:rsidRPr="004B5722">
        <w:rPr>
          <w:b/>
          <w:bCs/>
        </w:rPr>
        <w:tab/>
      </w:r>
      <w:r w:rsidR="00C93BEA" w:rsidRPr="004B5722">
        <w:rPr>
          <w:b/>
          <w:bCs/>
          <w:color w:val="00B0F0"/>
        </w:rPr>
        <w:t>0</w:t>
      </w:r>
    </w:p>
    <w:p w14:paraId="77EA23F1" w14:textId="77777777" w:rsidR="004716BF" w:rsidRDefault="004716BF" w:rsidP="00173E1E">
      <w:pPr>
        <w:ind w:left="2160"/>
        <w:rPr>
          <w:b/>
          <w:bCs/>
          <w:color w:val="00B0F0"/>
        </w:rPr>
      </w:pPr>
    </w:p>
    <w:p w14:paraId="216007BB" w14:textId="6C71CCF5" w:rsidR="00004E26" w:rsidRDefault="004716BF" w:rsidP="00004E26">
      <w:r w:rsidRPr="004716BF">
        <w:t>Similarly</w:t>
      </w:r>
      <w:r w:rsidR="00004E26" w:rsidRPr="004716BF">
        <w:t>: At</w:t>
      </w:r>
      <w:r w:rsidRPr="004716BF">
        <w:t xml:space="preserve"> </w:t>
      </w:r>
      <w:r w:rsidRPr="003E54CC">
        <w:rPr>
          <w:b/>
          <w:bCs/>
        </w:rPr>
        <w:t>50ps</w:t>
      </w:r>
      <w:r w:rsidRPr="004716BF">
        <w:t xml:space="preserve">, we see the addition of </w:t>
      </w:r>
      <w:r w:rsidRPr="004716BF">
        <w:rPr>
          <w:b/>
          <w:bCs/>
          <w:color w:val="FF1571" w:themeColor="accent2"/>
        </w:rPr>
        <w:t>5</w:t>
      </w:r>
      <w:r w:rsidRPr="004716BF">
        <w:rPr>
          <w:b/>
          <w:bCs/>
          <w:color w:val="00B0F0"/>
        </w:rPr>
        <w:t>8</w:t>
      </w:r>
      <w:r w:rsidRPr="004716BF">
        <w:rPr>
          <w:b/>
          <w:bCs/>
        </w:rPr>
        <w:t xml:space="preserve"> </w:t>
      </w:r>
      <w:r w:rsidRPr="004716BF">
        <w:t>and</w:t>
      </w:r>
      <w:r w:rsidRPr="004716BF">
        <w:rPr>
          <w:b/>
          <w:bCs/>
        </w:rPr>
        <w:t xml:space="preserve"> </w:t>
      </w:r>
      <w:r w:rsidRPr="004716BF">
        <w:rPr>
          <w:b/>
          <w:bCs/>
          <w:color w:val="FF1571" w:themeColor="accent2"/>
        </w:rPr>
        <w:t>5</w:t>
      </w:r>
      <w:r w:rsidRPr="004716BF">
        <w:rPr>
          <w:b/>
          <w:bCs/>
          <w:color w:val="00B0F0"/>
        </w:rPr>
        <w:t>5</w:t>
      </w:r>
      <w:r w:rsidRPr="004716BF">
        <w:rPr>
          <w:b/>
          <w:bCs/>
        </w:rPr>
        <w:t xml:space="preserve"> </w:t>
      </w:r>
      <w:r w:rsidRPr="004716BF">
        <w:t>=</w:t>
      </w:r>
      <w:r w:rsidRPr="004716BF">
        <w:rPr>
          <w:b/>
          <w:bCs/>
        </w:rPr>
        <w:t xml:space="preserve"> </w:t>
      </w:r>
      <w:r w:rsidRPr="004716BF">
        <w:rPr>
          <w:b/>
          <w:bCs/>
          <w:color w:val="FF1571" w:themeColor="accent2"/>
        </w:rPr>
        <w:t>11</w:t>
      </w:r>
      <w:r w:rsidRPr="004716BF">
        <w:rPr>
          <w:b/>
          <w:bCs/>
          <w:color w:val="00B0F0"/>
        </w:rPr>
        <w:t>3</w:t>
      </w:r>
    </w:p>
    <w:p w14:paraId="64D0CF4F" w14:textId="77777777" w:rsidR="004716BF" w:rsidRPr="004716BF" w:rsidRDefault="004716BF" w:rsidP="00004E26"/>
    <w:p w14:paraId="77048502" w14:textId="6A634268" w:rsidR="00A14385" w:rsidRDefault="00173E1E" w:rsidP="00DE0771">
      <w:r>
        <w:t>Iterating through the rest of the calculations, we see that it is producing the expected results adhering to the above format.</w:t>
      </w:r>
    </w:p>
    <w:p w14:paraId="704278FD" w14:textId="17BC01C2" w:rsidR="00A640A8" w:rsidRDefault="00A640A8" w:rsidP="00DE0771"/>
    <w:p w14:paraId="229C305E" w14:textId="5CF84529" w:rsidR="00497440" w:rsidRDefault="00497440" w:rsidP="00DE0771"/>
    <w:p w14:paraId="3B822CE2" w14:textId="0C009EAA" w:rsidR="00497440" w:rsidRDefault="00497440" w:rsidP="00DE0771"/>
    <w:p w14:paraId="0ED39AF4" w14:textId="66EC4925" w:rsidR="00497440" w:rsidRDefault="00497440" w:rsidP="00DE0771"/>
    <w:p w14:paraId="11BF0DBA" w14:textId="697E40A8" w:rsidR="00497440" w:rsidRDefault="00497440" w:rsidP="00DE0771"/>
    <w:p w14:paraId="2B834DB1" w14:textId="67483EEA" w:rsidR="00497440" w:rsidRDefault="00497440" w:rsidP="00DE0771"/>
    <w:p w14:paraId="59A27903" w14:textId="49095868" w:rsidR="00497440" w:rsidRDefault="00497440" w:rsidP="00DE0771"/>
    <w:p w14:paraId="06917257" w14:textId="14DC1DF1" w:rsidR="00497440" w:rsidRDefault="00497440" w:rsidP="00DE0771"/>
    <w:p w14:paraId="5B757214" w14:textId="14C58485" w:rsidR="00497440" w:rsidRDefault="00497440" w:rsidP="00DE0771"/>
    <w:p w14:paraId="7879B0C3" w14:textId="6F7F2FDC" w:rsidR="001B2FC1" w:rsidRDefault="001B2FC1" w:rsidP="00DE0771"/>
    <w:p w14:paraId="7D5BF10C" w14:textId="4B3B4960" w:rsidR="001B2FC1" w:rsidRDefault="001B2FC1" w:rsidP="00DE0771"/>
    <w:p w14:paraId="3C7AD6FF" w14:textId="4F96B66C" w:rsidR="001B2FC1" w:rsidRDefault="001B2FC1" w:rsidP="00DE0771"/>
    <w:p w14:paraId="63E13981" w14:textId="77777777" w:rsidR="001B2FC1" w:rsidRDefault="001B2FC1" w:rsidP="00DE0771"/>
    <w:p w14:paraId="5CF32E45" w14:textId="77777777" w:rsidR="00497440" w:rsidRDefault="00497440" w:rsidP="00DE0771"/>
    <w:p w14:paraId="24A64FA6" w14:textId="06A1176F" w:rsidR="00DE0771" w:rsidRPr="00A33CDF" w:rsidRDefault="00DE0771" w:rsidP="00DE0771">
      <w:pPr>
        <w:pStyle w:val="Heading2"/>
        <w:rPr>
          <w:sz w:val="44"/>
          <w:szCs w:val="28"/>
        </w:rPr>
      </w:pPr>
      <w:r w:rsidRPr="00DB512E">
        <w:rPr>
          <w:color w:val="FF1571" w:themeColor="accent2"/>
          <w:sz w:val="44"/>
          <w:szCs w:val="28"/>
        </w:rPr>
        <w:lastRenderedPageBreak/>
        <w:t xml:space="preserve">4. </w:t>
      </w:r>
      <w:r w:rsidRPr="00A33CDF">
        <w:rPr>
          <w:sz w:val="44"/>
          <w:szCs w:val="28"/>
        </w:rPr>
        <w:t>Schematics</w:t>
      </w:r>
    </w:p>
    <w:p w14:paraId="515D83CA" w14:textId="36F046CB" w:rsidR="00DE0771" w:rsidRDefault="00DE0771" w:rsidP="00DE0771"/>
    <w:p w14:paraId="6491DFDF" w14:textId="05468CD1" w:rsidR="00055F02" w:rsidRPr="00496ECF" w:rsidRDefault="00055F02" w:rsidP="00055F02">
      <w:pPr>
        <w:pStyle w:val="Heading4"/>
        <w:rPr>
          <w:u w:val="single"/>
        </w:rPr>
      </w:pPr>
      <w:r>
        <w:rPr>
          <w:u w:val="single"/>
        </w:rPr>
        <w:t>4</w:t>
      </w:r>
      <w:r w:rsidRPr="00496ECF">
        <w:rPr>
          <w:u w:val="single"/>
        </w:rPr>
        <w:t>.</w:t>
      </w:r>
      <w:r>
        <w:rPr>
          <w:u w:val="single"/>
        </w:rPr>
        <w:t>1</w:t>
      </w:r>
      <w:r w:rsidRPr="00496ECF">
        <w:rPr>
          <w:u w:val="single"/>
        </w:rPr>
        <w:t xml:space="preserve"> </w:t>
      </w:r>
      <w:r>
        <w:rPr>
          <w:u w:val="single"/>
        </w:rPr>
        <w:t>16-Bit Adder</w:t>
      </w:r>
    </w:p>
    <w:p w14:paraId="4B465929" w14:textId="7AE41BC1" w:rsidR="00055F02" w:rsidRDefault="00220B59" w:rsidP="00055F02">
      <w:r>
        <w:rPr>
          <w:noProof/>
        </w:rPr>
        <mc:AlternateContent>
          <mc:Choice Requires="wps">
            <w:drawing>
              <wp:anchor distT="0" distB="0" distL="114300" distR="114300" simplePos="0" relativeHeight="251683840" behindDoc="1" locked="0" layoutInCell="1" allowOverlap="1" wp14:anchorId="0EB94193" wp14:editId="455485AF">
                <wp:simplePos x="0" y="0"/>
                <wp:positionH relativeFrom="margin">
                  <wp:align>center</wp:align>
                </wp:positionH>
                <wp:positionV relativeFrom="paragraph">
                  <wp:posOffset>57595</wp:posOffset>
                </wp:positionV>
                <wp:extent cx="1701165" cy="191135"/>
                <wp:effectExtent l="0" t="0" r="0" b="0"/>
                <wp:wrapTight wrapText="bothSides">
                  <wp:wrapPolygon edited="0">
                    <wp:start x="0" y="0"/>
                    <wp:lineTo x="0" y="19375"/>
                    <wp:lineTo x="21286" y="19375"/>
                    <wp:lineTo x="2128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701165" cy="191135"/>
                        </a:xfrm>
                        <a:prstGeom prst="rect">
                          <a:avLst/>
                        </a:prstGeom>
                        <a:solidFill>
                          <a:prstClr val="white"/>
                        </a:solidFill>
                        <a:ln>
                          <a:noFill/>
                        </a:ln>
                      </wps:spPr>
                      <wps:txbx>
                        <w:txbxContent>
                          <w:p w14:paraId="6D1145DE" w14:textId="0DE0567E" w:rsidR="00940EFF" w:rsidRPr="0067450A" w:rsidRDefault="00940EFF" w:rsidP="00940EFF">
                            <w:pPr>
                              <w:pStyle w:val="Caption"/>
                              <w:rPr>
                                <w:noProof/>
                                <w:sz w:val="24"/>
                                <w:szCs w:val="24"/>
                              </w:rPr>
                            </w:pPr>
                            <w:r>
                              <w:t xml:space="preserve">Figure </w:t>
                            </w:r>
                            <w:fldSimple w:instr=" SEQ Figure \* ARABIC ">
                              <w:r w:rsidR="00D448DC">
                                <w:rPr>
                                  <w:noProof/>
                                </w:rPr>
                                <w:t>8</w:t>
                              </w:r>
                            </w:fldSimple>
                            <w:r>
                              <w:t xml:space="preserve"> 16 Bit Adder RTL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94193" id="Text Box 20" o:spid="_x0000_s1033" type="#_x0000_t202" style="position:absolute;margin-left:0;margin-top:4.55pt;width:133.95pt;height:15.05p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" stroked="f">
                <v:textbox inset="0,0,0,0">
                  <w:txbxContent>
                    <w:p w14:paraId="6D1145DE" w14:textId="0DE0567E" w:rsidR="00940EFF" w:rsidRPr="0067450A" w:rsidRDefault="00940EFF" w:rsidP="00940EFF">
                      <w:pPr>
                        <w:pStyle w:val="Caption"/>
                        <w:rPr>
                          <w:noProof/>
                          <w:sz w:val="24"/>
                          <w:szCs w:val="24"/>
                        </w:rPr>
                      </w:pPr>
                      <w:r>
                        <w:t xml:space="preserve">Figure </w:t>
                      </w:r>
                      <w:fldSimple w:instr=" SEQ Figure \* ARABIC ">
                        <w:r w:rsidR="00D448DC">
                          <w:rPr>
                            <w:noProof/>
                          </w:rPr>
                          <w:t>8</w:t>
                        </w:r>
                      </w:fldSimple>
                      <w:r>
                        <w:t xml:space="preserve"> 16 Bit Adder RTL Schematic</w:t>
                      </w:r>
                    </w:p>
                  </w:txbxContent>
                </v:textbox>
                <w10:wrap type="tight" anchorx="margin"/>
              </v:shape>
            </w:pict>
          </mc:Fallback>
        </mc:AlternateContent>
      </w:r>
      <w:r w:rsidR="005E3273" w:rsidRPr="005E3273">
        <w:rPr>
          <w:noProof/>
        </w:rPr>
        <w:drawing>
          <wp:anchor distT="0" distB="0" distL="114300" distR="114300" simplePos="0" relativeHeight="251667456" behindDoc="1" locked="0" layoutInCell="1" allowOverlap="1" wp14:anchorId="681EB8F8" wp14:editId="7E60047E">
            <wp:simplePos x="0" y="0"/>
            <wp:positionH relativeFrom="margin">
              <wp:align>right</wp:align>
            </wp:positionH>
            <wp:positionV relativeFrom="paragraph">
              <wp:posOffset>235068</wp:posOffset>
            </wp:positionV>
            <wp:extent cx="6858000" cy="2609850"/>
            <wp:effectExtent l="0" t="0" r="0" b="0"/>
            <wp:wrapTight wrapText="bothSides">
              <wp:wrapPolygon edited="0">
                <wp:start x="0" y="0"/>
                <wp:lineTo x="0" y="21442"/>
                <wp:lineTo x="21540" y="21442"/>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2609850"/>
                    </a:xfrm>
                    <a:prstGeom prst="rect">
                      <a:avLst/>
                    </a:prstGeom>
                  </pic:spPr>
                </pic:pic>
              </a:graphicData>
            </a:graphic>
            <wp14:sizeRelH relativeFrom="page">
              <wp14:pctWidth>0</wp14:pctWidth>
            </wp14:sizeRelH>
            <wp14:sizeRelV relativeFrom="page">
              <wp14:pctHeight>0</wp14:pctHeight>
            </wp14:sizeRelV>
          </wp:anchor>
        </w:drawing>
      </w:r>
    </w:p>
    <w:p w14:paraId="4F0C86D0" w14:textId="77777777" w:rsidR="00220B59" w:rsidRDefault="00220B59" w:rsidP="00055F02"/>
    <w:p w14:paraId="419C4D9C" w14:textId="77777777" w:rsidR="0032716D" w:rsidRDefault="0032716D" w:rsidP="00055F02"/>
    <w:p w14:paraId="1249EC04" w14:textId="554C5016" w:rsidR="00220B59" w:rsidRPr="000D598E" w:rsidRDefault="000D598E" w:rsidP="00055F02">
      <w:r>
        <w:rPr>
          <w:i/>
          <w:iCs/>
        </w:rPr>
        <w:t>Figure 8</w:t>
      </w:r>
      <w:r>
        <w:t xml:space="preserve"> above shows the RTL schematic for the 16-Bit adder,</w:t>
      </w:r>
      <w:r w:rsidR="0039411D">
        <w:t xml:space="preserve"> since this device was described behaviorally the </w:t>
      </w:r>
      <w:r w:rsidR="00854393">
        <w:t>RTL</w:t>
      </w:r>
      <w:r w:rsidR="0039411D">
        <w:t xml:space="preserve"> </w:t>
      </w:r>
      <w:r w:rsidR="00A136B2">
        <w:t xml:space="preserve">design is a rather ambiguous in terms of functionality and data flow, hence why simulation was </w:t>
      </w:r>
      <w:r w:rsidR="001B2FC1">
        <w:t>important</w:t>
      </w:r>
      <w:r w:rsidR="00A136B2">
        <w:t xml:space="preserve"> to ensure I/O matched specified requirements </w:t>
      </w:r>
      <w:r w:rsidR="00A136B2">
        <w:rPr>
          <w:i/>
          <w:iCs/>
        </w:rPr>
        <w:t>section 3.1</w:t>
      </w:r>
      <w:r w:rsidR="00A136B2">
        <w:t xml:space="preserve">.  </w:t>
      </w:r>
    </w:p>
    <w:p w14:paraId="1CF5A95B" w14:textId="77777777" w:rsidR="00FA0674" w:rsidRDefault="00FA0674" w:rsidP="00055F02">
      <w:pPr>
        <w:rPr>
          <w:u w:val="single"/>
        </w:rPr>
      </w:pPr>
    </w:p>
    <w:p w14:paraId="4B92BC85" w14:textId="0D4621DE" w:rsidR="007213FD" w:rsidRPr="00544372" w:rsidRDefault="00FA0674" w:rsidP="00055F02">
      <w:pPr>
        <w:rPr>
          <w:u w:val="single"/>
        </w:rPr>
      </w:pPr>
      <w:r>
        <w:t>However</w:t>
      </w:r>
      <w:r w:rsidR="00D6781D">
        <w:t xml:space="preserve">, back annotating </w:t>
      </w:r>
      <w:r>
        <w:t xml:space="preserve">the most fundamental </w:t>
      </w:r>
      <w:r w:rsidR="00D6781D">
        <w:t>components are:</w:t>
      </w:r>
    </w:p>
    <w:p w14:paraId="0FBB323D" w14:textId="15C4B0BE" w:rsidR="007213FD" w:rsidRDefault="00EB0500" w:rsidP="00544372">
      <w:pPr>
        <w:pStyle w:val="ListParagraph"/>
        <w:numPr>
          <w:ilvl w:val="0"/>
          <w:numId w:val="13"/>
        </w:numPr>
      </w:pPr>
      <w:r>
        <w:t>S</w:t>
      </w:r>
      <w:r w:rsidR="00223ED8">
        <w:t xml:space="preserve">aturation is set </w:t>
      </w:r>
      <w:r w:rsidR="00D16F8F">
        <w:t xml:space="preserve">when SAT_EN </w:t>
      </w:r>
      <w:r w:rsidR="00821262">
        <w:t xml:space="preserve">is high and there’s overflow (this was described with an if statement in VHDL) at connection 16. </w:t>
      </w:r>
    </w:p>
    <w:p w14:paraId="35BD3873" w14:textId="185E5A0B" w:rsidR="005313B4" w:rsidRDefault="005313B4" w:rsidP="00544372">
      <w:pPr>
        <w:pStyle w:val="ListParagraph"/>
        <w:numPr>
          <w:ilvl w:val="0"/>
          <w:numId w:val="13"/>
        </w:numPr>
      </w:pPr>
      <w:r>
        <w:t>C,</w:t>
      </w:r>
      <w:r w:rsidR="004E3E88">
        <w:t xml:space="preserve"> </w:t>
      </w:r>
      <w:r>
        <w:t xml:space="preserve">V Flags are </w:t>
      </w:r>
      <w:r w:rsidR="00B004A0">
        <w:t>set based on the output of an internal variable (</w:t>
      </w:r>
      <w:r w:rsidR="004E3E88" w:rsidRPr="004E3E88">
        <w:rPr>
          <w:b/>
          <w:bCs/>
        </w:rPr>
        <w:t>16:0 plusOp_i_1</w:t>
      </w:r>
      <w:r w:rsidR="00195D15">
        <w:rPr>
          <w:b/>
          <w:bCs/>
        </w:rPr>
        <w:t>/2</w:t>
      </w:r>
      <w:r w:rsidR="00B004A0">
        <w:t xml:space="preserve">). </w:t>
      </w:r>
    </w:p>
    <w:p w14:paraId="0C5561A2" w14:textId="1FACB5C1" w:rsidR="00B5744A" w:rsidRDefault="00B5744A" w:rsidP="00544372">
      <w:pPr>
        <w:pStyle w:val="ListParagraph"/>
        <w:numPr>
          <w:ilvl w:val="0"/>
          <w:numId w:val="13"/>
        </w:numPr>
      </w:pPr>
      <w:r>
        <w:t>Z flags is set when the sum equals 0</w:t>
      </w:r>
      <w:r w:rsidR="00C05115">
        <w:t xml:space="preserve"> using RTL_EQ</w:t>
      </w:r>
      <w:r w:rsidR="00EB0500">
        <w:t xml:space="preserve"> comparator</w:t>
      </w:r>
      <w:r w:rsidR="00C05115">
        <w:t>.</w:t>
      </w:r>
    </w:p>
    <w:p w14:paraId="1943C8E3" w14:textId="6242A1AE" w:rsidR="00BF45DF" w:rsidRDefault="00C05115" w:rsidP="00544372">
      <w:pPr>
        <w:pStyle w:val="ListParagraph"/>
        <w:numPr>
          <w:ilvl w:val="0"/>
          <w:numId w:val="13"/>
        </w:numPr>
      </w:pPr>
      <w:r>
        <w:t xml:space="preserve">Overflow and Carry Flags are set when bit 16 is High. </w:t>
      </w:r>
    </w:p>
    <w:p w14:paraId="649BD09D" w14:textId="45B6801E" w:rsidR="00544372" w:rsidRDefault="0005131F" w:rsidP="00544372">
      <w:pPr>
        <w:pStyle w:val="ListParagraph"/>
        <w:numPr>
          <w:ilvl w:val="0"/>
          <w:numId w:val="13"/>
        </w:numPr>
      </w:pPr>
      <w:r>
        <w:t>Inputs sums are created with an RTL_ADD.</w:t>
      </w:r>
    </w:p>
    <w:p w14:paraId="055DEB79" w14:textId="35097FBC" w:rsidR="0005131F" w:rsidRDefault="00D6781D" w:rsidP="00D6781D">
      <w:r>
        <w:t xml:space="preserve">Similarly, the rest of the circuit follows the expected behavior that is described in VHDL. </w:t>
      </w:r>
    </w:p>
    <w:p w14:paraId="517001BE" w14:textId="4A8B5D75" w:rsidR="00055F02" w:rsidRDefault="00055F02" w:rsidP="00055F02"/>
    <w:p w14:paraId="5A70EC00" w14:textId="4115EBCE" w:rsidR="00DE0771" w:rsidRPr="0032716D" w:rsidRDefault="00055F02" w:rsidP="0032716D">
      <w:pPr>
        <w:pStyle w:val="Heading4"/>
        <w:rPr>
          <w:u w:val="single"/>
        </w:rPr>
      </w:pPr>
      <w:r>
        <w:rPr>
          <w:u w:val="single"/>
        </w:rPr>
        <w:t>4</w:t>
      </w:r>
      <w:r w:rsidRPr="00496ECF">
        <w:rPr>
          <w:u w:val="single"/>
        </w:rPr>
        <w:t>.</w:t>
      </w:r>
      <w:r>
        <w:rPr>
          <w:u w:val="single"/>
        </w:rPr>
        <w:t>2</w:t>
      </w:r>
      <w:r w:rsidRPr="00496ECF">
        <w:rPr>
          <w:u w:val="single"/>
        </w:rPr>
        <w:t xml:space="preserve"> </w:t>
      </w:r>
      <w:r>
        <w:rPr>
          <w:u w:val="single"/>
        </w:rPr>
        <w:t>BCD Adder</w:t>
      </w:r>
      <w:r w:rsidR="0032716D">
        <w:rPr>
          <w:noProof/>
        </w:rPr>
        <mc:AlternateContent>
          <mc:Choice Requires="wps">
            <w:drawing>
              <wp:anchor distT="0" distB="0" distL="114300" distR="114300" simplePos="0" relativeHeight="251693056" behindDoc="1" locked="0" layoutInCell="1" allowOverlap="1" wp14:anchorId="67AA8671" wp14:editId="4DB0E645">
                <wp:simplePos x="0" y="0"/>
                <wp:positionH relativeFrom="margin">
                  <wp:posOffset>2381534</wp:posOffset>
                </wp:positionH>
                <wp:positionV relativeFrom="paragraph">
                  <wp:posOffset>2027754</wp:posOffset>
                </wp:positionV>
                <wp:extent cx="2190115" cy="170180"/>
                <wp:effectExtent l="0" t="0" r="635" b="1270"/>
                <wp:wrapTight wrapText="bothSides">
                  <wp:wrapPolygon edited="0">
                    <wp:start x="0" y="0"/>
                    <wp:lineTo x="0" y="19343"/>
                    <wp:lineTo x="21418" y="19343"/>
                    <wp:lineTo x="21418"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190115" cy="170180"/>
                        </a:xfrm>
                        <a:prstGeom prst="rect">
                          <a:avLst/>
                        </a:prstGeom>
                        <a:solidFill>
                          <a:prstClr val="white"/>
                        </a:solidFill>
                        <a:ln>
                          <a:noFill/>
                        </a:ln>
                      </wps:spPr>
                      <wps:txbx>
                        <w:txbxContent>
                          <w:p w14:paraId="0574FC90" w14:textId="47B14903" w:rsidR="0032716D" w:rsidRPr="00124B47" w:rsidRDefault="0032716D" w:rsidP="0032716D">
                            <w:pPr>
                              <w:pStyle w:val="Caption"/>
                              <w:rPr>
                                <w:sz w:val="24"/>
                                <w:szCs w:val="24"/>
                              </w:rPr>
                            </w:pPr>
                            <w:r>
                              <w:t xml:space="preserve">Figure </w:t>
                            </w:r>
                            <w:fldSimple w:instr=" SEQ Figure \* ARABIC ">
                              <w:r w:rsidR="00D448DC">
                                <w:rPr>
                                  <w:noProof/>
                                </w:rPr>
                                <w:t>9</w:t>
                              </w:r>
                            </w:fldSimple>
                            <w:r>
                              <w:t xml:space="preserve"> RTL Schematic 2 Digit BCD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8671" id="Text Box 27" o:spid="_x0000_s1034" type="#_x0000_t202" style="position:absolute;margin-left:187.5pt;margin-top:159.65pt;width:172.45pt;height:13.4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" stroked="f">
                <v:textbox inset="0,0,0,0">
                  <w:txbxContent>
                    <w:p w14:paraId="0574FC90" w14:textId="47B14903" w:rsidR="0032716D" w:rsidRPr="00124B47" w:rsidRDefault="0032716D" w:rsidP="0032716D">
                      <w:pPr>
                        <w:pStyle w:val="Caption"/>
                        <w:rPr>
                          <w:sz w:val="24"/>
                          <w:szCs w:val="24"/>
                        </w:rPr>
                      </w:pPr>
                      <w:r>
                        <w:t xml:space="preserve">Figure </w:t>
                      </w:r>
                      <w:fldSimple w:instr=" SEQ Figure \* ARABIC ">
                        <w:r w:rsidR="00D448DC">
                          <w:rPr>
                            <w:noProof/>
                          </w:rPr>
                          <w:t>9</w:t>
                        </w:r>
                      </w:fldSimple>
                      <w:r>
                        <w:t xml:space="preserve"> RTL Schematic 2 Digit BCD Adder</w:t>
                      </w:r>
                    </w:p>
                  </w:txbxContent>
                </v:textbox>
                <w10:wrap type="tight" anchorx="margin"/>
              </v:shape>
            </w:pict>
          </mc:Fallback>
        </mc:AlternateContent>
      </w:r>
      <w:r w:rsidR="0032716D" w:rsidRPr="0032716D">
        <w:rPr>
          <w:noProof/>
        </w:rPr>
        <w:drawing>
          <wp:anchor distT="0" distB="0" distL="114300" distR="114300" simplePos="0" relativeHeight="251691008" behindDoc="1" locked="0" layoutInCell="1" allowOverlap="1" wp14:anchorId="6864E807" wp14:editId="0B90AFBE">
            <wp:simplePos x="0" y="0"/>
            <wp:positionH relativeFrom="margin">
              <wp:align>left</wp:align>
            </wp:positionH>
            <wp:positionV relativeFrom="paragraph">
              <wp:posOffset>247650</wp:posOffset>
            </wp:positionV>
            <wp:extent cx="6858000" cy="1840230"/>
            <wp:effectExtent l="0" t="0" r="0" b="7620"/>
            <wp:wrapTight wrapText="bothSides">
              <wp:wrapPolygon edited="0">
                <wp:start x="0" y="0"/>
                <wp:lineTo x="0" y="21466"/>
                <wp:lineTo x="21540" y="21466"/>
                <wp:lineTo x="215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1840230"/>
                    </a:xfrm>
                    <a:prstGeom prst="rect">
                      <a:avLst/>
                    </a:prstGeom>
                  </pic:spPr>
                </pic:pic>
              </a:graphicData>
            </a:graphic>
            <wp14:sizeRelH relativeFrom="page">
              <wp14:pctWidth>0</wp14:pctWidth>
            </wp14:sizeRelH>
            <wp14:sizeRelV relativeFrom="page">
              <wp14:pctHeight>0</wp14:pctHeight>
            </wp14:sizeRelV>
          </wp:anchor>
        </w:drawing>
      </w:r>
    </w:p>
    <w:p w14:paraId="4F5743B8" w14:textId="5A30B376" w:rsidR="00DE0771" w:rsidRDefault="00DE0771" w:rsidP="00DE0771"/>
    <w:p w14:paraId="6E2AA736" w14:textId="4D92DA12" w:rsidR="001B2FC1" w:rsidRDefault="00A136B2" w:rsidP="005313B4">
      <w:pPr>
        <w:jc w:val="both"/>
      </w:pPr>
      <w:r>
        <w:lastRenderedPageBreak/>
        <w:t xml:space="preserve">The RTL schematic for the BCD is </w:t>
      </w:r>
      <w:r w:rsidR="00781795">
        <w:t xml:space="preserve">identical to the block diagram preliminary design seen in </w:t>
      </w:r>
      <w:r w:rsidR="00781795">
        <w:rPr>
          <w:i/>
          <w:iCs/>
        </w:rPr>
        <w:t>figure 2</w:t>
      </w:r>
      <w:r w:rsidR="00781795">
        <w:t xml:space="preserve">, </w:t>
      </w:r>
      <w:r w:rsidR="004F1583">
        <w:t xml:space="preserve">each component was implemented and tested individually adhering to the design approach mentioned in </w:t>
      </w:r>
      <w:r w:rsidR="004F1583">
        <w:rPr>
          <w:i/>
          <w:iCs/>
        </w:rPr>
        <w:t>section 2.3</w:t>
      </w:r>
      <w:r w:rsidR="004F1583">
        <w:t>.</w:t>
      </w:r>
      <w:r w:rsidR="000F28F8">
        <w:t xml:space="preserve"> Unlike the </w:t>
      </w:r>
      <w:r w:rsidR="006B5156">
        <w:t>16-bit</w:t>
      </w:r>
      <w:r w:rsidR="00F90ED2">
        <w:t xml:space="preserve"> adder seen in </w:t>
      </w:r>
      <w:r w:rsidR="00F90ED2">
        <w:rPr>
          <w:i/>
          <w:iCs/>
        </w:rPr>
        <w:t>figure 8</w:t>
      </w:r>
      <w:r w:rsidR="00F90ED2">
        <w:t>, the above design is much easier to follow.</w:t>
      </w:r>
    </w:p>
    <w:p w14:paraId="57BBD5F0" w14:textId="5C0B2BF5" w:rsidR="00DE0771" w:rsidRDefault="00DE0771" w:rsidP="00DE0771"/>
    <w:p w14:paraId="19E73623" w14:textId="4CD27299" w:rsidR="00DE0771" w:rsidRPr="0093171E" w:rsidRDefault="00DE0771" w:rsidP="0093171E">
      <w:pPr>
        <w:pStyle w:val="Heading2"/>
        <w:rPr>
          <w:sz w:val="44"/>
          <w:szCs w:val="28"/>
        </w:rPr>
      </w:pPr>
      <w:r w:rsidRPr="00DB512E">
        <w:rPr>
          <w:color w:val="FF1571" w:themeColor="accent2"/>
          <w:sz w:val="44"/>
          <w:szCs w:val="28"/>
        </w:rPr>
        <w:t xml:space="preserve">5. </w:t>
      </w:r>
      <w:r w:rsidRPr="00A33CDF">
        <w:rPr>
          <w:sz w:val="44"/>
          <w:szCs w:val="28"/>
        </w:rPr>
        <w:t>FPGA Resource Consumption</w:t>
      </w:r>
    </w:p>
    <w:p w14:paraId="6DB2FC0F" w14:textId="067CAA89" w:rsidR="00DE0771" w:rsidRDefault="00DE0771" w:rsidP="00DE0771"/>
    <w:p w14:paraId="3DE05895" w14:textId="72C9EDE2" w:rsidR="00055F02" w:rsidRPr="00496ECF" w:rsidRDefault="00055F02" w:rsidP="00055F02">
      <w:pPr>
        <w:pStyle w:val="Heading4"/>
        <w:rPr>
          <w:u w:val="single"/>
        </w:rPr>
      </w:pPr>
      <w:r>
        <w:rPr>
          <w:u w:val="single"/>
        </w:rPr>
        <w:t>5</w:t>
      </w:r>
      <w:r w:rsidRPr="00496ECF">
        <w:rPr>
          <w:u w:val="single"/>
        </w:rPr>
        <w:t>.</w:t>
      </w:r>
      <w:r>
        <w:rPr>
          <w:u w:val="single"/>
        </w:rPr>
        <w:t>1</w:t>
      </w:r>
      <w:r w:rsidRPr="00496ECF">
        <w:rPr>
          <w:u w:val="single"/>
        </w:rPr>
        <w:t xml:space="preserve"> </w:t>
      </w:r>
      <w:r>
        <w:rPr>
          <w:u w:val="single"/>
        </w:rPr>
        <w:t>16-Bit Adder</w:t>
      </w:r>
    </w:p>
    <w:p w14:paraId="62B3290A" w14:textId="40F2FD84" w:rsidR="00055F02" w:rsidRDefault="00601317" w:rsidP="00055F02">
      <w:r w:rsidRPr="001E08D1">
        <w:rPr>
          <w:noProof/>
        </w:rPr>
        <w:drawing>
          <wp:anchor distT="0" distB="0" distL="114300" distR="114300" simplePos="0" relativeHeight="251668480" behindDoc="1" locked="0" layoutInCell="1" allowOverlap="1" wp14:anchorId="2EF2F0CF" wp14:editId="331D1607">
            <wp:simplePos x="0" y="0"/>
            <wp:positionH relativeFrom="column">
              <wp:posOffset>1105594</wp:posOffset>
            </wp:positionH>
            <wp:positionV relativeFrom="paragraph">
              <wp:posOffset>184785</wp:posOffset>
            </wp:positionV>
            <wp:extent cx="4229690" cy="619211"/>
            <wp:effectExtent l="0" t="0" r="0" b="9525"/>
            <wp:wrapTight wrapText="bothSides">
              <wp:wrapPolygon edited="0">
                <wp:start x="0" y="0"/>
                <wp:lineTo x="0" y="21268"/>
                <wp:lineTo x="21503" y="21268"/>
                <wp:lineTo x="215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9690" cy="619211"/>
                    </a:xfrm>
                    <a:prstGeom prst="rect">
                      <a:avLst/>
                    </a:prstGeom>
                  </pic:spPr>
                </pic:pic>
              </a:graphicData>
            </a:graphic>
            <wp14:sizeRelH relativeFrom="page">
              <wp14:pctWidth>0</wp14:pctWidth>
            </wp14:sizeRelH>
            <wp14:sizeRelV relativeFrom="page">
              <wp14:pctHeight>0</wp14:pctHeight>
            </wp14:sizeRelV>
          </wp:anchor>
        </w:drawing>
      </w:r>
    </w:p>
    <w:p w14:paraId="0E3A5E78" w14:textId="404ADE68" w:rsidR="00055F02" w:rsidRDefault="00055F02" w:rsidP="00055F02"/>
    <w:p w14:paraId="7046E267" w14:textId="30918715" w:rsidR="00055F02" w:rsidRDefault="00055F02" w:rsidP="00055F02"/>
    <w:p w14:paraId="6A688E30" w14:textId="77795FFE" w:rsidR="00055F02" w:rsidRDefault="00055F02" w:rsidP="00055F02"/>
    <w:p w14:paraId="06649521" w14:textId="4EAFE9CA" w:rsidR="0093171E" w:rsidRDefault="0093171E" w:rsidP="00055F02"/>
    <w:p w14:paraId="0332FB8F" w14:textId="4DA8C8B8" w:rsidR="0093171E" w:rsidRDefault="00753524" w:rsidP="00055F02">
      <w:r>
        <w:rPr>
          <w:noProof/>
        </w:rPr>
        <mc:AlternateContent>
          <mc:Choice Requires="wps">
            <w:drawing>
              <wp:anchor distT="0" distB="0" distL="114300" distR="114300" simplePos="0" relativeHeight="251699200" behindDoc="1" locked="0" layoutInCell="1" allowOverlap="1" wp14:anchorId="78EEF8D0" wp14:editId="6EDCB3C6">
                <wp:simplePos x="0" y="0"/>
                <wp:positionH relativeFrom="column">
                  <wp:posOffset>2023110</wp:posOffset>
                </wp:positionH>
                <wp:positionV relativeFrom="paragraph">
                  <wp:posOffset>6350</wp:posOffset>
                </wp:positionV>
                <wp:extent cx="2504440" cy="174625"/>
                <wp:effectExtent l="0" t="0" r="0" b="0"/>
                <wp:wrapTight wrapText="bothSides">
                  <wp:wrapPolygon edited="0">
                    <wp:start x="0" y="0"/>
                    <wp:lineTo x="0" y="18851"/>
                    <wp:lineTo x="21359" y="18851"/>
                    <wp:lineTo x="21359"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2504440" cy="174625"/>
                        </a:xfrm>
                        <a:prstGeom prst="rect">
                          <a:avLst/>
                        </a:prstGeom>
                        <a:solidFill>
                          <a:prstClr val="white"/>
                        </a:solidFill>
                        <a:ln>
                          <a:noFill/>
                        </a:ln>
                      </wps:spPr>
                      <wps:txbx>
                        <w:txbxContent>
                          <w:p w14:paraId="107FF1C2" w14:textId="605E7664" w:rsidR="00753524" w:rsidRPr="00393108" w:rsidRDefault="00753524" w:rsidP="00753524">
                            <w:pPr>
                              <w:pStyle w:val="Caption"/>
                              <w:rPr>
                                <w:noProof/>
                                <w:sz w:val="24"/>
                                <w:szCs w:val="24"/>
                              </w:rPr>
                            </w:pPr>
                            <w:r>
                              <w:t xml:space="preserve">Figure </w:t>
                            </w:r>
                            <w:fldSimple w:instr=" SEQ Figure \* ARABIC ">
                              <w:r w:rsidR="00D448DC">
                                <w:rPr>
                                  <w:noProof/>
                                </w:rPr>
                                <w:t>10</w:t>
                              </w:r>
                            </w:fldSimple>
                            <w:r>
                              <w:t xml:space="preserve"> FPGA Component Utilization 16-Bit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EF8D0" id="Text Box 34" o:spid="_x0000_s1035" type="#_x0000_t202" style="position:absolute;margin-left:159.3pt;margin-top:.5pt;width:197.2pt;height:13.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k9MQIAAGkEAAAOAAAAZHJzL2Uyb0RvYy54bWysVMGO2yAQvVfqPyDujZM0u22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" stroked="f">
                <v:textbox inset="0,0,0,0">
                  <w:txbxContent>
                    <w:p w14:paraId="107FF1C2" w14:textId="605E7664" w:rsidR="00753524" w:rsidRPr="00393108" w:rsidRDefault="00753524" w:rsidP="00753524">
                      <w:pPr>
                        <w:pStyle w:val="Caption"/>
                        <w:rPr>
                          <w:noProof/>
                          <w:sz w:val="24"/>
                          <w:szCs w:val="24"/>
                        </w:rPr>
                      </w:pPr>
                      <w:r>
                        <w:t xml:space="preserve">Figure </w:t>
                      </w:r>
                      <w:fldSimple w:instr=" SEQ Figure \* ARABIC ">
                        <w:r w:rsidR="00D448DC">
                          <w:rPr>
                            <w:noProof/>
                          </w:rPr>
                          <w:t>10</w:t>
                        </w:r>
                      </w:fldSimple>
                      <w:r>
                        <w:t xml:space="preserve"> FPGA Component Utilization 16-Bit Adder</w:t>
                      </w:r>
                    </w:p>
                  </w:txbxContent>
                </v:textbox>
                <w10:wrap type="tight"/>
              </v:shape>
            </w:pict>
          </mc:Fallback>
        </mc:AlternateContent>
      </w:r>
    </w:p>
    <w:p w14:paraId="725D7BAB" w14:textId="1138C36C" w:rsidR="0093171E" w:rsidRDefault="0093171E" w:rsidP="00055F02"/>
    <w:p w14:paraId="43B7C748" w14:textId="635E9B89" w:rsidR="0093171E" w:rsidRDefault="001B2FC1" w:rsidP="00055F02">
      <w:r w:rsidRPr="005431C1">
        <w:rPr>
          <w:noProof/>
        </w:rPr>
        <w:drawing>
          <wp:anchor distT="0" distB="0" distL="114300" distR="114300" simplePos="0" relativeHeight="251670528" behindDoc="1" locked="0" layoutInCell="1" allowOverlap="1" wp14:anchorId="1035C5D2" wp14:editId="2F7B761F">
            <wp:simplePos x="0" y="0"/>
            <wp:positionH relativeFrom="margin">
              <wp:posOffset>272755</wp:posOffset>
            </wp:positionH>
            <wp:positionV relativeFrom="paragraph">
              <wp:posOffset>9112</wp:posOffset>
            </wp:positionV>
            <wp:extent cx="5544324" cy="1686160"/>
            <wp:effectExtent l="0" t="0" r="0" b="9525"/>
            <wp:wrapTight wrapText="bothSides">
              <wp:wrapPolygon edited="0">
                <wp:start x="0" y="0"/>
                <wp:lineTo x="0" y="21478"/>
                <wp:lineTo x="21523" y="21478"/>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44324" cy="1686160"/>
                    </a:xfrm>
                    <a:prstGeom prst="rect">
                      <a:avLst/>
                    </a:prstGeom>
                  </pic:spPr>
                </pic:pic>
              </a:graphicData>
            </a:graphic>
            <wp14:sizeRelH relativeFrom="page">
              <wp14:pctWidth>0</wp14:pctWidth>
            </wp14:sizeRelH>
            <wp14:sizeRelV relativeFrom="page">
              <wp14:pctHeight>0</wp14:pctHeight>
            </wp14:sizeRelV>
          </wp:anchor>
        </w:drawing>
      </w:r>
    </w:p>
    <w:p w14:paraId="47FD9520" w14:textId="03AEC8EB" w:rsidR="0093171E" w:rsidRDefault="0093171E" w:rsidP="00055F02"/>
    <w:p w14:paraId="79373CD8" w14:textId="5ECC1F0C" w:rsidR="0093171E" w:rsidRDefault="0093171E" w:rsidP="00055F02"/>
    <w:p w14:paraId="6E4B59B6" w14:textId="7D097021" w:rsidR="0093171E" w:rsidRDefault="0093171E" w:rsidP="00055F02"/>
    <w:p w14:paraId="127E1BD0" w14:textId="58CCEE8F" w:rsidR="0093171E" w:rsidRDefault="0093171E" w:rsidP="00055F02"/>
    <w:p w14:paraId="44B67D04" w14:textId="37D91808" w:rsidR="0093171E" w:rsidRDefault="0093171E" w:rsidP="00055F02"/>
    <w:p w14:paraId="5DD1E419" w14:textId="505B0904" w:rsidR="0093171E" w:rsidRDefault="0093171E" w:rsidP="00055F02"/>
    <w:p w14:paraId="2570E2AC" w14:textId="2B51E14C" w:rsidR="0093171E" w:rsidRDefault="0093171E" w:rsidP="00055F02"/>
    <w:p w14:paraId="097A6C16" w14:textId="68374260" w:rsidR="0093171E" w:rsidRDefault="0093171E" w:rsidP="00055F02"/>
    <w:p w14:paraId="35054EE4" w14:textId="6F1EF9A7" w:rsidR="0093171E" w:rsidRDefault="0093171E" w:rsidP="00055F02"/>
    <w:p w14:paraId="4823C28B" w14:textId="71B932F5" w:rsidR="00055F02" w:rsidRDefault="00753524" w:rsidP="00055F02">
      <w:r>
        <w:rPr>
          <w:noProof/>
        </w:rPr>
        <mc:AlternateContent>
          <mc:Choice Requires="wps">
            <w:drawing>
              <wp:anchor distT="0" distB="0" distL="114300" distR="114300" simplePos="0" relativeHeight="251701248" behindDoc="1" locked="0" layoutInCell="1" allowOverlap="1" wp14:anchorId="45A27C0F" wp14:editId="2C9B42DE">
                <wp:simplePos x="0" y="0"/>
                <wp:positionH relativeFrom="margin">
                  <wp:align>center</wp:align>
                </wp:positionH>
                <wp:positionV relativeFrom="paragraph">
                  <wp:posOffset>18785</wp:posOffset>
                </wp:positionV>
                <wp:extent cx="2165985" cy="214630"/>
                <wp:effectExtent l="0" t="0" r="5715" b="0"/>
                <wp:wrapTight wrapText="bothSides">
                  <wp:wrapPolygon edited="0">
                    <wp:start x="0" y="0"/>
                    <wp:lineTo x="0" y="19172"/>
                    <wp:lineTo x="21467" y="19172"/>
                    <wp:lineTo x="21467"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2165985" cy="214630"/>
                        </a:xfrm>
                        <a:prstGeom prst="rect">
                          <a:avLst/>
                        </a:prstGeom>
                        <a:solidFill>
                          <a:prstClr val="white"/>
                        </a:solidFill>
                        <a:ln>
                          <a:noFill/>
                        </a:ln>
                      </wps:spPr>
                      <wps:txbx>
                        <w:txbxContent>
                          <w:p w14:paraId="0EC4E35D" w14:textId="49D85BAF" w:rsidR="00753524" w:rsidRPr="00BC1A80" w:rsidRDefault="00753524" w:rsidP="00753524">
                            <w:pPr>
                              <w:pStyle w:val="Caption"/>
                              <w:rPr>
                                <w:noProof/>
                                <w:sz w:val="24"/>
                                <w:szCs w:val="24"/>
                              </w:rPr>
                            </w:pPr>
                            <w:r>
                              <w:t xml:space="preserve">Figure </w:t>
                            </w:r>
                            <w:fldSimple w:instr=" SEQ Figure \* ARABIC ">
                              <w:r w:rsidR="00D448DC">
                                <w:rPr>
                                  <w:noProof/>
                                </w:rPr>
                                <w:t>11</w:t>
                              </w:r>
                            </w:fldSimple>
                            <w:r>
                              <w:t xml:space="preserve"> FPGA Usage (%) 16 Bit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27C0F" id="Text Box 35" o:spid="_x0000_s1036" type="#_x0000_t202" style="position:absolute;margin-left:0;margin-top:1.5pt;width:170.55pt;height:16.9pt;z-index:-251615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" stroked="f">
                <v:textbox inset="0,0,0,0">
                  <w:txbxContent>
                    <w:p w14:paraId="0EC4E35D" w14:textId="49D85BAF" w:rsidR="00753524" w:rsidRPr="00BC1A80" w:rsidRDefault="00753524" w:rsidP="00753524">
                      <w:pPr>
                        <w:pStyle w:val="Caption"/>
                        <w:rPr>
                          <w:noProof/>
                          <w:sz w:val="24"/>
                          <w:szCs w:val="24"/>
                        </w:rPr>
                      </w:pPr>
                      <w:r>
                        <w:t xml:space="preserve">Figure </w:t>
                      </w:r>
                      <w:fldSimple w:instr=" SEQ Figure \* ARABIC ">
                        <w:r w:rsidR="00D448DC">
                          <w:rPr>
                            <w:noProof/>
                          </w:rPr>
                          <w:t>11</w:t>
                        </w:r>
                      </w:fldSimple>
                      <w:r>
                        <w:t xml:space="preserve"> FPGA Usage (%) 16 Bit Adder</w:t>
                      </w:r>
                    </w:p>
                  </w:txbxContent>
                </v:textbox>
                <w10:wrap type="tight" anchorx="margin"/>
              </v:shape>
            </w:pict>
          </mc:Fallback>
        </mc:AlternateContent>
      </w:r>
    </w:p>
    <w:p w14:paraId="67E88DBB" w14:textId="02118C94" w:rsidR="00D53C82" w:rsidRDefault="00D53C82" w:rsidP="00055F02"/>
    <w:p w14:paraId="03E6E8EE" w14:textId="4BBF4F39" w:rsidR="00D53C82" w:rsidRDefault="00B46D08" w:rsidP="00055F02">
      <w:r w:rsidRPr="00911D89">
        <w:rPr>
          <w:noProof/>
        </w:rPr>
        <w:drawing>
          <wp:anchor distT="0" distB="0" distL="114300" distR="114300" simplePos="0" relativeHeight="251669504" behindDoc="1" locked="0" layoutInCell="1" allowOverlap="1" wp14:anchorId="1C9AC6C3" wp14:editId="6DEDDD54">
            <wp:simplePos x="0" y="0"/>
            <wp:positionH relativeFrom="margin">
              <wp:align>center</wp:align>
            </wp:positionH>
            <wp:positionV relativeFrom="paragraph">
              <wp:posOffset>58727</wp:posOffset>
            </wp:positionV>
            <wp:extent cx="6106652" cy="3131067"/>
            <wp:effectExtent l="0" t="0" r="8890" b="0"/>
            <wp:wrapTight wrapText="bothSides">
              <wp:wrapPolygon edited="0">
                <wp:start x="0" y="0"/>
                <wp:lineTo x="0" y="21425"/>
                <wp:lineTo x="21564" y="21425"/>
                <wp:lineTo x="215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06652" cy="3131067"/>
                    </a:xfrm>
                    <a:prstGeom prst="rect">
                      <a:avLst/>
                    </a:prstGeom>
                  </pic:spPr>
                </pic:pic>
              </a:graphicData>
            </a:graphic>
            <wp14:sizeRelH relativeFrom="page">
              <wp14:pctWidth>0</wp14:pctWidth>
            </wp14:sizeRelH>
            <wp14:sizeRelV relativeFrom="page">
              <wp14:pctHeight>0</wp14:pctHeight>
            </wp14:sizeRelV>
          </wp:anchor>
        </w:drawing>
      </w:r>
    </w:p>
    <w:p w14:paraId="15AB5AB6" w14:textId="2D2E0764" w:rsidR="001B2FC1" w:rsidRDefault="001B2FC1" w:rsidP="00055F02">
      <w:pPr>
        <w:pStyle w:val="Heading4"/>
        <w:rPr>
          <w:u w:val="single"/>
        </w:rPr>
      </w:pPr>
    </w:p>
    <w:p w14:paraId="16A58956" w14:textId="3A77279F" w:rsidR="001B2FC1" w:rsidRDefault="001B2FC1" w:rsidP="00055F02">
      <w:pPr>
        <w:pStyle w:val="Heading4"/>
        <w:rPr>
          <w:u w:val="single"/>
        </w:rPr>
      </w:pPr>
    </w:p>
    <w:p w14:paraId="76A71E90" w14:textId="1569F6BD" w:rsidR="001B2FC1" w:rsidRDefault="001B2FC1" w:rsidP="00055F02">
      <w:pPr>
        <w:pStyle w:val="Heading4"/>
        <w:rPr>
          <w:u w:val="single"/>
        </w:rPr>
      </w:pPr>
    </w:p>
    <w:p w14:paraId="02A3871F" w14:textId="23EF2FB1" w:rsidR="001B2FC1" w:rsidRDefault="001B2FC1" w:rsidP="00055F02">
      <w:pPr>
        <w:pStyle w:val="Heading4"/>
        <w:rPr>
          <w:u w:val="single"/>
        </w:rPr>
      </w:pPr>
    </w:p>
    <w:p w14:paraId="0942BF17" w14:textId="3726B1BC" w:rsidR="001B2FC1" w:rsidRDefault="001B2FC1" w:rsidP="00055F02">
      <w:pPr>
        <w:pStyle w:val="Heading4"/>
        <w:rPr>
          <w:u w:val="single"/>
        </w:rPr>
      </w:pPr>
    </w:p>
    <w:p w14:paraId="613E38B5" w14:textId="12D0E180" w:rsidR="001B2FC1" w:rsidRDefault="001B2FC1" w:rsidP="00055F02">
      <w:pPr>
        <w:pStyle w:val="Heading4"/>
        <w:rPr>
          <w:u w:val="single"/>
        </w:rPr>
      </w:pPr>
    </w:p>
    <w:p w14:paraId="7AA2B0F0" w14:textId="6FC8D8DB" w:rsidR="001B2FC1" w:rsidRDefault="001B2FC1" w:rsidP="00055F02">
      <w:pPr>
        <w:pStyle w:val="Heading4"/>
        <w:rPr>
          <w:u w:val="single"/>
        </w:rPr>
      </w:pPr>
    </w:p>
    <w:p w14:paraId="73DA547D" w14:textId="181E506B" w:rsidR="001B2FC1" w:rsidRDefault="001B2FC1" w:rsidP="00055F02">
      <w:pPr>
        <w:pStyle w:val="Heading4"/>
        <w:rPr>
          <w:u w:val="single"/>
        </w:rPr>
      </w:pPr>
    </w:p>
    <w:p w14:paraId="7D89DF9B" w14:textId="77777777" w:rsidR="001B2FC1" w:rsidRDefault="001B2FC1" w:rsidP="00055F02">
      <w:pPr>
        <w:pStyle w:val="Heading4"/>
        <w:rPr>
          <w:u w:val="single"/>
        </w:rPr>
      </w:pPr>
    </w:p>
    <w:p w14:paraId="10B7DFB9" w14:textId="77777777" w:rsidR="001B2FC1" w:rsidRDefault="001B2FC1" w:rsidP="00055F02">
      <w:pPr>
        <w:pStyle w:val="Heading4"/>
        <w:rPr>
          <w:u w:val="single"/>
        </w:rPr>
      </w:pPr>
    </w:p>
    <w:p w14:paraId="38051396" w14:textId="77777777" w:rsidR="001B2FC1" w:rsidRDefault="001B2FC1" w:rsidP="00055F02">
      <w:pPr>
        <w:pStyle w:val="Heading4"/>
        <w:rPr>
          <w:u w:val="single"/>
        </w:rPr>
      </w:pPr>
    </w:p>
    <w:p w14:paraId="1BC6506F" w14:textId="77777777" w:rsidR="001B2FC1" w:rsidRDefault="001B2FC1" w:rsidP="00055F02">
      <w:pPr>
        <w:pStyle w:val="Heading4"/>
        <w:rPr>
          <w:u w:val="single"/>
        </w:rPr>
      </w:pPr>
    </w:p>
    <w:p w14:paraId="3B130EA8" w14:textId="57038081" w:rsidR="001B2FC1" w:rsidRDefault="001B2FC1" w:rsidP="00055F02">
      <w:pPr>
        <w:pStyle w:val="Heading4"/>
        <w:rPr>
          <w:u w:val="single"/>
        </w:rPr>
      </w:pPr>
    </w:p>
    <w:p w14:paraId="3C65AFE7" w14:textId="054F22B7" w:rsidR="006F6189" w:rsidRPr="006F6189" w:rsidRDefault="00B46D08" w:rsidP="006F6189">
      <w:bookmarkStart w:id="0" w:name="_GoBack"/>
      <w:bookmarkEnd w:id="0"/>
      <w:r>
        <w:rPr>
          <w:noProof/>
        </w:rPr>
        <mc:AlternateContent>
          <mc:Choice Requires="wps">
            <w:drawing>
              <wp:anchor distT="0" distB="0" distL="114300" distR="114300" simplePos="0" relativeHeight="251717632" behindDoc="1" locked="0" layoutInCell="1" allowOverlap="1" wp14:anchorId="2D945375" wp14:editId="3AC06D5A">
                <wp:simplePos x="0" y="0"/>
                <wp:positionH relativeFrom="margin">
                  <wp:align>center</wp:align>
                </wp:positionH>
                <wp:positionV relativeFrom="paragraph">
                  <wp:posOffset>429786</wp:posOffset>
                </wp:positionV>
                <wp:extent cx="2033270" cy="220345"/>
                <wp:effectExtent l="0" t="0" r="5080" b="8255"/>
                <wp:wrapTight wrapText="bothSides">
                  <wp:wrapPolygon edited="0">
                    <wp:start x="0" y="0"/>
                    <wp:lineTo x="0" y="20542"/>
                    <wp:lineTo x="21452" y="20542"/>
                    <wp:lineTo x="21452"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033270" cy="220345"/>
                        </a:xfrm>
                        <a:prstGeom prst="rect">
                          <a:avLst/>
                        </a:prstGeom>
                        <a:solidFill>
                          <a:prstClr val="white"/>
                        </a:solidFill>
                        <a:ln>
                          <a:noFill/>
                        </a:ln>
                      </wps:spPr>
                      <wps:txbx>
                        <w:txbxContent>
                          <w:p w14:paraId="5CB7AD5B" w14:textId="0E8EEF5D" w:rsidR="00B46D08" w:rsidRPr="00EF7B99" w:rsidRDefault="00B46D08" w:rsidP="00B46D08">
                            <w:pPr>
                              <w:pStyle w:val="Caption"/>
                              <w:rPr>
                                <w:noProof/>
                                <w:sz w:val="24"/>
                                <w:szCs w:val="24"/>
                              </w:rPr>
                            </w:pPr>
                            <w:r>
                              <w:t xml:space="preserve">Figure </w:t>
                            </w:r>
                            <w:fldSimple w:instr=" SEQ Figure \* ARABIC ">
                              <w:r w:rsidR="00D448DC">
                                <w:rPr>
                                  <w:noProof/>
                                </w:rPr>
                                <w:t>12</w:t>
                              </w:r>
                            </w:fldSimple>
                            <w:r>
                              <w:t xml:space="preserve"> FPGA Power Usage - 16 Bit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5375" id="Text Box 28" o:spid="_x0000_s1037" type="#_x0000_t202" style="position:absolute;margin-left:0;margin-top:33.85pt;width:160.1pt;height:17.35pt;z-index:-251598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" stroked="f">
                <v:textbox inset="0,0,0,0">
                  <w:txbxContent>
                    <w:p w14:paraId="5CB7AD5B" w14:textId="0E8EEF5D" w:rsidR="00B46D08" w:rsidRPr="00EF7B99" w:rsidRDefault="00B46D08" w:rsidP="00B46D08">
                      <w:pPr>
                        <w:pStyle w:val="Caption"/>
                        <w:rPr>
                          <w:noProof/>
                          <w:sz w:val="24"/>
                          <w:szCs w:val="24"/>
                        </w:rPr>
                      </w:pPr>
                      <w:r>
                        <w:t xml:space="preserve">Figure </w:t>
                      </w:r>
                      <w:fldSimple w:instr=" SEQ Figure \* ARABIC ">
                        <w:r w:rsidR="00D448DC">
                          <w:rPr>
                            <w:noProof/>
                          </w:rPr>
                          <w:t>12</w:t>
                        </w:r>
                      </w:fldSimple>
                      <w:r>
                        <w:t xml:space="preserve"> FPGA Power Usage - 16 Bit Adder</w:t>
                      </w:r>
                    </w:p>
                  </w:txbxContent>
                </v:textbox>
                <w10:wrap type="tight" anchorx="margin"/>
              </v:shape>
            </w:pict>
          </mc:Fallback>
        </mc:AlternateContent>
      </w:r>
    </w:p>
    <w:p w14:paraId="0262265C" w14:textId="4871D97C" w:rsidR="001B2FC1" w:rsidRDefault="001B2FC1" w:rsidP="00055F02">
      <w:pPr>
        <w:pStyle w:val="Heading4"/>
        <w:rPr>
          <w:u w:val="single"/>
        </w:rPr>
      </w:pPr>
      <w:r>
        <w:rPr>
          <w:noProof/>
        </w:rPr>
        <w:lastRenderedPageBreak/>
        <mc:AlternateContent>
          <mc:Choice Requires="wps">
            <w:drawing>
              <wp:anchor distT="0" distB="0" distL="114300" distR="114300" simplePos="0" relativeHeight="251703296" behindDoc="1" locked="0" layoutInCell="1" allowOverlap="1" wp14:anchorId="2EBC3EC7" wp14:editId="64EDF005">
                <wp:simplePos x="0" y="0"/>
                <wp:positionH relativeFrom="column">
                  <wp:posOffset>3827012</wp:posOffset>
                </wp:positionH>
                <wp:positionV relativeFrom="paragraph">
                  <wp:posOffset>83200</wp:posOffset>
                </wp:positionV>
                <wp:extent cx="2082800" cy="174625"/>
                <wp:effectExtent l="0" t="0" r="0" b="0"/>
                <wp:wrapTight wrapText="bothSides">
                  <wp:wrapPolygon edited="0">
                    <wp:start x="0" y="0"/>
                    <wp:lineTo x="0" y="18851"/>
                    <wp:lineTo x="21337" y="18851"/>
                    <wp:lineTo x="21337"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082800" cy="174625"/>
                        </a:xfrm>
                        <a:prstGeom prst="rect">
                          <a:avLst/>
                        </a:prstGeom>
                        <a:solidFill>
                          <a:prstClr val="white"/>
                        </a:solidFill>
                        <a:ln>
                          <a:noFill/>
                        </a:ln>
                      </wps:spPr>
                      <wps:txbx>
                        <w:txbxContent>
                          <w:p w14:paraId="4920BCDE" w14:textId="28C308B4" w:rsidR="00753524" w:rsidRPr="00251AAF" w:rsidRDefault="00753524" w:rsidP="00753524">
                            <w:pPr>
                              <w:pStyle w:val="Caption"/>
                              <w:rPr>
                                <w:noProof/>
                                <w:sz w:val="24"/>
                                <w:szCs w:val="24"/>
                              </w:rPr>
                            </w:pPr>
                            <w:r>
                              <w:t xml:space="preserve">Figure </w:t>
                            </w:r>
                            <w:fldSimple w:instr=" SEQ Figure \* ARABIC ">
                              <w:r w:rsidR="00D448DC">
                                <w:rPr>
                                  <w:noProof/>
                                </w:rPr>
                                <w:t>13</w:t>
                              </w:r>
                            </w:fldSimple>
                            <w:r>
                              <w:t xml:space="preserve"> FPGA Power Usage 16 Bit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3EC7" id="Text Box 36" o:spid="_x0000_s1038" type="#_x0000_t202" style="position:absolute;margin-left:301.35pt;margin-top:6.55pt;width:164pt;height:13.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" stroked="f">
                <v:textbox inset="0,0,0,0">
                  <w:txbxContent>
                    <w:p w14:paraId="4920BCDE" w14:textId="28C308B4" w:rsidR="00753524" w:rsidRPr="00251AAF" w:rsidRDefault="00753524" w:rsidP="00753524">
                      <w:pPr>
                        <w:pStyle w:val="Caption"/>
                        <w:rPr>
                          <w:noProof/>
                          <w:sz w:val="24"/>
                          <w:szCs w:val="24"/>
                        </w:rPr>
                      </w:pPr>
                      <w:r>
                        <w:t xml:space="preserve">Figure </w:t>
                      </w:r>
                      <w:fldSimple w:instr=" SEQ Figure \* ARABIC ">
                        <w:r w:rsidR="00D448DC">
                          <w:rPr>
                            <w:noProof/>
                          </w:rPr>
                          <w:t>13</w:t>
                        </w:r>
                      </w:fldSimple>
                      <w:r>
                        <w:t xml:space="preserve"> FPGA Power Usage 16 Bit Adder</w:t>
                      </w:r>
                    </w:p>
                  </w:txbxContent>
                </v:textbox>
                <w10:wrap type="tight"/>
              </v:shape>
            </w:pict>
          </mc:Fallback>
        </mc:AlternateContent>
      </w:r>
    </w:p>
    <w:p w14:paraId="11A4A79C" w14:textId="77777777" w:rsidR="001B2FC1" w:rsidRDefault="001B2FC1" w:rsidP="00055F02">
      <w:pPr>
        <w:pStyle w:val="Heading4"/>
        <w:rPr>
          <w:u w:val="single"/>
        </w:rPr>
      </w:pPr>
    </w:p>
    <w:p w14:paraId="75513B16" w14:textId="7FAE02BC" w:rsidR="00055F02" w:rsidRPr="00496ECF" w:rsidRDefault="00055F02" w:rsidP="00055F02">
      <w:pPr>
        <w:pStyle w:val="Heading4"/>
        <w:rPr>
          <w:u w:val="single"/>
        </w:rPr>
      </w:pPr>
      <w:r>
        <w:rPr>
          <w:u w:val="single"/>
        </w:rPr>
        <w:t>5</w:t>
      </w:r>
      <w:r w:rsidRPr="00496ECF">
        <w:rPr>
          <w:u w:val="single"/>
        </w:rPr>
        <w:t>.</w:t>
      </w:r>
      <w:r>
        <w:rPr>
          <w:u w:val="single"/>
        </w:rPr>
        <w:t>2</w:t>
      </w:r>
      <w:r w:rsidRPr="00496ECF">
        <w:rPr>
          <w:u w:val="single"/>
        </w:rPr>
        <w:t xml:space="preserve"> </w:t>
      </w:r>
      <w:r w:rsidR="00C63E65">
        <w:rPr>
          <w:u w:val="single"/>
        </w:rPr>
        <w:t xml:space="preserve">2 Digit - </w:t>
      </w:r>
      <w:r>
        <w:rPr>
          <w:u w:val="single"/>
        </w:rPr>
        <w:t>BCD Adder</w:t>
      </w:r>
    </w:p>
    <w:p w14:paraId="77A71093" w14:textId="53BEE5A2" w:rsidR="00DE0771" w:rsidRDefault="001B2FC1" w:rsidP="00DE0771">
      <w:r w:rsidRPr="00C63E65">
        <w:rPr>
          <w:noProof/>
        </w:rPr>
        <w:drawing>
          <wp:anchor distT="0" distB="0" distL="114300" distR="114300" simplePos="0" relativeHeight="251695104" behindDoc="1" locked="0" layoutInCell="1" allowOverlap="1" wp14:anchorId="17BF771B" wp14:editId="0E240CD1">
            <wp:simplePos x="0" y="0"/>
            <wp:positionH relativeFrom="column">
              <wp:posOffset>955690</wp:posOffset>
            </wp:positionH>
            <wp:positionV relativeFrom="paragraph">
              <wp:posOffset>126808</wp:posOffset>
            </wp:positionV>
            <wp:extent cx="4448796" cy="609685"/>
            <wp:effectExtent l="0" t="0" r="9525" b="0"/>
            <wp:wrapTight wrapText="bothSides">
              <wp:wrapPolygon edited="0">
                <wp:start x="0" y="0"/>
                <wp:lineTo x="0" y="20925"/>
                <wp:lineTo x="21554" y="20925"/>
                <wp:lineTo x="2155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48796" cy="609685"/>
                    </a:xfrm>
                    <a:prstGeom prst="rect">
                      <a:avLst/>
                    </a:prstGeom>
                  </pic:spPr>
                </pic:pic>
              </a:graphicData>
            </a:graphic>
            <wp14:sizeRelH relativeFrom="page">
              <wp14:pctWidth>0</wp14:pctWidth>
            </wp14:sizeRelH>
            <wp14:sizeRelV relativeFrom="page">
              <wp14:pctHeight>0</wp14:pctHeight>
            </wp14:sizeRelV>
          </wp:anchor>
        </w:drawing>
      </w:r>
    </w:p>
    <w:p w14:paraId="60E09E21" w14:textId="3E07FE98" w:rsidR="00DE0771" w:rsidRDefault="00DE0771" w:rsidP="00DE0771"/>
    <w:p w14:paraId="5D067555" w14:textId="0E704A0E" w:rsidR="00DE0771" w:rsidRDefault="00DE0771" w:rsidP="00DE0771"/>
    <w:p w14:paraId="59899B3F" w14:textId="075ECA3F" w:rsidR="00DE0771" w:rsidRDefault="00DE0771" w:rsidP="00DE0771"/>
    <w:p w14:paraId="4D43C8E2" w14:textId="650647A7" w:rsidR="00DE0771" w:rsidRDefault="00497440" w:rsidP="00DE0771">
      <w:r>
        <w:rPr>
          <w:noProof/>
        </w:rPr>
        <mc:AlternateContent>
          <mc:Choice Requires="wps">
            <w:drawing>
              <wp:anchor distT="0" distB="0" distL="114300" distR="114300" simplePos="0" relativeHeight="251705344" behindDoc="1" locked="0" layoutInCell="1" allowOverlap="1" wp14:anchorId="38D2854B" wp14:editId="09C5D8EF">
                <wp:simplePos x="0" y="0"/>
                <wp:positionH relativeFrom="column">
                  <wp:posOffset>1606107</wp:posOffset>
                </wp:positionH>
                <wp:positionV relativeFrom="paragraph">
                  <wp:posOffset>89033</wp:posOffset>
                </wp:positionV>
                <wp:extent cx="2512060" cy="182880"/>
                <wp:effectExtent l="0" t="0" r="2540" b="7620"/>
                <wp:wrapTight wrapText="bothSides">
                  <wp:wrapPolygon edited="0">
                    <wp:start x="0" y="0"/>
                    <wp:lineTo x="0" y="20250"/>
                    <wp:lineTo x="21458" y="20250"/>
                    <wp:lineTo x="21458"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512060" cy="182880"/>
                        </a:xfrm>
                        <a:prstGeom prst="rect">
                          <a:avLst/>
                        </a:prstGeom>
                        <a:solidFill>
                          <a:prstClr val="white"/>
                        </a:solidFill>
                        <a:ln>
                          <a:noFill/>
                        </a:ln>
                      </wps:spPr>
                      <wps:txbx>
                        <w:txbxContent>
                          <w:p w14:paraId="1561FFF5" w14:textId="142073A5" w:rsidR="00753524" w:rsidRPr="008D3DEB" w:rsidRDefault="00753524" w:rsidP="00753524">
                            <w:pPr>
                              <w:pStyle w:val="Caption"/>
                              <w:rPr>
                                <w:sz w:val="24"/>
                                <w:szCs w:val="24"/>
                              </w:rPr>
                            </w:pPr>
                            <w:r>
                              <w:t xml:space="preserve">Figure </w:t>
                            </w:r>
                            <w:fldSimple w:instr=" SEQ Figure \* ARABIC ">
                              <w:r w:rsidR="00D448DC">
                                <w:rPr>
                                  <w:noProof/>
                                </w:rPr>
                                <w:t>14</w:t>
                              </w:r>
                            </w:fldSimple>
                            <w:r>
                              <w:t xml:space="preserve"> FPGA Component Utilization - BCD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2854B" id="Text Box 37" o:spid="_x0000_s1039" type="#_x0000_t202" style="position:absolute;margin-left:126.45pt;margin-top:7pt;width:197.8pt;height:14.4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" stroked="f">
                <v:textbox inset="0,0,0,0">
                  <w:txbxContent>
                    <w:p w14:paraId="1561FFF5" w14:textId="142073A5" w:rsidR="00753524" w:rsidRPr="008D3DEB" w:rsidRDefault="00753524" w:rsidP="00753524">
                      <w:pPr>
                        <w:pStyle w:val="Caption"/>
                        <w:rPr>
                          <w:sz w:val="24"/>
                          <w:szCs w:val="24"/>
                        </w:rPr>
                      </w:pPr>
                      <w:r>
                        <w:t xml:space="preserve">Figure </w:t>
                      </w:r>
                      <w:fldSimple w:instr=" SEQ Figure \* ARABIC ">
                        <w:r w:rsidR="00D448DC">
                          <w:rPr>
                            <w:noProof/>
                          </w:rPr>
                          <w:t>14</w:t>
                        </w:r>
                      </w:fldSimple>
                      <w:r>
                        <w:t xml:space="preserve"> FPGA Component Utilization - BCD Adder</w:t>
                      </w:r>
                    </w:p>
                  </w:txbxContent>
                </v:textbox>
                <w10:wrap type="tight"/>
              </v:shape>
            </w:pict>
          </mc:Fallback>
        </mc:AlternateContent>
      </w:r>
    </w:p>
    <w:p w14:paraId="7B58045B" w14:textId="4AC9E7D7" w:rsidR="00DE0771" w:rsidRDefault="00DE0771" w:rsidP="00DE0771"/>
    <w:p w14:paraId="37C5CE7F" w14:textId="5B7583EB" w:rsidR="00DE0771" w:rsidRDefault="00DE0771" w:rsidP="00DE0771"/>
    <w:p w14:paraId="3777B926" w14:textId="40CF9E05" w:rsidR="00DE0771" w:rsidRDefault="00497440" w:rsidP="00DE0771">
      <w:r w:rsidRPr="007213FD">
        <w:rPr>
          <w:noProof/>
        </w:rPr>
        <w:drawing>
          <wp:anchor distT="0" distB="0" distL="114300" distR="114300" simplePos="0" relativeHeight="251697152" behindDoc="1" locked="0" layoutInCell="1" allowOverlap="1" wp14:anchorId="1D82FBDE" wp14:editId="77EDF144">
            <wp:simplePos x="0" y="0"/>
            <wp:positionH relativeFrom="margin">
              <wp:align>center</wp:align>
            </wp:positionH>
            <wp:positionV relativeFrom="paragraph">
              <wp:posOffset>19109</wp:posOffset>
            </wp:positionV>
            <wp:extent cx="5287113" cy="1590897"/>
            <wp:effectExtent l="0" t="0" r="8890" b="9525"/>
            <wp:wrapTight wrapText="bothSides">
              <wp:wrapPolygon edited="0">
                <wp:start x="0" y="0"/>
                <wp:lineTo x="0" y="21471"/>
                <wp:lineTo x="21558" y="21471"/>
                <wp:lineTo x="2155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87113" cy="1590897"/>
                    </a:xfrm>
                    <a:prstGeom prst="rect">
                      <a:avLst/>
                    </a:prstGeom>
                  </pic:spPr>
                </pic:pic>
              </a:graphicData>
            </a:graphic>
            <wp14:sizeRelH relativeFrom="page">
              <wp14:pctWidth>0</wp14:pctWidth>
            </wp14:sizeRelH>
            <wp14:sizeRelV relativeFrom="page">
              <wp14:pctHeight>0</wp14:pctHeight>
            </wp14:sizeRelV>
          </wp:anchor>
        </w:drawing>
      </w:r>
    </w:p>
    <w:p w14:paraId="259E33B5" w14:textId="704276AC" w:rsidR="00DE0771" w:rsidRDefault="00DE0771" w:rsidP="00DE0771"/>
    <w:p w14:paraId="4565C7F7" w14:textId="3C8F7924" w:rsidR="00DE0771" w:rsidRDefault="00DE0771" w:rsidP="00DE0771"/>
    <w:p w14:paraId="7D6674C2" w14:textId="300AE98C" w:rsidR="00DE0771" w:rsidRDefault="00DE0771" w:rsidP="00DE0771"/>
    <w:p w14:paraId="5D757FDA" w14:textId="4D260D69" w:rsidR="00DE0771" w:rsidRDefault="00DE0771" w:rsidP="00DE0771"/>
    <w:p w14:paraId="20C02BC2" w14:textId="49F64A45" w:rsidR="00DE0771" w:rsidRDefault="00DE0771" w:rsidP="00DE0771"/>
    <w:p w14:paraId="5AC65915" w14:textId="7EF716A4" w:rsidR="00DE0771" w:rsidRDefault="00DE0771" w:rsidP="00DE0771"/>
    <w:p w14:paraId="704FA230" w14:textId="16566329" w:rsidR="00DE0771" w:rsidRDefault="00DE0771" w:rsidP="00DE0771"/>
    <w:p w14:paraId="68B3D3EE" w14:textId="386A457D" w:rsidR="00DE0771" w:rsidRDefault="00DE0771" w:rsidP="00DE0771"/>
    <w:p w14:paraId="56A1B269" w14:textId="07A31114" w:rsidR="00497440" w:rsidRDefault="00497440" w:rsidP="00DE0771"/>
    <w:p w14:paraId="754B28C2" w14:textId="15D2E763" w:rsidR="00497440" w:rsidRDefault="006F6189" w:rsidP="00DE0771">
      <w:r>
        <w:rPr>
          <w:noProof/>
        </w:rPr>
        <mc:AlternateContent>
          <mc:Choice Requires="wps">
            <w:drawing>
              <wp:anchor distT="0" distB="0" distL="114300" distR="114300" simplePos="0" relativeHeight="251707392" behindDoc="1" locked="0" layoutInCell="1" allowOverlap="1" wp14:anchorId="0711E1B3" wp14:editId="65780BC0">
                <wp:simplePos x="0" y="0"/>
                <wp:positionH relativeFrom="column">
                  <wp:posOffset>2291391</wp:posOffset>
                </wp:positionH>
                <wp:positionV relativeFrom="paragraph">
                  <wp:posOffset>8713</wp:posOffset>
                </wp:positionV>
                <wp:extent cx="1787525" cy="177165"/>
                <wp:effectExtent l="0" t="0" r="3175" b="0"/>
                <wp:wrapTight wrapText="bothSides">
                  <wp:wrapPolygon edited="0">
                    <wp:start x="0" y="0"/>
                    <wp:lineTo x="0" y="18581"/>
                    <wp:lineTo x="21408" y="18581"/>
                    <wp:lineTo x="21408"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1787525" cy="177165"/>
                        </a:xfrm>
                        <a:prstGeom prst="rect">
                          <a:avLst/>
                        </a:prstGeom>
                        <a:solidFill>
                          <a:prstClr val="white"/>
                        </a:solidFill>
                        <a:ln>
                          <a:noFill/>
                        </a:ln>
                      </wps:spPr>
                      <wps:txbx>
                        <w:txbxContent>
                          <w:p w14:paraId="61571778" w14:textId="2DD8B953" w:rsidR="00753524" w:rsidRPr="00B438EF" w:rsidRDefault="00753524" w:rsidP="00753524">
                            <w:pPr>
                              <w:pStyle w:val="Caption"/>
                              <w:rPr>
                                <w:sz w:val="24"/>
                                <w:szCs w:val="24"/>
                              </w:rPr>
                            </w:pPr>
                            <w:r>
                              <w:t xml:space="preserve">Figure </w:t>
                            </w:r>
                            <w:fldSimple w:instr=" SEQ Figure \* ARABIC ">
                              <w:r w:rsidR="00D448DC">
                                <w:rPr>
                                  <w:noProof/>
                                </w:rPr>
                                <w:t>15</w:t>
                              </w:r>
                            </w:fldSimple>
                            <w:r>
                              <w:t xml:space="preserve"> FPGA Usage (%) BCD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E1B3" id="Text Box 38" o:spid="_x0000_s1040" type="#_x0000_t202" style="position:absolute;margin-left:180.4pt;margin-top:.7pt;width:140.75pt;height:13.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" stroked="f">
                <v:textbox inset="0,0,0,0">
                  <w:txbxContent>
                    <w:p w14:paraId="61571778" w14:textId="2DD8B953" w:rsidR="00753524" w:rsidRPr="00B438EF" w:rsidRDefault="00753524" w:rsidP="00753524">
                      <w:pPr>
                        <w:pStyle w:val="Caption"/>
                        <w:rPr>
                          <w:sz w:val="24"/>
                          <w:szCs w:val="24"/>
                        </w:rPr>
                      </w:pPr>
                      <w:r>
                        <w:t xml:space="preserve">Figure </w:t>
                      </w:r>
                      <w:fldSimple w:instr=" SEQ Figure \* ARABIC ">
                        <w:r w:rsidR="00D448DC">
                          <w:rPr>
                            <w:noProof/>
                          </w:rPr>
                          <w:t>15</w:t>
                        </w:r>
                      </w:fldSimple>
                      <w:r>
                        <w:t xml:space="preserve"> FPGA Usage (%) BCD Adder</w:t>
                      </w:r>
                    </w:p>
                  </w:txbxContent>
                </v:textbox>
                <w10:wrap type="tight"/>
              </v:shape>
            </w:pict>
          </mc:Fallback>
        </mc:AlternateContent>
      </w:r>
    </w:p>
    <w:p w14:paraId="21AC194E" w14:textId="5A586659" w:rsidR="00497440" w:rsidRDefault="00497440" w:rsidP="00DE0771">
      <w:r w:rsidRPr="006D52BD">
        <w:rPr>
          <w:noProof/>
        </w:rPr>
        <w:drawing>
          <wp:anchor distT="0" distB="0" distL="114300" distR="114300" simplePos="0" relativeHeight="251696128" behindDoc="1" locked="0" layoutInCell="1" allowOverlap="1" wp14:anchorId="25DD4BA1" wp14:editId="0C5B5178">
            <wp:simplePos x="0" y="0"/>
            <wp:positionH relativeFrom="margin">
              <wp:align>center</wp:align>
            </wp:positionH>
            <wp:positionV relativeFrom="paragraph">
              <wp:posOffset>173355</wp:posOffset>
            </wp:positionV>
            <wp:extent cx="6430010" cy="3200400"/>
            <wp:effectExtent l="0" t="0" r="8890" b="0"/>
            <wp:wrapTight wrapText="bothSides">
              <wp:wrapPolygon edited="0">
                <wp:start x="0" y="0"/>
                <wp:lineTo x="0" y="21471"/>
                <wp:lineTo x="21566" y="21471"/>
                <wp:lineTo x="2156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30010" cy="3200400"/>
                    </a:xfrm>
                    <a:prstGeom prst="rect">
                      <a:avLst/>
                    </a:prstGeom>
                  </pic:spPr>
                </pic:pic>
              </a:graphicData>
            </a:graphic>
            <wp14:sizeRelH relativeFrom="page">
              <wp14:pctWidth>0</wp14:pctWidth>
            </wp14:sizeRelH>
            <wp14:sizeRelV relativeFrom="page">
              <wp14:pctHeight>0</wp14:pctHeight>
            </wp14:sizeRelV>
          </wp:anchor>
        </w:drawing>
      </w:r>
    </w:p>
    <w:p w14:paraId="3C02FF0C" w14:textId="31C12941" w:rsidR="00497440" w:rsidRDefault="00497440" w:rsidP="00DE0771"/>
    <w:p w14:paraId="1E1B0F5E" w14:textId="171DD160" w:rsidR="00497440" w:rsidRDefault="00497440" w:rsidP="00DE0771">
      <w:r>
        <w:rPr>
          <w:noProof/>
        </w:rPr>
        <mc:AlternateContent>
          <mc:Choice Requires="wps">
            <w:drawing>
              <wp:anchor distT="0" distB="0" distL="114300" distR="114300" simplePos="0" relativeHeight="251709440" behindDoc="1" locked="0" layoutInCell="1" allowOverlap="1" wp14:anchorId="0C7BAF79" wp14:editId="1A1B35F9">
                <wp:simplePos x="0" y="0"/>
                <wp:positionH relativeFrom="margin">
                  <wp:posOffset>2298065</wp:posOffset>
                </wp:positionH>
                <wp:positionV relativeFrom="paragraph">
                  <wp:posOffset>16347</wp:posOffset>
                </wp:positionV>
                <wp:extent cx="2005965" cy="204470"/>
                <wp:effectExtent l="0" t="0" r="0" b="5080"/>
                <wp:wrapTight wrapText="bothSides">
                  <wp:wrapPolygon edited="0">
                    <wp:start x="0" y="0"/>
                    <wp:lineTo x="0" y="20124"/>
                    <wp:lineTo x="21333" y="20124"/>
                    <wp:lineTo x="21333"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005965" cy="204470"/>
                        </a:xfrm>
                        <a:prstGeom prst="rect">
                          <a:avLst/>
                        </a:prstGeom>
                        <a:solidFill>
                          <a:prstClr val="white"/>
                        </a:solidFill>
                        <a:ln>
                          <a:noFill/>
                        </a:ln>
                      </wps:spPr>
                      <wps:txbx>
                        <w:txbxContent>
                          <w:p w14:paraId="5EA2AED5" w14:textId="3B499EEE" w:rsidR="00753524" w:rsidRPr="00EB5858" w:rsidRDefault="00753524" w:rsidP="00753524">
                            <w:pPr>
                              <w:pStyle w:val="Caption"/>
                              <w:rPr>
                                <w:sz w:val="24"/>
                                <w:szCs w:val="24"/>
                              </w:rPr>
                            </w:pPr>
                            <w:r>
                              <w:t xml:space="preserve">Figure </w:t>
                            </w:r>
                            <w:fldSimple w:instr=" SEQ Figure \* ARABIC ">
                              <w:r w:rsidR="00D448DC">
                                <w:rPr>
                                  <w:noProof/>
                                </w:rPr>
                                <w:t>16</w:t>
                              </w:r>
                            </w:fldSimple>
                            <w:r>
                              <w:t xml:space="preserve"> FPGA Power Usage - BCD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BAF79" id="Text Box 39" o:spid="_x0000_s1041" type="#_x0000_t202" style="position:absolute;margin-left:180.95pt;margin-top:1.3pt;width:157.95pt;height:16.1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" stroked="f">
                <v:textbox inset="0,0,0,0">
                  <w:txbxContent>
                    <w:p w14:paraId="5EA2AED5" w14:textId="3B499EEE" w:rsidR="00753524" w:rsidRPr="00EB5858" w:rsidRDefault="00753524" w:rsidP="00753524">
                      <w:pPr>
                        <w:pStyle w:val="Caption"/>
                        <w:rPr>
                          <w:sz w:val="24"/>
                          <w:szCs w:val="24"/>
                        </w:rPr>
                      </w:pPr>
                      <w:r>
                        <w:t xml:space="preserve">Figure </w:t>
                      </w:r>
                      <w:fldSimple w:instr=" SEQ Figure \* ARABIC ">
                        <w:r w:rsidR="00D448DC">
                          <w:rPr>
                            <w:noProof/>
                          </w:rPr>
                          <w:t>16</w:t>
                        </w:r>
                      </w:fldSimple>
                      <w:r>
                        <w:t xml:space="preserve"> FPGA Power Usage - BCD Adder</w:t>
                      </w:r>
                    </w:p>
                  </w:txbxContent>
                </v:textbox>
                <w10:wrap type="tight" anchorx="margin"/>
              </v:shape>
            </w:pict>
          </mc:Fallback>
        </mc:AlternateContent>
      </w:r>
    </w:p>
    <w:p w14:paraId="19D6DAA1" w14:textId="628E2535" w:rsidR="00DE0771" w:rsidRDefault="00DE0771" w:rsidP="00DE0771"/>
    <w:p w14:paraId="0236507A" w14:textId="0E2BDD05" w:rsidR="00DE0771" w:rsidRDefault="00AA2783" w:rsidP="00DE0771">
      <w:pPr>
        <w:rPr>
          <w:sz w:val="23"/>
          <w:szCs w:val="23"/>
        </w:rPr>
      </w:pPr>
      <w:r>
        <w:rPr>
          <w:sz w:val="23"/>
          <w:szCs w:val="23"/>
        </w:rPr>
        <w:t xml:space="preserve">The power usage is based on </w:t>
      </w:r>
      <w:r>
        <w:rPr>
          <w:b/>
          <w:bCs/>
          <w:sz w:val="23"/>
          <w:szCs w:val="23"/>
        </w:rPr>
        <w:t xml:space="preserve">default Vivado config </w:t>
      </w:r>
      <w:r>
        <w:rPr>
          <w:sz w:val="23"/>
          <w:szCs w:val="23"/>
        </w:rPr>
        <w:t>settings for a power supply, as device specifications are not listed in the spec.</w:t>
      </w:r>
    </w:p>
    <w:p w14:paraId="43CAC043" w14:textId="77777777" w:rsidR="006F6189" w:rsidRDefault="006F6189" w:rsidP="00DE0771"/>
    <w:p w14:paraId="157FF5FC" w14:textId="3673CDC2" w:rsidR="00DE0771" w:rsidRDefault="00DE0771" w:rsidP="00DE0771"/>
    <w:p w14:paraId="13A96A44" w14:textId="683110D1" w:rsidR="00FA364F" w:rsidRDefault="00FA364F" w:rsidP="00FA364F">
      <w:pPr>
        <w:pStyle w:val="Heading4"/>
      </w:pPr>
      <w:r>
        <w:lastRenderedPageBreak/>
        <w:t>5.3 Recommendations Based on Utilization</w:t>
      </w:r>
    </w:p>
    <w:p w14:paraId="5B4C1B39" w14:textId="77777777" w:rsidR="00FA364F" w:rsidRPr="00FA364F" w:rsidRDefault="00FA364F" w:rsidP="00FA364F"/>
    <w:p w14:paraId="5D3A4569" w14:textId="73771371" w:rsidR="0013749B" w:rsidRDefault="00623D87" w:rsidP="00DE0771">
      <w:r>
        <w:t>Comparing the resource utilization between the 2 designs, the I/O usage of the 16bit adder is seen to be significantly higher</w:t>
      </w:r>
      <w:r w:rsidR="00603870">
        <w:t>.</w:t>
      </w:r>
      <w:r w:rsidR="00D8630F">
        <w:t xml:space="preserve"> This is down to the fact that the</w:t>
      </w:r>
      <w:r>
        <w:t xml:space="preserve"> </w:t>
      </w:r>
      <w:r w:rsidR="00D8630F">
        <w:t>device itself has more minimum I/O than the BCD adder and that the implementation was done behaviorally. In the power usage, it is seen that the 16Bit adder has an estimated junction temperature of 83.8C as opposed to only 38.5C (</w:t>
      </w:r>
      <w:r w:rsidR="008E0405">
        <w:t xml:space="preserve">Using the same voltages / PSU config). </w:t>
      </w:r>
    </w:p>
    <w:p w14:paraId="686EE02B" w14:textId="77777777" w:rsidR="0013749B" w:rsidRDefault="0013749B" w:rsidP="00DE0771"/>
    <w:p w14:paraId="29F0971B" w14:textId="1AFAB1C8" w:rsidR="001B432A" w:rsidRDefault="0013749B" w:rsidP="001B432A">
      <w:r>
        <w:t>It is likely, that the 16Bit adder could be implemented a lot more efficiently if done through a data flow or a structural implementation</w:t>
      </w:r>
      <w:r w:rsidR="003655C0">
        <w:t xml:space="preserve"> which could minimize</w:t>
      </w:r>
      <w:r w:rsidR="00E2589C">
        <w:t xml:space="preserve"> component usage</w:t>
      </w:r>
      <w:r>
        <w:t>.</w:t>
      </w:r>
      <w:r w:rsidR="003655C0">
        <w:t xml:space="preserve"> Perhaps by even improving the efficiency of the behavioral descriptio</w:t>
      </w:r>
      <w:r w:rsidR="000D256C">
        <w:t>n</w:t>
      </w:r>
      <w:r w:rsidR="003655C0">
        <w:t xml:space="preserve">. </w:t>
      </w:r>
      <w:r w:rsidR="003A2166">
        <w:t>For instance, i</w:t>
      </w:r>
      <w:r w:rsidR="000D256C">
        <w:t>n this implementation</w:t>
      </w:r>
      <w:r w:rsidR="003A2166">
        <w:t xml:space="preserve"> </w:t>
      </w:r>
      <w:r w:rsidR="003A2166">
        <w:rPr>
          <w:i/>
          <w:iCs/>
        </w:rPr>
        <w:t>figure 8</w:t>
      </w:r>
      <w:r w:rsidR="000D256C">
        <w:t xml:space="preserve">, variables were used to store internal values, these could </w:t>
      </w:r>
      <w:r w:rsidR="003A2166">
        <w:t>be avoided in a cascaded 16bit adder that is done structurally.</w:t>
      </w:r>
    </w:p>
    <w:p w14:paraId="1E82F95C" w14:textId="21A4FEA3" w:rsidR="009E3E52" w:rsidRDefault="009E3E52" w:rsidP="001B432A"/>
    <w:p w14:paraId="51C9803E" w14:textId="77777777" w:rsidR="009E3E52" w:rsidRDefault="009E3E52" w:rsidP="001B432A"/>
    <w:p w14:paraId="0DE1BE1A" w14:textId="0BC4A725" w:rsidR="001B432A" w:rsidRPr="00A33CDF" w:rsidRDefault="001B432A" w:rsidP="001B432A">
      <w:pPr>
        <w:pStyle w:val="Heading2"/>
        <w:rPr>
          <w:sz w:val="44"/>
          <w:szCs w:val="28"/>
        </w:rPr>
      </w:pPr>
      <w:r w:rsidRPr="00DB512E">
        <w:rPr>
          <w:color w:val="FF1571" w:themeColor="accent2"/>
          <w:sz w:val="44"/>
          <w:szCs w:val="28"/>
        </w:rPr>
        <w:t xml:space="preserve">6. </w:t>
      </w:r>
      <w:r w:rsidR="006B6DDE" w:rsidRPr="006B6DDE">
        <w:rPr>
          <w:sz w:val="44"/>
          <w:szCs w:val="28"/>
        </w:rPr>
        <w:t>Synthesis Schematic</w:t>
      </w:r>
      <w:r w:rsidR="007D0742">
        <w:rPr>
          <w:sz w:val="44"/>
          <w:szCs w:val="28"/>
        </w:rPr>
        <w:t xml:space="preserve"> A Brief Analysis</w:t>
      </w:r>
      <w:r w:rsidR="00CA7325">
        <w:rPr>
          <w:sz w:val="44"/>
          <w:szCs w:val="28"/>
        </w:rPr>
        <w:t xml:space="preserve"> </w:t>
      </w:r>
    </w:p>
    <w:p w14:paraId="6D81AA87" w14:textId="5C0D53E0" w:rsidR="00497440" w:rsidRDefault="00497440" w:rsidP="00DE0771"/>
    <w:p w14:paraId="56DDD47E" w14:textId="66061FC5" w:rsidR="006B6DDE" w:rsidRPr="00003FC5" w:rsidRDefault="007D0742" w:rsidP="00DE0771">
      <w:r>
        <w:t>For the BCD Adder, c</w:t>
      </w:r>
      <w:r w:rsidR="00135C43">
        <w:t xml:space="preserve">omparing the manually design implementation that is seen in </w:t>
      </w:r>
      <w:r w:rsidR="00135C43">
        <w:rPr>
          <w:i/>
          <w:iCs/>
        </w:rPr>
        <w:t>figure 2</w:t>
      </w:r>
      <w:r w:rsidR="00003FC5">
        <w:t xml:space="preserve"> to the implementation schematic </w:t>
      </w:r>
      <w:r w:rsidR="00003FC5">
        <w:rPr>
          <w:i/>
          <w:iCs/>
        </w:rPr>
        <w:t>(appendix 8.3)</w:t>
      </w:r>
      <w:r w:rsidR="00003FC5">
        <w:t xml:space="preserve">. It is seen that almost </w:t>
      </w:r>
      <w:r w:rsidR="00E00D91">
        <w:t>all</w:t>
      </w:r>
      <w:r w:rsidR="00003FC5">
        <w:t xml:space="preserve"> the entity logic has been implemented with custom look up tables. </w:t>
      </w:r>
      <w:r w:rsidR="00E00D91">
        <w:t xml:space="preserve">That is, a customized truth table that is loaded with </w:t>
      </w:r>
      <w:r w:rsidR="00C850F6">
        <w:t xml:space="preserve">data </w:t>
      </w:r>
      <w:r w:rsidR="00E00D91">
        <w:t xml:space="preserve">relevant to the </w:t>
      </w:r>
      <w:r w:rsidR="00C850F6">
        <w:t>entities</w:t>
      </w:r>
      <w:r w:rsidR="005077EB">
        <w:t xml:space="preserve"> (33 LUTs used)</w:t>
      </w:r>
      <w:r w:rsidR="00E00D91">
        <w:t xml:space="preserve">. </w:t>
      </w:r>
    </w:p>
    <w:p w14:paraId="514D9982" w14:textId="2318D3D8" w:rsidR="006B6DDE" w:rsidRDefault="006B6DDE" w:rsidP="00DE0771"/>
    <w:p w14:paraId="0A3CF51E" w14:textId="6139F305" w:rsidR="006B6DDE" w:rsidRDefault="00AF62C6" w:rsidP="00DE0771">
      <w:r>
        <w:rPr>
          <w:i/>
          <w:iCs/>
        </w:rPr>
        <w:t>Appendix 8.2</w:t>
      </w:r>
      <w:r>
        <w:t xml:space="preserve"> shows the synthesized schematic for the 16 Bit adder. Like the BCD adder this device is also made up of mostly LUTs (</w:t>
      </w:r>
      <w:r w:rsidR="00070720">
        <w:t xml:space="preserve">51 LUTs) to implement the logic on to the FPGA. </w:t>
      </w:r>
      <w:r>
        <w:t xml:space="preserve"> </w:t>
      </w:r>
    </w:p>
    <w:p w14:paraId="58307C7B" w14:textId="27D03497" w:rsidR="006B6DDE" w:rsidRDefault="006B6DDE" w:rsidP="00DE0771"/>
    <w:p w14:paraId="797E3D20" w14:textId="77777777" w:rsidR="006C1774" w:rsidRDefault="006C1774" w:rsidP="00DE0771"/>
    <w:p w14:paraId="13112B07" w14:textId="77777777" w:rsidR="00497440" w:rsidRDefault="00497440" w:rsidP="00DE0771"/>
    <w:p w14:paraId="031598DB" w14:textId="7F73B93D" w:rsidR="00984827" w:rsidRPr="00A33CDF" w:rsidRDefault="00984827" w:rsidP="00984827">
      <w:pPr>
        <w:pStyle w:val="Heading2"/>
        <w:rPr>
          <w:sz w:val="44"/>
          <w:szCs w:val="28"/>
        </w:rPr>
      </w:pPr>
      <w:r>
        <w:rPr>
          <w:color w:val="FF1571" w:themeColor="accent2"/>
          <w:sz w:val="44"/>
          <w:szCs w:val="28"/>
        </w:rPr>
        <w:t>7</w:t>
      </w:r>
      <w:r w:rsidRPr="00DB512E">
        <w:rPr>
          <w:color w:val="FF1571" w:themeColor="accent2"/>
          <w:sz w:val="44"/>
          <w:szCs w:val="28"/>
        </w:rPr>
        <w:t xml:space="preserve">. </w:t>
      </w:r>
      <w:r w:rsidR="006B6DDE">
        <w:rPr>
          <w:sz w:val="44"/>
          <w:szCs w:val="28"/>
        </w:rPr>
        <w:t>Summary</w:t>
      </w:r>
    </w:p>
    <w:p w14:paraId="54196947" w14:textId="6E95B5FD" w:rsidR="00497440" w:rsidRDefault="00497440" w:rsidP="00DE0771"/>
    <w:p w14:paraId="014CECA8" w14:textId="77777777" w:rsidR="006B6DDE" w:rsidRDefault="006B6DDE" w:rsidP="006B6DDE">
      <w:r>
        <w:t xml:space="preserve">The goal of this project was to understand and implement two different arithmetic circuits, a 16Bit adder and a 2 Digit BCD adder. These designs were prototyped then implemented followed by exhaustive testing to ensure that the I/O specification is met. </w:t>
      </w:r>
    </w:p>
    <w:p w14:paraId="7F1F9E3A" w14:textId="77777777" w:rsidR="006B6DDE" w:rsidRDefault="006B6DDE" w:rsidP="006B6DDE"/>
    <w:p w14:paraId="7B0615EC" w14:textId="77777777" w:rsidR="006B6DDE" w:rsidRDefault="006B6DDE" w:rsidP="006B6DDE">
      <w:r>
        <w:t xml:space="preserve">Comparing the FPGA utilization results, some implementation flaws were found, the root cause likely being inefficient behavioral programming. These could be looked at to improve efficiency and to reduce resource utilization.  In summary, the design goals have been met (results verified through simulation) and an understanding of various adder implementations have been obtained.  </w:t>
      </w:r>
    </w:p>
    <w:p w14:paraId="0073A01B" w14:textId="7AFBDE45" w:rsidR="00984827" w:rsidRDefault="00984827" w:rsidP="00DE0771"/>
    <w:p w14:paraId="2B8B01C4" w14:textId="0ECF8A0F" w:rsidR="006C1774" w:rsidRDefault="006C1774" w:rsidP="00DE0771"/>
    <w:p w14:paraId="4AF00A5C" w14:textId="75CA4C00" w:rsidR="006C1774" w:rsidRDefault="006C1774" w:rsidP="00DE0771"/>
    <w:p w14:paraId="6CD2A15F" w14:textId="67859FA3" w:rsidR="006C1774" w:rsidRDefault="006C1774" w:rsidP="00DE0771"/>
    <w:p w14:paraId="0C4A203C" w14:textId="12C3667B" w:rsidR="006C1774" w:rsidRDefault="006C1774" w:rsidP="00DE0771"/>
    <w:p w14:paraId="6D3F3780" w14:textId="2D4119E5" w:rsidR="006C1774" w:rsidRDefault="006C1774" w:rsidP="00DE0771"/>
    <w:p w14:paraId="358B2B5A" w14:textId="370AE846" w:rsidR="006C1774" w:rsidRDefault="006C1774" w:rsidP="00DE0771"/>
    <w:p w14:paraId="387D9155" w14:textId="443D43CB" w:rsidR="006C1774" w:rsidRDefault="006C1774" w:rsidP="00DE0771"/>
    <w:p w14:paraId="7D5E9B62" w14:textId="317BFA3C" w:rsidR="006C1774" w:rsidRDefault="006C1774" w:rsidP="00DE0771"/>
    <w:p w14:paraId="7C3B9E8B" w14:textId="163E3708" w:rsidR="006C1774" w:rsidRDefault="006C1774" w:rsidP="00DE0771"/>
    <w:p w14:paraId="6BD1DD2F" w14:textId="6D1F4583" w:rsidR="006C1774" w:rsidRDefault="006C1774" w:rsidP="00DE0771"/>
    <w:p w14:paraId="63BAB317" w14:textId="0C7566FB" w:rsidR="006C1774" w:rsidRDefault="006C1774" w:rsidP="00DE0771"/>
    <w:p w14:paraId="02A3D9E4" w14:textId="77777777" w:rsidR="00984827" w:rsidRDefault="00984827" w:rsidP="00DE0771"/>
    <w:p w14:paraId="6AB7DB02" w14:textId="5DEB2BAB" w:rsidR="00497440" w:rsidRPr="00A33CDF" w:rsidRDefault="00984827" w:rsidP="00497440">
      <w:pPr>
        <w:pStyle w:val="Heading2"/>
        <w:rPr>
          <w:sz w:val="44"/>
          <w:szCs w:val="28"/>
        </w:rPr>
      </w:pPr>
      <w:r>
        <w:rPr>
          <w:color w:val="FF1571" w:themeColor="accent2"/>
          <w:sz w:val="44"/>
          <w:szCs w:val="28"/>
        </w:rPr>
        <w:lastRenderedPageBreak/>
        <w:t>8</w:t>
      </w:r>
      <w:r w:rsidR="00497440" w:rsidRPr="00DB512E">
        <w:rPr>
          <w:color w:val="FF1571" w:themeColor="accent2"/>
          <w:sz w:val="44"/>
          <w:szCs w:val="28"/>
        </w:rPr>
        <w:t xml:space="preserve">. </w:t>
      </w:r>
      <w:r w:rsidR="00497440">
        <w:rPr>
          <w:sz w:val="44"/>
          <w:szCs w:val="28"/>
        </w:rPr>
        <w:t>Appendix</w:t>
      </w:r>
    </w:p>
    <w:p w14:paraId="6B3C0542" w14:textId="784306D2" w:rsidR="00497440" w:rsidRDefault="00497440" w:rsidP="00DE0771"/>
    <w:p w14:paraId="3E69ACDC" w14:textId="21B02E15" w:rsidR="00497440" w:rsidRPr="00497440" w:rsidRDefault="00984827" w:rsidP="00DE0771">
      <w:pPr>
        <w:rPr>
          <w:b/>
          <w:bCs/>
        </w:rPr>
      </w:pPr>
      <w:r>
        <w:rPr>
          <w:b/>
          <w:bCs/>
        </w:rPr>
        <w:t>8</w:t>
      </w:r>
      <w:r w:rsidR="00497440" w:rsidRPr="00497440">
        <w:rPr>
          <w:b/>
          <w:bCs/>
        </w:rPr>
        <w:t>.1:</w:t>
      </w:r>
    </w:p>
    <w:p w14:paraId="1030CF89" w14:textId="3B966927" w:rsidR="00497440" w:rsidRDefault="00497440" w:rsidP="00DE0771"/>
    <w:p w14:paraId="144CC15B" w14:textId="6BA07851" w:rsidR="00497440" w:rsidRDefault="00497440" w:rsidP="00DE0771">
      <w:r w:rsidRPr="00497440">
        <w:rPr>
          <w:noProof/>
        </w:rPr>
        <w:drawing>
          <wp:anchor distT="0" distB="0" distL="114300" distR="114300" simplePos="0" relativeHeight="251711488" behindDoc="1" locked="0" layoutInCell="1" allowOverlap="1" wp14:anchorId="39F75119" wp14:editId="2CC78700">
            <wp:simplePos x="0" y="0"/>
            <wp:positionH relativeFrom="column">
              <wp:posOffset>0</wp:posOffset>
            </wp:positionH>
            <wp:positionV relativeFrom="paragraph">
              <wp:posOffset>-2540</wp:posOffset>
            </wp:positionV>
            <wp:extent cx="4744112" cy="3886742"/>
            <wp:effectExtent l="0" t="0" r="0" b="0"/>
            <wp:wrapTight wrapText="bothSides">
              <wp:wrapPolygon edited="0">
                <wp:start x="0" y="0"/>
                <wp:lineTo x="0" y="21494"/>
                <wp:lineTo x="21510" y="21494"/>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44112" cy="3886742"/>
                    </a:xfrm>
                    <a:prstGeom prst="rect">
                      <a:avLst/>
                    </a:prstGeom>
                  </pic:spPr>
                </pic:pic>
              </a:graphicData>
            </a:graphic>
            <wp14:sizeRelH relativeFrom="page">
              <wp14:pctWidth>0</wp14:pctWidth>
            </wp14:sizeRelH>
            <wp14:sizeRelV relativeFrom="page">
              <wp14:pctHeight>0</wp14:pctHeight>
            </wp14:sizeRelV>
          </wp:anchor>
        </w:drawing>
      </w:r>
    </w:p>
    <w:p w14:paraId="77E64D0A" w14:textId="5926740A" w:rsidR="00497440" w:rsidRDefault="00497440" w:rsidP="00DE0771"/>
    <w:p w14:paraId="333E83C4" w14:textId="0051D1C5" w:rsidR="00497440" w:rsidRDefault="00497440" w:rsidP="00DE0771"/>
    <w:p w14:paraId="5DE924B1" w14:textId="543187FF" w:rsidR="00497440" w:rsidRDefault="00497440" w:rsidP="00DE0771"/>
    <w:p w14:paraId="0B3B26DE" w14:textId="774ED555" w:rsidR="00497440" w:rsidRDefault="00497440" w:rsidP="00DE0771"/>
    <w:p w14:paraId="265B110C" w14:textId="0EA9B3E2" w:rsidR="00497440" w:rsidRDefault="00497440" w:rsidP="00DE0771"/>
    <w:p w14:paraId="1F669342" w14:textId="3D2C209F" w:rsidR="00497440" w:rsidRDefault="00497440" w:rsidP="00DE0771"/>
    <w:p w14:paraId="60EC3ED7" w14:textId="62339818" w:rsidR="00497440" w:rsidRDefault="00497440" w:rsidP="00DE0771"/>
    <w:p w14:paraId="705EB053" w14:textId="7B9F57A9" w:rsidR="00497440" w:rsidRDefault="00497440" w:rsidP="00DE0771"/>
    <w:p w14:paraId="2AF2E3CF" w14:textId="431A47F4" w:rsidR="00497440" w:rsidRDefault="00497440" w:rsidP="00DE0771"/>
    <w:p w14:paraId="6247279E" w14:textId="5EC7B947" w:rsidR="00497440" w:rsidRDefault="00497440" w:rsidP="00DE0771"/>
    <w:p w14:paraId="2F1BD3AD" w14:textId="5994697D" w:rsidR="00497440" w:rsidRDefault="00497440" w:rsidP="00DE0771"/>
    <w:p w14:paraId="2D9FD1DA" w14:textId="6742722F" w:rsidR="00497440" w:rsidRDefault="00497440" w:rsidP="00DE0771"/>
    <w:p w14:paraId="7B2354AE" w14:textId="15748EB9" w:rsidR="00497440" w:rsidRDefault="00497440" w:rsidP="00DE0771"/>
    <w:p w14:paraId="33941E42" w14:textId="545995A7" w:rsidR="00497440" w:rsidRDefault="00497440" w:rsidP="00DE0771"/>
    <w:p w14:paraId="0BCF130B" w14:textId="221A4BA3" w:rsidR="00497440" w:rsidRDefault="00497440" w:rsidP="00DE0771"/>
    <w:p w14:paraId="65D4805B" w14:textId="244D2297" w:rsidR="00497440" w:rsidRDefault="00497440" w:rsidP="00DE0771"/>
    <w:p w14:paraId="3E34B42D" w14:textId="06F0FA78" w:rsidR="00497440" w:rsidRDefault="00497440" w:rsidP="00DE0771"/>
    <w:p w14:paraId="65C57215" w14:textId="62B67B13" w:rsidR="00497440" w:rsidRDefault="00497440" w:rsidP="00DE0771"/>
    <w:p w14:paraId="0D9C73E1" w14:textId="46162866" w:rsidR="00497440" w:rsidRDefault="00497440" w:rsidP="00DE0771"/>
    <w:p w14:paraId="5B18AA98" w14:textId="5C556561" w:rsidR="00497440" w:rsidRDefault="00497440" w:rsidP="00DE0771"/>
    <w:p w14:paraId="531F241C" w14:textId="6CB93942" w:rsidR="00497440" w:rsidRDefault="00497440" w:rsidP="00DE0771"/>
    <w:p w14:paraId="18D6992E" w14:textId="0CD5F30E" w:rsidR="00497440" w:rsidRDefault="00497440" w:rsidP="00DE0771">
      <w:r>
        <w:rPr>
          <w:noProof/>
        </w:rPr>
        <mc:AlternateContent>
          <mc:Choice Requires="wps">
            <w:drawing>
              <wp:anchor distT="0" distB="0" distL="114300" distR="114300" simplePos="0" relativeHeight="251713536" behindDoc="1" locked="0" layoutInCell="1" allowOverlap="1" wp14:anchorId="36AB21B5" wp14:editId="0AEF41CD">
                <wp:simplePos x="0" y="0"/>
                <wp:positionH relativeFrom="margin">
                  <wp:align>left</wp:align>
                </wp:positionH>
                <wp:positionV relativeFrom="paragraph">
                  <wp:posOffset>54610</wp:posOffset>
                </wp:positionV>
                <wp:extent cx="4572000" cy="190500"/>
                <wp:effectExtent l="0" t="0" r="0" b="0"/>
                <wp:wrapTight wrapText="bothSides">
                  <wp:wrapPolygon edited="0">
                    <wp:start x="0" y="0"/>
                    <wp:lineTo x="0" y="19440"/>
                    <wp:lineTo x="21510" y="19440"/>
                    <wp:lineTo x="2151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572000" cy="190500"/>
                        </a:xfrm>
                        <a:prstGeom prst="rect">
                          <a:avLst/>
                        </a:prstGeom>
                        <a:solidFill>
                          <a:prstClr val="white"/>
                        </a:solidFill>
                        <a:ln>
                          <a:noFill/>
                        </a:ln>
                      </wps:spPr>
                      <wps:txbx>
                        <w:txbxContent>
                          <w:p w14:paraId="5FA16A62" w14:textId="29ECB7B5" w:rsidR="00497440" w:rsidRPr="00F13840" w:rsidRDefault="00497440" w:rsidP="00497440">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17</w:t>
                            </w:r>
                            <w:r w:rsidR="00436780">
                              <w:rPr>
                                <w:noProof/>
                              </w:rPr>
                              <w:fldChar w:fldCharType="end"/>
                            </w:r>
                            <w:r>
                              <w:t xml:space="preserve"> BCD Adder, Single Entity with Internal BCD correction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21B5" id="Text Box 12" o:spid="_x0000_s1042" type="#_x0000_t202" style="position:absolute;margin-left:0;margin-top:4.3pt;width:5in;height:15pt;z-index:-251602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" stroked="f">
                <v:textbox inset="0,0,0,0">
                  <w:txbxContent>
                    <w:p w14:paraId="5FA16A62" w14:textId="29ECB7B5" w:rsidR="00497440" w:rsidRPr="00F13840" w:rsidRDefault="00497440" w:rsidP="00497440">
                      <w:pPr>
                        <w:pStyle w:val="Caption"/>
                        <w:rPr>
                          <w:sz w:val="24"/>
                          <w:szCs w:val="24"/>
                        </w:rPr>
                      </w:pPr>
                      <w:r>
                        <w:t xml:space="preserve">Figure </w:t>
                      </w:r>
                      <w:r w:rsidR="00436780">
                        <w:fldChar w:fldCharType="begin"/>
                      </w:r>
                      <w:r w:rsidR="00436780">
                        <w:instrText xml:space="preserve"> SEQ Figure \* ARABIC </w:instrText>
                      </w:r>
                      <w:r w:rsidR="00436780">
                        <w:fldChar w:fldCharType="separate"/>
                      </w:r>
                      <w:r w:rsidR="00D448DC">
                        <w:rPr>
                          <w:noProof/>
                        </w:rPr>
                        <w:t>17</w:t>
                      </w:r>
                      <w:r w:rsidR="00436780">
                        <w:rPr>
                          <w:noProof/>
                        </w:rPr>
                        <w:fldChar w:fldCharType="end"/>
                      </w:r>
                      <w:r>
                        <w:t xml:space="preserve"> BCD Adder, Single Entity with Internal BCD correction</w:t>
                      </w:r>
                    </w:p>
                  </w:txbxContent>
                </v:textbox>
                <w10:wrap type="tight" anchorx="margin"/>
              </v:shape>
            </w:pict>
          </mc:Fallback>
        </mc:AlternateContent>
      </w:r>
    </w:p>
    <w:p w14:paraId="74BEA7DC" w14:textId="513A938A" w:rsidR="00497440" w:rsidRDefault="00497440" w:rsidP="00DE0771"/>
    <w:p w14:paraId="2963EA61" w14:textId="57245AE4" w:rsidR="00497440" w:rsidRDefault="00497440" w:rsidP="00DE0771"/>
    <w:p w14:paraId="28BFBF5C" w14:textId="5D46120F" w:rsidR="006B6DDE" w:rsidRDefault="006B6DDE" w:rsidP="00DE0771"/>
    <w:p w14:paraId="76B43373" w14:textId="7A26BC75" w:rsidR="006B6DDE" w:rsidRDefault="006B6DDE" w:rsidP="00DE0771"/>
    <w:p w14:paraId="3B18D41B" w14:textId="428DF689" w:rsidR="006B6DDE" w:rsidRDefault="006B6DDE" w:rsidP="00DE0771"/>
    <w:p w14:paraId="5B37C0BB" w14:textId="3912AAAA" w:rsidR="006B6DDE" w:rsidRDefault="006B6DDE" w:rsidP="00DE0771"/>
    <w:p w14:paraId="14945EB9" w14:textId="1B028CB1" w:rsidR="006B6DDE" w:rsidRDefault="006B6DDE" w:rsidP="00DE0771"/>
    <w:p w14:paraId="4BDC1F97" w14:textId="56B4D406" w:rsidR="006B6DDE" w:rsidRDefault="006B6DDE" w:rsidP="00DE0771"/>
    <w:p w14:paraId="7236C0CB" w14:textId="398F2B0D" w:rsidR="006B6DDE" w:rsidRDefault="006B6DDE" w:rsidP="00DE0771"/>
    <w:p w14:paraId="44735C93" w14:textId="18B35EDA" w:rsidR="006B6DDE" w:rsidRDefault="006B6DDE" w:rsidP="00DE0771"/>
    <w:p w14:paraId="344A96CE" w14:textId="2C882CDC" w:rsidR="006B6DDE" w:rsidRDefault="006B6DDE" w:rsidP="00DE0771"/>
    <w:p w14:paraId="7F2DCD75" w14:textId="1B300408" w:rsidR="006B6DDE" w:rsidRDefault="006B6DDE" w:rsidP="00DE0771"/>
    <w:p w14:paraId="1C176A92" w14:textId="598A4AB4" w:rsidR="006B6DDE" w:rsidRDefault="006B6DDE" w:rsidP="00DE0771"/>
    <w:p w14:paraId="066C3635" w14:textId="44930AEA" w:rsidR="006B6DDE" w:rsidRDefault="006B6DDE" w:rsidP="00DE0771"/>
    <w:p w14:paraId="58169C6E" w14:textId="77777777" w:rsidR="004F6AC3" w:rsidRDefault="004F6AC3" w:rsidP="00DE0771"/>
    <w:p w14:paraId="39B83E69" w14:textId="1BEC0E4C" w:rsidR="006B6DDE" w:rsidRDefault="006B6DDE" w:rsidP="00DE0771"/>
    <w:p w14:paraId="49F6AB91" w14:textId="0EAD8A87" w:rsidR="006B6DDE" w:rsidRDefault="006B6DDE" w:rsidP="00DE0771"/>
    <w:p w14:paraId="75E3DC5F" w14:textId="19790FCE" w:rsidR="00003FC5" w:rsidRDefault="00003FC5" w:rsidP="00DE0771"/>
    <w:p w14:paraId="6CFDDE27" w14:textId="252BE717" w:rsidR="00003FC5" w:rsidRDefault="00003FC5" w:rsidP="00DE0771"/>
    <w:p w14:paraId="5CD88FE1" w14:textId="32789D88" w:rsidR="00003FC5" w:rsidRDefault="00003FC5" w:rsidP="00DE0771"/>
    <w:p w14:paraId="54735368" w14:textId="67B4CA20" w:rsidR="006B6DDE" w:rsidRDefault="006B6DDE" w:rsidP="00DE0771"/>
    <w:p w14:paraId="60E2A144" w14:textId="7151AA9B" w:rsidR="000429CB" w:rsidRDefault="000429CB" w:rsidP="00DE0771"/>
    <w:p w14:paraId="650AF4A4" w14:textId="70669F97" w:rsidR="000429CB" w:rsidRPr="00600713" w:rsidRDefault="00984827" w:rsidP="00DE0771">
      <w:pPr>
        <w:rPr>
          <w:b/>
          <w:bCs/>
        </w:rPr>
      </w:pPr>
      <w:r>
        <w:rPr>
          <w:b/>
          <w:bCs/>
        </w:rPr>
        <w:lastRenderedPageBreak/>
        <w:t>8</w:t>
      </w:r>
      <w:r w:rsidR="000429CB" w:rsidRPr="00600713">
        <w:rPr>
          <w:b/>
          <w:bCs/>
        </w:rPr>
        <w:t>.2</w:t>
      </w:r>
      <w:r w:rsidR="00600713" w:rsidRPr="00600713">
        <w:rPr>
          <w:b/>
          <w:bCs/>
        </w:rPr>
        <w:t>:</w:t>
      </w:r>
      <w:r w:rsidR="004A3806">
        <w:rPr>
          <w:b/>
          <w:bCs/>
        </w:rPr>
        <w:t xml:space="preserve"> Synthesis Schematic 16 Bit Adder</w:t>
      </w:r>
    </w:p>
    <w:p w14:paraId="15DF16A2" w14:textId="31828152" w:rsidR="000429CB" w:rsidRDefault="000429CB" w:rsidP="00DE0771">
      <w:pPr>
        <w:rPr>
          <w:b/>
          <w:bCs/>
        </w:rPr>
      </w:pPr>
    </w:p>
    <w:p w14:paraId="236C67A2" w14:textId="78C08BFC" w:rsidR="008509D0" w:rsidRPr="00600713" w:rsidRDefault="008A26EC" w:rsidP="00DE0771">
      <w:pPr>
        <w:rPr>
          <w:b/>
          <w:bCs/>
        </w:rPr>
      </w:pPr>
      <w:r w:rsidRPr="008509D0">
        <w:rPr>
          <w:b/>
          <w:bCs/>
        </w:rPr>
        <w:drawing>
          <wp:anchor distT="0" distB="0" distL="114300" distR="114300" simplePos="0" relativeHeight="251714560" behindDoc="1" locked="0" layoutInCell="1" allowOverlap="1" wp14:anchorId="743F861E" wp14:editId="6C2E7E77">
            <wp:simplePos x="0" y="0"/>
            <wp:positionH relativeFrom="margin">
              <wp:posOffset>1308100</wp:posOffset>
            </wp:positionH>
            <wp:positionV relativeFrom="paragraph">
              <wp:posOffset>41910</wp:posOffset>
            </wp:positionV>
            <wp:extent cx="4112260" cy="7931785"/>
            <wp:effectExtent l="0" t="0" r="2540" b="0"/>
            <wp:wrapTight wrapText="bothSides">
              <wp:wrapPolygon edited="0">
                <wp:start x="0" y="0"/>
                <wp:lineTo x="0" y="21529"/>
                <wp:lineTo x="21513" y="21529"/>
                <wp:lineTo x="2151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12260" cy="7931785"/>
                    </a:xfrm>
                    <a:prstGeom prst="rect">
                      <a:avLst/>
                    </a:prstGeom>
                  </pic:spPr>
                </pic:pic>
              </a:graphicData>
            </a:graphic>
            <wp14:sizeRelH relativeFrom="page">
              <wp14:pctWidth>0</wp14:pctWidth>
            </wp14:sizeRelH>
            <wp14:sizeRelV relativeFrom="page">
              <wp14:pctHeight>0</wp14:pctHeight>
            </wp14:sizeRelV>
          </wp:anchor>
        </w:drawing>
      </w:r>
    </w:p>
    <w:p w14:paraId="55E91CE8" w14:textId="76060E1B" w:rsidR="000429CB" w:rsidRDefault="000429CB" w:rsidP="00DE0771">
      <w:pPr>
        <w:rPr>
          <w:b/>
          <w:bCs/>
        </w:rPr>
      </w:pPr>
    </w:p>
    <w:p w14:paraId="7611229D" w14:textId="4CFEE2E6" w:rsidR="00600713" w:rsidRDefault="00600713" w:rsidP="00DE0771">
      <w:pPr>
        <w:rPr>
          <w:b/>
          <w:bCs/>
        </w:rPr>
      </w:pPr>
    </w:p>
    <w:p w14:paraId="03998635" w14:textId="1017B67D" w:rsidR="00600713" w:rsidRPr="00600713" w:rsidRDefault="00600713" w:rsidP="00DE0771">
      <w:pPr>
        <w:rPr>
          <w:b/>
          <w:bCs/>
        </w:rPr>
      </w:pPr>
    </w:p>
    <w:p w14:paraId="6476A825" w14:textId="2B96BB5D" w:rsidR="008509D0" w:rsidRDefault="008509D0" w:rsidP="00DE0771">
      <w:pPr>
        <w:rPr>
          <w:b/>
          <w:bCs/>
        </w:rPr>
      </w:pPr>
    </w:p>
    <w:p w14:paraId="7F43D155" w14:textId="77777777" w:rsidR="008509D0" w:rsidRDefault="008509D0" w:rsidP="00DE0771">
      <w:pPr>
        <w:rPr>
          <w:b/>
          <w:bCs/>
        </w:rPr>
      </w:pPr>
    </w:p>
    <w:p w14:paraId="3285137B" w14:textId="77777777" w:rsidR="008509D0" w:rsidRDefault="008509D0" w:rsidP="00DE0771">
      <w:pPr>
        <w:rPr>
          <w:b/>
          <w:bCs/>
        </w:rPr>
      </w:pPr>
    </w:p>
    <w:p w14:paraId="31940F23" w14:textId="77777777" w:rsidR="008509D0" w:rsidRDefault="008509D0" w:rsidP="00DE0771">
      <w:pPr>
        <w:rPr>
          <w:b/>
          <w:bCs/>
        </w:rPr>
      </w:pPr>
    </w:p>
    <w:p w14:paraId="0ABA993D" w14:textId="77777777" w:rsidR="008509D0" w:rsidRDefault="008509D0" w:rsidP="00DE0771">
      <w:pPr>
        <w:rPr>
          <w:b/>
          <w:bCs/>
        </w:rPr>
      </w:pPr>
    </w:p>
    <w:p w14:paraId="08A601AC" w14:textId="77777777" w:rsidR="008509D0" w:rsidRDefault="008509D0" w:rsidP="00DE0771">
      <w:pPr>
        <w:rPr>
          <w:b/>
          <w:bCs/>
        </w:rPr>
      </w:pPr>
    </w:p>
    <w:p w14:paraId="4671CA53" w14:textId="77777777" w:rsidR="008509D0" w:rsidRDefault="008509D0" w:rsidP="00DE0771">
      <w:pPr>
        <w:rPr>
          <w:b/>
          <w:bCs/>
        </w:rPr>
      </w:pPr>
    </w:p>
    <w:p w14:paraId="3A2832AA" w14:textId="77777777" w:rsidR="008509D0" w:rsidRDefault="008509D0" w:rsidP="00DE0771">
      <w:pPr>
        <w:rPr>
          <w:b/>
          <w:bCs/>
        </w:rPr>
      </w:pPr>
    </w:p>
    <w:p w14:paraId="4B291BC8" w14:textId="77777777" w:rsidR="008509D0" w:rsidRDefault="008509D0" w:rsidP="00DE0771">
      <w:pPr>
        <w:rPr>
          <w:b/>
          <w:bCs/>
        </w:rPr>
      </w:pPr>
    </w:p>
    <w:p w14:paraId="5742E8F8" w14:textId="77777777" w:rsidR="008509D0" w:rsidRDefault="008509D0" w:rsidP="00DE0771">
      <w:pPr>
        <w:rPr>
          <w:b/>
          <w:bCs/>
        </w:rPr>
      </w:pPr>
    </w:p>
    <w:p w14:paraId="6C7537C7" w14:textId="77777777" w:rsidR="008509D0" w:rsidRDefault="008509D0" w:rsidP="00DE0771">
      <w:pPr>
        <w:rPr>
          <w:b/>
          <w:bCs/>
        </w:rPr>
      </w:pPr>
    </w:p>
    <w:p w14:paraId="0D0AAF14" w14:textId="77777777" w:rsidR="008509D0" w:rsidRDefault="008509D0" w:rsidP="00DE0771">
      <w:pPr>
        <w:rPr>
          <w:b/>
          <w:bCs/>
        </w:rPr>
      </w:pPr>
    </w:p>
    <w:p w14:paraId="794094C4" w14:textId="77777777" w:rsidR="008509D0" w:rsidRDefault="008509D0" w:rsidP="00DE0771">
      <w:pPr>
        <w:rPr>
          <w:b/>
          <w:bCs/>
        </w:rPr>
      </w:pPr>
    </w:p>
    <w:p w14:paraId="0E99354B" w14:textId="77777777" w:rsidR="008509D0" w:rsidRDefault="008509D0" w:rsidP="00DE0771">
      <w:pPr>
        <w:rPr>
          <w:b/>
          <w:bCs/>
        </w:rPr>
      </w:pPr>
    </w:p>
    <w:p w14:paraId="1E5672D6" w14:textId="77777777" w:rsidR="008509D0" w:rsidRDefault="008509D0" w:rsidP="00DE0771">
      <w:pPr>
        <w:rPr>
          <w:b/>
          <w:bCs/>
        </w:rPr>
      </w:pPr>
    </w:p>
    <w:p w14:paraId="5637F41F" w14:textId="77777777" w:rsidR="008509D0" w:rsidRDefault="008509D0" w:rsidP="00DE0771">
      <w:pPr>
        <w:rPr>
          <w:b/>
          <w:bCs/>
        </w:rPr>
      </w:pPr>
    </w:p>
    <w:p w14:paraId="16A8EA80" w14:textId="77777777" w:rsidR="008509D0" w:rsidRDefault="008509D0" w:rsidP="00DE0771">
      <w:pPr>
        <w:rPr>
          <w:b/>
          <w:bCs/>
        </w:rPr>
      </w:pPr>
    </w:p>
    <w:p w14:paraId="467200C9" w14:textId="77777777" w:rsidR="008509D0" w:rsidRDefault="008509D0" w:rsidP="00DE0771">
      <w:pPr>
        <w:rPr>
          <w:b/>
          <w:bCs/>
        </w:rPr>
      </w:pPr>
    </w:p>
    <w:p w14:paraId="5477DD74" w14:textId="77777777" w:rsidR="008509D0" w:rsidRDefault="008509D0" w:rsidP="00DE0771">
      <w:pPr>
        <w:rPr>
          <w:b/>
          <w:bCs/>
        </w:rPr>
      </w:pPr>
    </w:p>
    <w:p w14:paraId="285FFE63" w14:textId="77777777" w:rsidR="008509D0" w:rsidRDefault="008509D0" w:rsidP="00DE0771">
      <w:pPr>
        <w:rPr>
          <w:b/>
          <w:bCs/>
        </w:rPr>
      </w:pPr>
    </w:p>
    <w:p w14:paraId="225845AF" w14:textId="77777777" w:rsidR="008509D0" w:rsidRDefault="008509D0" w:rsidP="00DE0771">
      <w:pPr>
        <w:rPr>
          <w:b/>
          <w:bCs/>
        </w:rPr>
      </w:pPr>
    </w:p>
    <w:p w14:paraId="60EA18FE" w14:textId="77777777" w:rsidR="008509D0" w:rsidRDefault="008509D0" w:rsidP="00DE0771">
      <w:pPr>
        <w:rPr>
          <w:b/>
          <w:bCs/>
        </w:rPr>
      </w:pPr>
    </w:p>
    <w:p w14:paraId="5E8C074F" w14:textId="77777777" w:rsidR="008509D0" w:rsidRDefault="008509D0" w:rsidP="00DE0771">
      <w:pPr>
        <w:rPr>
          <w:b/>
          <w:bCs/>
        </w:rPr>
      </w:pPr>
    </w:p>
    <w:p w14:paraId="7697894C" w14:textId="77777777" w:rsidR="008509D0" w:rsidRDefault="008509D0" w:rsidP="00DE0771">
      <w:pPr>
        <w:rPr>
          <w:b/>
          <w:bCs/>
        </w:rPr>
      </w:pPr>
    </w:p>
    <w:p w14:paraId="44E8102C" w14:textId="77777777" w:rsidR="008509D0" w:rsidRDefault="008509D0" w:rsidP="00DE0771">
      <w:pPr>
        <w:rPr>
          <w:b/>
          <w:bCs/>
        </w:rPr>
      </w:pPr>
    </w:p>
    <w:p w14:paraId="3323A086" w14:textId="77777777" w:rsidR="008509D0" w:rsidRDefault="008509D0" w:rsidP="00DE0771">
      <w:pPr>
        <w:rPr>
          <w:b/>
          <w:bCs/>
        </w:rPr>
      </w:pPr>
    </w:p>
    <w:p w14:paraId="29CC60CC" w14:textId="77777777" w:rsidR="008509D0" w:rsidRDefault="008509D0" w:rsidP="00DE0771">
      <w:pPr>
        <w:rPr>
          <w:b/>
          <w:bCs/>
        </w:rPr>
      </w:pPr>
    </w:p>
    <w:p w14:paraId="3D9598F4" w14:textId="77777777" w:rsidR="008509D0" w:rsidRDefault="008509D0" w:rsidP="00DE0771">
      <w:pPr>
        <w:rPr>
          <w:b/>
          <w:bCs/>
        </w:rPr>
      </w:pPr>
    </w:p>
    <w:p w14:paraId="04F6E04F" w14:textId="77777777" w:rsidR="008509D0" w:rsidRDefault="008509D0" w:rsidP="00DE0771">
      <w:pPr>
        <w:rPr>
          <w:b/>
          <w:bCs/>
        </w:rPr>
      </w:pPr>
    </w:p>
    <w:p w14:paraId="604816AC" w14:textId="77777777" w:rsidR="008509D0" w:rsidRDefault="008509D0" w:rsidP="00DE0771">
      <w:pPr>
        <w:rPr>
          <w:b/>
          <w:bCs/>
        </w:rPr>
      </w:pPr>
    </w:p>
    <w:p w14:paraId="73A3AF2D" w14:textId="77777777" w:rsidR="008509D0" w:rsidRDefault="008509D0" w:rsidP="00DE0771">
      <w:pPr>
        <w:rPr>
          <w:b/>
          <w:bCs/>
        </w:rPr>
      </w:pPr>
    </w:p>
    <w:p w14:paraId="13DD641C" w14:textId="77777777" w:rsidR="008509D0" w:rsidRDefault="008509D0" w:rsidP="00DE0771">
      <w:pPr>
        <w:rPr>
          <w:b/>
          <w:bCs/>
        </w:rPr>
      </w:pPr>
    </w:p>
    <w:p w14:paraId="1D6C5EC2" w14:textId="77777777" w:rsidR="008509D0" w:rsidRDefault="008509D0" w:rsidP="00DE0771">
      <w:pPr>
        <w:rPr>
          <w:b/>
          <w:bCs/>
        </w:rPr>
      </w:pPr>
    </w:p>
    <w:p w14:paraId="6D6D7AE6" w14:textId="77777777" w:rsidR="008509D0" w:rsidRDefault="008509D0" w:rsidP="00DE0771">
      <w:pPr>
        <w:rPr>
          <w:b/>
          <w:bCs/>
        </w:rPr>
      </w:pPr>
    </w:p>
    <w:p w14:paraId="4B9483BD" w14:textId="77777777" w:rsidR="008509D0" w:rsidRDefault="008509D0" w:rsidP="00DE0771">
      <w:pPr>
        <w:rPr>
          <w:b/>
          <w:bCs/>
        </w:rPr>
      </w:pPr>
    </w:p>
    <w:p w14:paraId="4D6508E4" w14:textId="77777777" w:rsidR="008509D0" w:rsidRDefault="008509D0" w:rsidP="00DE0771">
      <w:pPr>
        <w:rPr>
          <w:b/>
          <w:bCs/>
        </w:rPr>
      </w:pPr>
    </w:p>
    <w:p w14:paraId="475C2152" w14:textId="77777777" w:rsidR="008509D0" w:rsidRDefault="008509D0" w:rsidP="00DE0771">
      <w:pPr>
        <w:rPr>
          <w:b/>
          <w:bCs/>
        </w:rPr>
      </w:pPr>
    </w:p>
    <w:p w14:paraId="5A5F2452" w14:textId="77777777" w:rsidR="008509D0" w:rsidRDefault="008509D0" w:rsidP="00DE0771">
      <w:pPr>
        <w:rPr>
          <w:b/>
          <w:bCs/>
        </w:rPr>
      </w:pPr>
    </w:p>
    <w:p w14:paraId="3F972C71" w14:textId="77777777" w:rsidR="008509D0" w:rsidRDefault="008509D0" w:rsidP="00DE0771">
      <w:pPr>
        <w:rPr>
          <w:b/>
          <w:bCs/>
        </w:rPr>
      </w:pPr>
    </w:p>
    <w:p w14:paraId="3CC75D0C" w14:textId="77777777" w:rsidR="008509D0" w:rsidRDefault="008509D0" w:rsidP="00DE0771">
      <w:pPr>
        <w:rPr>
          <w:b/>
          <w:bCs/>
        </w:rPr>
      </w:pPr>
    </w:p>
    <w:p w14:paraId="63D4D062" w14:textId="77777777" w:rsidR="008509D0" w:rsidRDefault="008509D0" w:rsidP="00DE0771">
      <w:pPr>
        <w:rPr>
          <w:b/>
          <w:bCs/>
        </w:rPr>
      </w:pPr>
    </w:p>
    <w:p w14:paraId="3D325229" w14:textId="77777777" w:rsidR="008509D0" w:rsidRDefault="008509D0" w:rsidP="00DE0771">
      <w:pPr>
        <w:rPr>
          <w:b/>
          <w:bCs/>
        </w:rPr>
      </w:pPr>
    </w:p>
    <w:p w14:paraId="20A50A71" w14:textId="77777777" w:rsidR="008509D0" w:rsidRDefault="008509D0" w:rsidP="00DE0771">
      <w:pPr>
        <w:rPr>
          <w:b/>
          <w:bCs/>
        </w:rPr>
      </w:pPr>
    </w:p>
    <w:p w14:paraId="4C85AE17" w14:textId="77777777" w:rsidR="008509D0" w:rsidRDefault="008509D0" w:rsidP="00DE0771">
      <w:pPr>
        <w:rPr>
          <w:b/>
          <w:bCs/>
        </w:rPr>
      </w:pPr>
    </w:p>
    <w:p w14:paraId="76B5E72C" w14:textId="77777777" w:rsidR="008509D0" w:rsidRDefault="008509D0" w:rsidP="00DE0771">
      <w:pPr>
        <w:rPr>
          <w:b/>
          <w:bCs/>
        </w:rPr>
      </w:pPr>
    </w:p>
    <w:p w14:paraId="023F4501" w14:textId="013B2C79" w:rsidR="000429CB" w:rsidRPr="00600713" w:rsidRDefault="00984827" w:rsidP="00DE0771">
      <w:pPr>
        <w:rPr>
          <w:b/>
          <w:bCs/>
        </w:rPr>
      </w:pPr>
      <w:r>
        <w:rPr>
          <w:b/>
          <w:bCs/>
        </w:rPr>
        <w:t>8</w:t>
      </w:r>
      <w:r w:rsidR="00600713" w:rsidRPr="00600713">
        <w:rPr>
          <w:b/>
          <w:bCs/>
        </w:rPr>
        <w:t>.3:</w:t>
      </w:r>
      <w:r w:rsidR="004A3806">
        <w:rPr>
          <w:b/>
          <w:bCs/>
        </w:rPr>
        <w:t xml:space="preserve"> Synthesis Schematic BCD Adder</w:t>
      </w:r>
    </w:p>
    <w:p w14:paraId="5D6B07A0" w14:textId="1F536823" w:rsidR="00497440" w:rsidRDefault="003B0C9B" w:rsidP="00DE0771">
      <w:r w:rsidRPr="00FA20AA">
        <w:drawing>
          <wp:anchor distT="0" distB="0" distL="114300" distR="114300" simplePos="0" relativeHeight="251715584" behindDoc="1" locked="0" layoutInCell="1" allowOverlap="1" wp14:anchorId="10F527B1" wp14:editId="5DCEC760">
            <wp:simplePos x="0" y="0"/>
            <wp:positionH relativeFrom="margin">
              <wp:align>left</wp:align>
            </wp:positionH>
            <wp:positionV relativeFrom="paragraph">
              <wp:posOffset>246643</wp:posOffset>
            </wp:positionV>
            <wp:extent cx="6858000" cy="3630295"/>
            <wp:effectExtent l="0" t="0" r="0" b="8255"/>
            <wp:wrapTight wrapText="bothSides">
              <wp:wrapPolygon edited="0">
                <wp:start x="0" y="0"/>
                <wp:lineTo x="0" y="21536"/>
                <wp:lineTo x="21540" y="21536"/>
                <wp:lineTo x="2154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58000" cy="3630295"/>
                    </a:xfrm>
                    <a:prstGeom prst="rect">
                      <a:avLst/>
                    </a:prstGeom>
                  </pic:spPr>
                </pic:pic>
              </a:graphicData>
            </a:graphic>
            <wp14:sizeRelH relativeFrom="page">
              <wp14:pctWidth>0</wp14:pctWidth>
            </wp14:sizeRelH>
            <wp14:sizeRelV relativeFrom="page">
              <wp14:pctHeight>0</wp14:pctHeight>
            </wp14:sizeRelV>
          </wp:anchor>
        </w:drawing>
      </w:r>
    </w:p>
    <w:p w14:paraId="22FF4900" w14:textId="5F1D7BE1" w:rsidR="00497440" w:rsidRDefault="00497440" w:rsidP="00DE0771"/>
    <w:p w14:paraId="554741D1" w14:textId="26722185" w:rsidR="00600713" w:rsidRDefault="00600713" w:rsidP="00DE0771"/>
    <w:p w14:paraId="195E43AB" w14:textId="18C6A4E2" w:rsidR="00600713" w:rsidRDefault="00600713" w:rsidP="00DE0771"/>
    <w:p w14:paraId="29FDA8AF" w14:textId="507ECBB1" w:rsidR="00600713" w:rsidRDefault="00600713" w:rsidP="00DE0771"/>
    <w:p w14:paraId="57E49F1D" w14:textId="12ACFBC0" w:rsidR="00600713" w:rsidRDefault="00600713" w:rsidP="00DE0771"/>
    <w:p w14:paraId="6BC3FFE0" w14:textId="717B7EEB" w:rsidR="00600713" w:rsidRDefault="00600713" w:rsidP="00DE0771"/>
    <w:p w14:paraId="714796B9" w14:textId="61AE28CD" w:rsidR="00600713" w:rsidRDefault="00600713" w:rsidP="00DE0771"/>
    <w:p w14:paraId="37A43C3D" w14:textId="0EB24FB2" w:rsidR="00600713" w:rsidRDefault="00600713" w:rsidP="00DE0771"/>
    <w:p w14:paraId="664B7E38" w14:textId="06F926D5" w:rsidR="00600713" w:rsidRDefault="00600713" w:rsidP="00DE0771"/>
    <w:p w14:paraId="2A311AE4" w14:textId="38E17060" w:rsidR="00600713" w:rsidRDefault="00600713" w:rsidP="00DE0771"/>
    <w:p w14:paraId="3BA0DAA8" w14:textId="24F13952" w:rsidR="00600713" w:rsidRDefault="00600713" w:rsidP="00DE0771"/>
    <w:p w14:paraId="5530D3E8" w14:textId="4D3E524F" w:rsidR="00600713" w:rsidRDefault="00600713" w:rsidP="00DE0771"/>
    <w:p w14:paraId="6AE8712B" w14:textId="724A81F8" w:rsidR="00600713" w:rsidRDefault="00600713" w:rsidP="00DE0771"/>
    <w:p w14:paraId="2F68F0F8" w14:textId="67F126E5" w:rsidR="00600713" w:rsidRDefault="00600713" w:rsidP="00DE0771"/>
    <w:p w14:paraId="296E0000" w14:textId="7C02CD8C" w:rsidR="00600713" w:rsidRDefault="00600713" w:rsidP="00DE0771"/>
    <w:p w14:paraId="129473FD" w14:textId="64327BC3" w:rsidR="00600713" w:rsidRDefault="00600713" w:rsidP="00DE0771"/>
    <w:p w14:paraId="7FC2D349" w14:textId="7030837D" w:rsidR="00600713" w:rsidRDefault="00600713" w:rsidP="00DE0771"/>
    <w:p w14:paraId="103148E0" w14:textId="7D309FCE" w:rsidR="00600713" w:rsidRDefault="00600713" w:rsidP="00DE0771"/>
    <w:p w14:paraId="4D6FAE07" w14:textId="507416B0" w:rsidR="00600713" w:rsidRDefault="00600713" w:rsidP="00DE0771"/>
    <w:p w14:paraId="1097371B" w14:textId="1429C022" w:rsidR="00600713" w:rsidRDefault="00600713" w:rsidP="00DE0771"/>
    <w:p w14:paraId="20BC8A1B" w14:textId="7C0AF8A9" w:rsidR="00600713" w:rsidRDefault="00600713" w:rsidP="00DE0771"/>
    <w:p w14:paraId="4BF256D7" w14:textId="2AFA623B" w:rsidR="00600713" w:rsidRDefault="00600713" w:rsidP="00DE0771"/>
    <w:p w14:paraId="62972907" w14:textId="5C0DE934" w:rsidR="00600713" w:rsidRDefault="00600713" w:rsidP="00DE0771"/>
    <w:p w14:paraId="1CB84CCE" w14:textId="6567374D" w:rsidR="00600713" w:rsidRDefault="00600713" w:rsidP="00DE0771"/>
    <w:p w14:paraId="43C17537" w14:textId="6FBA9C90" w:rsidR="00600713" w:rsidRDefault="00600713" w:rsidP="00DE0771"/>
    <w:p w14:paraId="0E859075" w14:textId="77777777" w:rsidR="00600713" w:rsidRDefault="00600713" w:rsidP="00DE0771"/>
    <w:p w14:paraId="788781FB" w14:textId="01928495" w:rsidR="00DE0771" w:rsidRDefault="00DE0771" w:rsidP="00DE0771"/>
    <w:p w14:paraId="6CF4E81F" w14:textId="0100821C" w:rsidR="00DE0771" w:rsidRDefault="00984827" w:rsidP="00DE0771">
      <w:pPr>
        <w:pStyle w:val="Heading2"/>
        <w:rPr>
          <w:sz w:val="44"/>
          <w:szCs w:val="28"/>
        </w:rPr>
      </w:pPr>
      <w:r>
        <w:rPr>
          <w:color w:val="FF1571" w:themeColor="accent2"/>
          <w:sz w:val="44"/>
          <w:szCs w:val="28"/>
        </w:rPr>
        <w:t>9</w:t>
      </w:r>
      <w:r w:rsidR="00DE0771" w:rsidRPr="00DB512E">
        <w:rPr>
          <w:color w:val="FF1571" w:themeColor="accent2"/>
          <w:sz w:val="44"/>
          <w:szCs w:val="28"/>
        </w:rPr>
        <w:t xml:space="preserve">. </w:t>
      </w:r>
      <w:r w:rsidR="00DE0771" w:rsidRPr="00A33CDF">
        <w:rPr>
          <w:sz w:val="44"/>
          <w:szCs w:val="28"/>
        </w:rPr>
        <w:t>Marking Criteria</w:t>
      </w:r>
    </w:p>
    <w:p w14:paraId="2D213972" w14:textId="6EA586E1" w:rsidR="0076369B" w:rsidRDefault="0076369B" w:rsidP="0076369B"/>
    <w:p w14:paraId="5F3455FB" w14:textId="342081EA" w:rsidR="0076369B" w:rsidRPr="0076369B" w:rsidRDefault="0076369B" w:rsidP="0076369B">
      <w:r w:rsidRPr="0076369B">
        <w:rPr>
          <w:noProof/>
        </w:rPr>
        <w:drawing>
          <wp:anchor distT="0" distB="0" distL="114300" distR="114300" simplePos="0" relativeHeight="251710464" behindDoc="1" locked="0" layoutInCell="1" allowOverlap="1" wp14:anchorId="408AAE01" wp14:editId="42EA1F20">
            <wp:simplePos x="0" y="0"/>
            <wp:positionH relativeFrom="column">
              <wp:posOffset>404037</wp:posOffset>
            </wp:positionH>
            <wp:positionV relativeFrom="paragraph">
              <wp:posOffset>126321</wp:posOffset>
            </wp:positionV>
            <wp:extent cx="5973445" cy="4848045"/>
            <wp:effectExtent l="0" t="0" r="8255" b="0"/>
            <wp:wrapTight wrapText="bothSides">
              <wp:wrapPolygon edited="0">
                <wp:start x="0" y="0"/>
                <wp:lineTo x="0" y="21476"/>
                <wp:lineTo x="21561" y="21476"/>
                <wp:lineTo x="2156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3445" cy="48480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6369B" w:rsidRPr="0076369B" w:rsidSect="005F4A20">
      <w:headerReference w:type="default" r:id="rId29"/>
      <w:footerReference w:type="even" r:id="rId30"/>
      <w:footerReference w:type="default" r:id="rId31"/>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1506B" w14:textId="77777777" w:rsidR="00436780" w:rsidRDefault="00436780" w:rsidP="001205A1">
      <w:r>
        <w:separator/>
      </w:r>
    </w:p>
  </w:endnote>
  <w:endnote w:type="continuationSeparator" w:id="0">
    <w:p w14:paraId="4C6A94DF" w14:textId="77777777" w:rsidR="00436780" w:rsidRDefault="0043678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8362992"/>
      <w:docPartObj>
        <w:docPartGallery w:val="Page Numbers (Bottom of Page)"/>
        <w:docPartUnique/>
      </w:docPartObj>
    </w:sdtPr>
    <w:sdtEndPr>
      <w:rPr>
        <w:rStyle w:val="PageNumber"/>
      </w:rPr>
    </w:sdtEndPr>
    <w:sdtContent>
      <w:p w14:paraId="1F66C723"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44F23CA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0E3361"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838232"/>
      <w:docPartObj>
        <w:docPartGallery w:val="Page Numbers (Bottom of Page)"/>
        <w:docPartUnique/>
      </w:docPartObj>
    </w:sdtPr>
    <w:sdtEndPr/>
    <w:sdtContent>
      <w:p w14:paraId="13038424"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62FEA" w14:textId="77777777" w:rsidR="00436780" w:rsidRDefault="00436780" w:rsidP="001205A1">
      <w:r>
        <w:separator/>
      </w:r>
    </w:p>
  </w:footnote>
  <w:footnote w:type="continuationSeparator" w:id="0">
    <w:p w14:paraId="03C5F1DB" w14:textId="77777777" w:rsidR="00436780" w:rsidRDefault="00436780"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4298C" w14:textId="60247F40" w:rsidR="00637B83" w:rsidRPr="00637B83" w:rsidRDefault="00A33CDF" w:rsidP="00637B83">
    <w:pPr>
      <w:pStyle w:val="Header"/>
    </w:pPr>
    <w:r>
      <w:t>S4428042 - CSSE</w:t>
    </w:r>
    <w:r w:rsidR="00496ECF">
      <w:t xml:space="preserve">4010 – PRAC </w:t>
    </w:r>
    <w:r w:rsidR="00CF5D0A">
      <w:t>3</w:t>
    </w:r>
    <w:r w:rsidR="00496ECF">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AF4"/>
    <w:multiLevelType w:val="hybridMultilevel"/>
    <w:tmpl w:val="74127AD2"/>
    <w:lvl w:ilvl="0" w:tplc="0C090005">
      <w:start w:val="1"/>
      <w:numFmt w:val="bullet"/>
      <w:lvlText w:val=""/>
      <w:lvlJc w:val="left"/>
      <w:pPr>
        <w:ind w:left="1080" w:hanging="360"/>
      </w:pPr>
      <w:rPr>
        <w:rFonts w:ascii="Wingdings" w:hAnsi="Wingdings"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1080" w:hanging="360"/>
      </w:pPr>
      <w:rPr>
        <w:rFonts w:ascii="Wingdings" w:hAnsi="Wingdings" w:hint="default"/>
      </w:rPr>
    </w:lvl>
    <w:lvl w:ilvl="3" w:tplc="0C09000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8BF39DF"/>
    <w:multiLevelType w:val="multilevel"/>
    <w:tmpl w:val="C0F87AF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8C59E7"/>
    <w:multiLevelType w:val="hybridMultilevel"/>
    <w:tmpl w:val="894242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730398"/>
    <w:multiLevelType w:val="hybridMultilevel"/>
    <w:tmpl w:val="1B725B1A"/>
    <w:lvl w:ilvl="0" w:tplc="0C090013">
      <w:start w:val="1"/>
      <w:numFmt w:val="upp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310A0780"/>
    <w:multiLevelType w:val="hybridMultilevel"/>
    <w:tmpl w:val="ABFA16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BF1E18"/>
    <w:multiLevelType w:val="hybridMultilevel"/>
    <w:tmpl w:val="830A8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494403"/>
    <w:multiLevelType w:val="multilevel"/>
    <w:tmpl w:val="D2E2E18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5142817"/>
    <w:multiLevelType w:val="hybridMultilevel"/>
    <w:tmpl w:val="8B6877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D473F00"/>
    <w:multiLevelType w:val="hybridMultilevel"/>
    <w:tmpl w:val="630E8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A5491E"/>
    <w:multiLevelType w:val="multilevel"/>
    <w:tmpl w:val="AA5AD94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65C2AFE"/>
    <w:multiLevelType w:val="multilevel"/>
    <w:tmpl w:val="106AF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F71253"/>
    <w:multiLevelType w:val="hybridMultilevel"/>
    <w:tmpl w:val="3E76A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6E2802"/>
    <w:multiLevelType w:val="hybridMultilevel"/>
    <w:tmpl w:val="3754DB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9"/>
  </w:num>
  <w:num w:numId="4">
    <w:abstractNumId w:val="1"/>
  </w:num>
  <w:num w:numId="5">
    <w:abstractNumId w:val="6"/>
  </w:num>
  <w:num w:numId="6">
    <w:abstractNumId w:val="2"/>
  </w:num>
  <w:num w:numId="7">
    <w:abstractNumId w:val="5"/>
  </w:num>
  <w:num w:numId="8">
    <w:abstractNumId w:val="12"/>
  </w:num>
  <w:num w:numId="9">
    <w:abstractNumId w:val="0"/>
  </w:num>
  <w:num w:numId="10">
    <w:abstractNumId w:val="3"/>
  </w:num>
  <w:num w:numId="11">
    <w:abstractNumId w:val="1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771"/>
    <w:rsid w:val="00002E9A"/>
    <w:rsid w:val="00003FC5"/>
    <w:rsid w:val="00004E26"/>
    <w:rsid w:val="00005A5C"/>
    <w:rsid w:val="000133E6"/>
    <w:rsid w:val="0002005F"/>
    <w:rsid w:val="00036DC3"/>
    <w:rsid w:val="000429CB"/>
    <w:rsid w:val="0004450C"/>
    <w:rsid w:val="0005131F"/>
    <w:rsid w:val="00055F02"/>
    <w:rsid w:val="00062840"/>
    <w:rsid w:val="00063CB5"/>
    <w:rsid w:val="00070720"/>
    <w:rsid w:val="00085C70"/>
    <w:rsid w:val="000A09ED"/>
    <w:rsid w:val="000A3F08"/>
    <w:rsid w:val="000C4ED1"/>
    <w:rsid w:val="000D256C"/>
    <w:rsid w:val="000D598E"/>
    <w:rsid w:val="000E0616"/>
    <w:rsid w:val="000F0731"/>
    <w:rsid w:val="000F28F8"/>
    <w:rsid w:val="000F3F6C"/>
    <w:rsid w:val="00105BA8"/>
    <w:rsid w:val="001205A1"/>
    <w:rsid w:val="00135C43"/>
    <w:rsid w:val="0013749B"/>
    <w:rsid w:val="00152C30"/>
    <w:rsid w:val="00173E1E"/>
    <w:rsid w:val="00195D15"/>
    <w:rsid w:val="001B2FC1"/>
    <w:rsid w:val="001B432A"/>
    <w:rsid w:val="001D78B9"/>
    <w:rsid w:val="001E08D1"/>
    <w:rsid w:val="00203346"/>
    <w:rsid w:val="00207570"/>
    <w:rsid w:val="00216DB3"/>
    <w:rsid w:val="00220B59"/>
    <w:rsid w:val="00223ED8"/>
    <w:rsid w:val="002662AA"/>
    <w:rsid w:val="00282DEA"/>
    <w:rsid w:val="00293F30"/>
    <w:rsid w:val="002A5BE5"/>
    <w:rsid w:val="002B6593"/>
    <w:rsid w:val="002D4F21"/>
    <w:rsid w:val="002E5096"/>
    <w:rsid w:val="0031055C"/>
    <w:rsid w:val="00313A40"/>
    <w:rsid w:val="00321DFB"/>
    <w:rsid w:val="0032716D"/>
    <w:rsid w:val="00341E84"/>
    <w:rsid w:val="003655C0"/>
    <w:rsid w:val="003840BC"/>
    <w:rsid w:val="0039411D"/>
    <w:rsid w:val="00394CFB"/>
    <w:rsid w:val="003A2166"/>
    <w:rsid w:val="003B0C9B"/>
    <w:rsid w:val="003B19C2"/>
    <w:rsid w:val="003E54CC"/>
    <w:rsid w:val="003F14B7"/>
    <w:rsid w:val="003F4976"/>
    <w:rsid w:val="003F6D3B"/>
    <w:rsid w:val="004320DF"/>
    <w:rsid w:val="00436780"/>
    <w:rsid w:val="00446F5D"/>
    <w:rsid w:val="004716BF"/>
    <w:rsid w:val="0048073A"/>
    <w:rsid w:val="00491B66"/>
    <w:rsid w:val="00493638"/>
    <w:rsid w:val="00496ECF"/>
    <w:rsid w:val="00497440"/>
    <w:rsid w:val="004A3806"/>
    <w:rsid w:val="004A39FB"/>
    <w:rsid w:val="004B5722"/>
    <w:rsid w:val="004D0CF8"/>
    <w:rsid w:val="004D236D"/>
    <w:rsid w:val="004E3E88"/>
    <w:rsid w:val="004F1583"/>
    <w:rsid w:val="004F6AC3"/>
    <w:rsid w:val="00501174"/>
    <w:rsid w:val="005077EB"/>
    <w:rsid w:val="00510983"/>
    <w:rsid w:val="005313B4"/>
    <w:rsid w:val="005364FE"/>
    <w:rsid w:val="005431C1"/>
    <w:rsid w:val="00544372"/>
    <w:rsid w:val="00580A2E"/>
    <w:rsid w:val="005A2DF7"/>
    <w:rsid w:val="005A6EF4"/>
    <w:rsid w:val="005D557C"/>
    <w:rsid w:val="005E3273"/>
    <w:rsid w:val="005F4A20"/>
    <w:rsid w:val="00600713"/>
    <w:rsid w:val="00601317"/>
    <w:rsid w:val="00601A04"/>
    <w:rsid w:val="00603870"/>
    <w:rsid w:val="00607F8F"/>
    <w:rsid w:val="00623D87"/>
    <w:rsid w:val="00637034"/>
    <w:rsid w:val="00637B83"/>
    <w:rsid w:val="00652142"/>
    <w:rsid w:val="0067049B"/>
    <w:rsid w:val="00683108"/>
    <w:rsid w:val="006849E7"/>
    <w:rsid w:val="00686B8B"/>
    <w:rsid w:val="006A0E9A"/>
    <w:rsid w:val="006A3326"/>
    <w:rsid w:val="006B5156"/>
    <w:rsid w:val="006B6DDE"/>
    <w:rsid w:val="006C1774"/>
    <w:rsid w:val="006C44AC"/>
    <w:rsid w:val="006C60E6"/>
    <w:rsid w:val="006D2C4C"/>
    <w:rsid w:val="006D52BD"/>
    <w:rsid w:val="006F1EEB"/>
    <w:rsid w:val="006F6189"/>
    <w:rsid w:val="00717D79"/>
    <w:rsid w:val="007213FD"/>
    <w:rsid w:val="00753524"/>
    <w:rsid w:val="0076369B"/>
    <w:rsid w:val="00781795"/>
    <w:rsid w:val="007D0742"/>
    <w:rsid w:val="007D2CA9"/>
    <w:rsid w:val="007E005C"/>
    <w:rsid w:val="00821262"/>
    <w:rsid w:val="00842DBF"/>
    <w:rsid w:val="008509D0"/>
    <w:rsid w:val="00854393"/>
    <w:rsid w:val="00861C38"/>
    <w:rsid w:val="00875863"/>
    <w:rsid w:val="0089386E"/>
    <w:rsid w:val="008A04DA"/>
    <w:rsid w:val="008A26EC"/>
    <w:rsid w:val="008B64CF"/>
    <w:rsid w:val="008E0405"/>
    <w:rsid w:val="00911D89"/>
    <w:rsid w:val="00917C4C"/>
    <w:rsid w:val="00926984"/>
    <w:rsid w:val="0093171E"/>
    <w:rsid w:val="00940EFF"/>
    <w:rsid w:val="0094186D"/>
    <w:rsid w:val="009476F4"/>
    <w:rsid w:val="00971E71"/>
    <w:rsid w:val="009760AD"/>
    <w:rsid w:val="0098417D"/>
    <w:rsid w:val="00984827"/>
    <w:rsid w:val="009E3E52"/>
    <w:rsid w:val="009E58E9"/>
    <w:rsid w:val="009E6AC2"/>
    <w:rsid w:val="00A11FE4"/>
    <w:rsid w:val="00A136B2"/>
    <w:rsid w:val="00A14385"/>
    <w:rsid w:val="00A15CF7"/>
    <w:rsid w:val="00A33CDF"/>
    <w:rsid w:val="00A640A8"/>
    <w:rsid w:val="00A65B25"/>
    <w:rsid w:val="00A81248"/>
    <w:rsid w:val="00AA2783"/>
    <w:rsid w:val="00AD3A8B"/>
    <w:rsid w:val="00AD413E"/>
    <w:rsid w:val="00AF62C6"/>
    <w:rsid w:val="00B004A0"/>
    <w:rsid w:val="00B46D08"/>
    <w:rsid w:val="00B5744A"/>
    <w:rsid w:val="00B91D95"/>
    <w:rsid w:val="00B92432"/>
    <w:rsid w:val="00B93DC9"/>
    <w:rsid w:val="00B94FE8"/>
    <w:rsid w:val="00BA331D"/>
    <w:rsid w:val="00BB1E54"/>
    <w:rsid w:val="00BD07D4"/>
    <w:rsid w:val="00BD75A8"/>
    <w:rsid w:val="00BF45DF"/>
    <w:rsid w:val="00BF764F"/>
    <w:rsid w:val="00C05115"/>
    <w:rsid w:val="00C0659D"/>
    <w:rsid w:val="00C14C6B"/>
    <w:rsid w:val="00C348D5"/>
    <w:rsid w:val="00C63E65"/>
    <w:rsid w:val="00C850F6"/>
    <w:rsid w:val="00C93BEA"/>
    <w:rsid w:val="00C94C83"/>
    <w:rsid w:val="00CA7325"/>
    <w:rsid w:val="00CB34A1"/>
    <w:rsid w:val="00CF5D0A"/>
    <w:rsid w:val="00D00512"/>
    <w:rsid w:val="00D06C10"/>
    <w:rsid w:val="00D16F8F"/>
    <w:rsid w:val="00D21931"/>
    <w:rsid w:val="00D26024"/>
    <w:rsid w:val="00D42EAD"/>
    <w:rsid w:val="00D448DC"/>
    <w:rsid w:val="00D52D1B"/>
    <w:rsid w:val="00D53C82"/>
    <w:rsid w:val="00D65076"/>
    <w:rsid w:val="00D6781D"/>
    <w:rsid w:val="00D8630F"/>
    <w:rsid w:val="00DB3D3B"/>
    <w:rsid w:val="00DB512E"/>
    <w:rsid w:val="00DE0771"/>
    <w:rsid w:val="00E00D91"/>
    <w:rsid w:val="00E05DCE"/>
    <w:rsid w:val="00E17B41"/>
    <w:rsid w:val="00E2589C"/>
    <w:rsid w:val="00E30774"/>
    <w:rsid w:val="00E32E71"/>
    <w:rsid w:val="00E34174"/>
    <w:rsid w:val="00E61F1F"/>
    <w:rsid w:val="00E638E6"/>
    <w:rsid w:val="00E752EB"/>
    <w:rsid w:val="00E84AB0"/>
    <w:rsid w:val="00EA1867"/>
    <w:rsid w:val="00EB0500"/>
    <w:rsid w:val="00EC6849"/>
    <w:rsid w:val="00ED1616"/>
    <w:rsid w:val="00ED71F1"/>
    <w:rsid w:val="00EE30ED"/>
    <w:rsid w:val="00EF5082"/>
    <w:rsid w:val="00F32B0D"/>
    <w:rsid w:val="00F631D8"/>
    <w:rsid w:val="00F760FC"/>
    <w:rsid w:val="00F90ED2"/>
    <w:rsid w:val="00F92024"/>
    <w:rsid w:val="00FA0674"/>
    <w:rsid w:val="00FA20AA"/>
    <w:rsid w:val="00FA2BE2"/>
    <w:rsid w:val="00FA364F"/>
    <w:rsid w:val="00FB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96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semiHidden/>
    <w:qFormat/>
    <w:rsid w:val="00DE0771"/>
    <w:pPr>
      <w:ind w:left="720"/>
      <w:contextualSpacing/>
    </w:pPr>
  </w:style>
  <w:style w:type="paragraph" w:styleId="Caption">
    <w:name w:val="caption"/>
    <w:basedOn w:val="Normal"/>
    <w:next w:val="Normal"/>
    <w:uiPriority w:val="35"/>
    <w:semiHidden/>
    <w:qFormat/>
    <w:rsid w:val="00717D79"/>
    <w:pPr>
      <w:spacing w:after="200"/>
    </w:pPr>
    <w:rPr>
      <w:i/>
      <w:iCs/>
      <w:color w:val="5E5E5E" w:themeColor="text2"/>
      <w:sz w:val="18"/>
      <w:szCs w:val="18"/>
    </w:rPr>
  </w:style>
  <w:style w:type="table" w:styleId="GridTable3-Accent2">
    <w:name w:val="Grid Table 3 Accent 2"/>
    <w:basedOn w:val="TableNormal"/>
    <w:uiPriority w:val="48"/>
    <w:rsid w:val="003F6D3B"/>
    <w:tblPr>
      <w:tblStyleRowBandSize w:val="1"/>
      <w:tblStyleColBandSize w:val="1"/>
      <w:tblBorders>
        <w:top w:val="single" w:sz="4" w:space="0" w:color="FF72A9" w:themeColor="accent2" w:themeTint="99"/>
        <w:left w:val="single" w:sz="4" w:space="0" w:color="FF72A9" w:themeColor="accent2" w:themeTint="99"/>
        <w:bottom w:val="single" w:sz="4" w:space="0" w:color="FF72A9" w:themeColor="accent2" w:themeTint="99"/>
        <w:right w:val="single" w:sz="4" w:space="0" w:color="FF72A9" w:themeColor="accent2" w:themeTint="99"/>
        <w:insideH w:val="single" w:sz="4" w:space="0" w:color="FF72A9" w:themeColor="accent2" w:themeTint="99"/>
        <w:insideV w:val="single" w:sz="4" w:space="0" w:color="FF72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0E2" w:themeFill="accent2" w:themeFillTint="33"/>
      </w:tcPr>
    </w:tblStylePr>
    <w:tblStylePr w:type="band1Horz">
      <w:tblPr/>
      <w:tcPr>
        <w:shd w:val="clear" w:color="auto" w:fill="FFD0E2" w:themeFill="accent2" w:themeFillTint="33"/>
      </w:tcPr>
    </w:tblStylePr>
    <w:tblStylePr w:type="neCell">
      <w:tblPr/>
      <w:tcPr>
        <w:tcBorders>
          <w:bottom w:val="single" w:sz="4" w:space="0" w:color="FF72A9" w:themeColor="accent2" w:themeTint="99"/>
        </w:tcBorders>
      </w:tcPr>
    </w:tblStylePr>
    <w:tblStylePr w:type="nwCell">
      <w:tblPr/>
      <w:tcPr>
        <w:tcBorders>
          <w:bottom w:val="single" w:sz="4" w:space="0" w:color="FF72A9" w:themeColor="accent2" w:themeTint="99"/>
        </w:tcBorders>
      </w:tcPr>
    </w:tblStylePr>
    <w:tblStylePr w:type="seCell">
      <w:tblPr/>
      <w:tcPr>
        <w:tcBorders>
          <w:top w:val="single" w:sz="4" w:space="0" w:color="FF72A9" w:themeColor="accent2" w:themeTint="99"/>
        </w:tcBorders>
      </w:tcPr>
    </w:tblStylePr>
    <w:tblStylePr w:type="swCell">
      <w:tblPr/>
      <w:tcPr>
        <w:tcBorders>
          <w:top w:val="single" w:sz="4" w:space="0" w:color="FF72A9"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du\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Geometric student report</Template>
  <TotalTime>0</TotalTime>
  <Pages>14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2020-09-08T10:54:00Z</dcterms:created>
  <dcterms:modified xsi:type="dcterms:W3CDTF">2020-09-11T06:39:00Z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