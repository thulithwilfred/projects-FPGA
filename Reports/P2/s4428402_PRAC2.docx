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5395"/>
        <w:gridCol w:w="5395"/>
      </w:tblGrid>
      <w:tr w:rsidR="001D78B9" w14:paraId="1282B647" w14:textId="77777777" w:rsidTr="00216DB3">
        <w:trPr>
          <w:trHeight w:val="1605"/>
        </w:trPr>
        <w:tc>
          <w:tcPr>
            <w:tcW w:w="10790" w:type="dxa"/>
            <w:gridSpan w:val="2"/>
            <w:vAlign w:val="center"/>
          </w:tcPr>
          <w:p w14:paraId="71CE4D91" w14:textId="3E132D4F" w:rsidR="001D78B9" w:rsidRDefault="002F1C38" w:rsidP="00216DB3">
            <w:pPr>
              <w:pStyle w:val="Heading1"/>
            </w:pPr>
            <w:bookmarkStart w:id="0" w:name="_Toc49378838"/>
            <w:bookmarkStart w:id="1" w:name="_Toc49378864"/>
            <w:bookmarkStart w:id="2" w:name="_Toc49383006"/>
            <w:bookmarkStart w:id="3" w:name="_Toc49384406"/>
            <w:r w:rsidRPr="002F1C38">
              <w:rPr>
                <w:sz w:val="56"/>
                <w:szCs w:val="8"/>
              </w:rPr>
              <w:t>Registers &amp; Combinational Logic</w:t>
            </w:r>
            <w:bookmarkEnd w:id="0"/>
            <w:bookmarkEnd w:id="1"/>
            <w:bookmarkEnd w:id="2"/>
            <w:bookmarkEnd w:id="3"/>
          </w:p>
        </w:tc>
      </w:tr>
      <w:tr w:rsidR="00637B83" w14:paraId="3FF001E8" w14:textId="77777777" w:rsidTr="00216DB3">
        <w:trPr>
          <w:trHeight w:val="11259"/>
        </w:trPr>
        <w:tc>
          <w:tcPr>
            <w:tcW w:w="10790" w:type="dxa"/>
            <w:gridSpan w:val="2"/>
            <w:vAlign w:val="center"/>
          </w:tcPr>
          <w:p w14:paraId="3B978C59" w14:textId="00BE154E" w:rsidR="00637B83" w:rsidRDefault="002F1C38" w:rsidP="00216DB3">
            <w:pPr>
              <w:jc w:val="center"/>
            </w:pPr>
            <w:r w:rsidRPr="00875863">
              <w:rPr>
                <w:noProof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70528" behindDoc="1" locked="0" layoutInCell="1" allowOverlap="1" wp14:anchorId="2E67A1D9" wp14:editId="6C5B0E23">
                      <wp:simplePos x="0" y="0"/>
                      <wp:positionH relativeFrom="column">
                        <wp:posOffset>728345</wp:posOffset>
                      </wp:positionH>
                      <wp:positionV relativeFrom="paragraph">
                        <wp:posOffset>-246380</wp:posOffset>
                      </wp:positionV>
                      <wp:extent cx="5634990" cy="5774690"/>
                      <wp:effectExtent l="0" t="0" r="3810" b="0"/>
                      <wp:wrapTight wrapText="bothSides">
                        <wp:wrapPolygon edited="0">
                          <wp:start x="11026" y="0"/>
                          <wp:lineTo x="9274" y="0"/>
                          <wp:lineTo x="5842" y="784"/>
                          <wp:lineTo x="5842" y="1140"/>
                          <wp:lineTo x="1168" y="5700"/>
                          <wp:lineTo x="730" y="6556"/>
                          <wp:lineTo x="803" y="6698"/>
                          <wp:lineTo x="2045" y="6841"/>
                          <wp:lineTo x="146" y="8693"/>
                          <wp:lineTo x="0" y="8907"/>
                          <wp:lineTo x="0" y="9335"/>
                          <wp:lineTo x="438" y="10261"/>
                          <wp:lineTo x="0" y="10831"/>
                          <wp:lineTo x="0" y="11543"/>
                          <wp:lineTo x="292" y="12541"/>
                          <wp:lineTo x="73" y="12897"/>
                          <wp:lineTo x="146" y="13254"/>
                          <wp:lineTo x="1168" y="13681"/>
                          <wp:lineTo x="511" y="14394"/>
                          <wp:lineTo x="584" y="14821"/>
                          <wp:lineTo x="2045" y="14821"/>
                          <wp:lineTo x="1022" y="15890"/>
                          <wp:lineTo x="1753" y="17101"/>
                          <wp:lineTo x="2702" y="18241"/>
                          <wp:lineTo x="2775" y="18812"/>
                          <wp:lineTo x="4235" y="19382"/>
                          <wp:lineTo x="5623" y="19382"/>
                          <wp:lineTo x="5112" y="20023"/>
                          <wp:lineTo x="5258" y="20237"/>
                          <wp:lineTo x="6499" y="20522"/>
                          <wp:lineTo x="6426" y="20807"/>
                          <wp:lineTo x="7886" y="21305"/>
                          <wp:lineTo x="9566" y="21519"/>
                          <wp:lineTo x="11976" y="21519"/>
                          <wp:lineTo x="12998" y="21519"/>
                          <wp:lineTo x="15043" y="20878"/>
                          <wp:lineTo x="15043" y="20522"/>
                          <wp:lineTo x="21176" y="14394"/>
                          <wp:lineTo x="21030" y="14180"/>
                          <wp:lineTo x="19862" y="13681"/>
                          <wp:lineTo x="21542" y="11828"/>
                          <wp:lineTo x="21542" y="11757"/>
                          <wp:lineTo x="20154" y="11401"/>
                          <wp:lineTo x="21542" y="9833"/>
                          <wp:lineTo x="21542" y="9762"/>
                          <wp:lineTo x="20373" y="9121"/>
                          <wp:lineTo x="21396" y="8123"/>
                          <wp:lineTo x="21249" y="7981"/>
                          <wp:lineTo x="19570" y="7981"/>
                          <wp:lineTo x="20592" y="6841"/>
                          <wp:lineTo x="20957" y="6769"/>
                          <wp:lineTo x="20738" y="6484"/>
                          <wp:lineTo x="19789" y="5700"/>
                          <wp:lineTo x="20227" y="5344"/>
                          <wp:lineTo x="20081" y="5130"/>
                          <wp:lineTo x="18913" y="4560"/>
                          <wp:lineTo x="19424" y="4204"/>
                          <wp:lineTo x="19278" y="3990"/>
                          <wp:lineTo x="18037" y="3420"/>
                          <wp:lineTo x="18475" y="3135"/>
                          <wp:lineTo x="18329" y="2921"/>
                          <wp:lineTo x="17160" y="2280"/>
                          <wp:lineTo x="17379" y="1924"/>
                          <wp:lineTo x="15992" y="1211"/>
                          <wp:lineTo x="14312" y="1140"/>
                          <wp:lineTo x="14677" y="641"/>
                          <wp:lineTo x="13801" y="214"/>
                          <wp:lineTo x="11391" y="0"/>
                          <wp:lineTo x="11026" y="0"/>
                        </wp:wrapPolygon>
                      </wp:wrapTight>
                      <wp:docPr id="21" name="Shape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34990" cy="5774690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wd2" y="hd2"/>
                                  </a:cxn>
                                  <a:cxn ang="5400000">
                                    <a:pos x="wd2" y="hd2"/>
                                  </a:cxn>
                                  <a:cxn ang="10800000">
                                    <a:pos x="wd2" y="hd2"/>
                                  </a:cxn>
                                  <a:cxn ang="16200000">
                                    <a:pos x="wd2" y="hd2"/>
                                  </a:cxn>
                                </a:cxnLst>
                                <a:rect l="0" t="0" r="r" b="b"/>
                                <a:pathLst>
                                  <a:path w="21600" h="21600" extrusionOk="0">
                                    <a:moveTo>
                                      <a:pt x="13049" y="221"/>
                                    </a:moveTo>
                                    <a:lnTo>
                                      <a:pt x="185" y="12839"/>
                                    </a:lnTo>
                                    <a:cubicBezTo>
                                      <a:pt x="212" y="12983"/>
                                      <a:pt x="243" y="13123"/>
                                      <a:pt x="275" y="13263"/>
                                    </a:cubicBezTo>
                                    <a:lnTo>
                                      <a:pt x="13072" y="225"/>
                                    </a:lnTo>
                                    <a:cubicBezTo>
                                      <a:pt x="13063" y="225"/>
                                      <a:pt x="13058" y="225"/>
                                      <a:pt x="13049" y="221"/>
                                    </a:cubicBezTo>
                                    <a:close/>
                                    <a:moveTo>
                                      <a:pt x="14603" y="671"/>
                                    </a:moveTo>
                                    <a:lnTo>
                                      <a:pt x="612" y="14424"/>
                                    </a:lnTo>
                                    <a:cubicBezTo>
                                      <a:pt x="657" y="14546"/>
                                      <a:pt x="702" y="14667"/>
                                      <a:pt x="752" y="14789"/>
                                    </a:cubicBezTo>
                                    <a:lnTo>
                                      <a:pt x="14630" y="680"/>
                                    </a:lnTo>
                                    <a:cubicBezTo>
                                      <a:pt x="14621" y="680"/>
                                      <a:pt x="14612" y="675"/>
                                      <a:pt x="14603" y="671"/>
                                    </a:cubicBezTo>
                                    <a:close/>
                                    <a:moveTo>
                                      <a:pt x="15976" y="1297"/>
                                    </a:moveTo>
                                    <a:lnTo>
                                      <a:pt x="1225" y="15824"/>
                                    </a:lnTo>
                                    <a:cubicBezTo>
                                      <a:pt x="1279" y="15932"/>
                                      <a:pt x="1337" y="16036"/>
                                      <a:pt x="1396" y="16139"/>
                                    </a:cubicBezTo>
                                    <a:lnTo>
                                      <a:pt x="16008" y="1310"/>
                                    </a:lnTo>
                                    <a:cubicBezTo>
                                      <a:pt x="15998" y="1310"/>
                                      <a:pt x="15985" y="1301"/>
                                      <a:pt x="15976" y="1297"/>
                                    </a:cubicBezTo>
                                    <a:close/>
                                    <a:moveTo>
                                      <a:pt x="9136" y="122"/>
                                    </a:moveTo>
                                    <a:lnTo>
                                      <a:pt x="176" y="8846"/>
                                    </a:lnTo>
                                    <a:cubicBezTo>
                                      <a:pt x="140" y="9044"/>
                                      <a:pt x="108" y="9247"/>
                                      <a:pt x="81" y="9449"/>
                                    </a:cubicBezTo>
                                    <a:lnTo>
                                      <a:pt x="9172" y="113"/>
                                    </a:lnTo>
                                    <a:cubicBezTo>
                                      <a:pt x="9163" y="117"/>
                                      <a:pt x="9150" y="117"/>
                                      <a:pt x="9136" y="122"/>
                                    </a:cubicBezTo>
                                    <a:close/>
                                    <a:moveTo>
                                      <a:pt x="11266" y="0"/>
                                    </a:moveTo>
                                    <a:lnTo>
                                      <a:pt x="0" y="11021"/>
                                    </a:lnTo>
                                    <a:cubicBezTo>
                                      <a:pt x="5" y="11187"/>
                                      <a:pt x="9" y="11354"/>
                                      <a:pt x="23" y="11520"/>
                                    </a:cubicBezTo>
                                    <a:lnTo>
                                      <a:pt x="11293" y="0"/>
                                    </a:lnTo>
                                    <a:cubicBezTo>
                                      <a:pt x="11280" y="0"/>
                                      <a:pt x="11275" y="0"/>
                                      <a:pt x="11266" y="0"/>
                                    </a:cubicBezTo>
                                    <a:close/>
                                    <a:moveTo>
                                      <a:pt x="6191" y="1031"/>
                                    </a:moveTo>
                                    <a:lnTo>
                                      <a:pt x="1193" y="5861"/>
                                    </a:lnTo>
                                    <a:cubicBezTo>
                                      <a:pt x="1054" y="6132"/>
                                      <a:pt x="923" y="6406"/>
                                      <a:pt x="811" y="6690"/>
                                    </a:cubicBezTo>
                                    <a:lnTo>
                                      <a:pt x="6362" y="950"/>
                                    </a:lnTo>
                                    <a:cubicBezTo>
                                      <a:pt x="6304" y="977"/>
                                      <a:pt x="6245" y="999"/>
                                      <a:pt x="6191" y="1031"/>
                                    </a:cubicBezTo>
                                    <a:close/>
                                    <a:moveTo>
                                      <a:pt x="17196" y="2071"/>
                                    </a:moveTo>
                                    <a:lnTo>
                                      <a:pt x="1990" y="17071"/>
                                    </a:lnTo>
                                    <a:cubicBezTo>
                                      <a:pt x="2058" y="17161"/>
                                      <a:pt x="2121" y="17256"/>
                                      <a:pt x="2188" y="17346"/>
                                    </a:cubicBezTo>
                                    <a:lnTo>
                                      <a:pt x="17237" y="2098"/>
                                    </a:lnTo>
                                    <a:cubicBezTo>
                                      <a:pt x="17223" y="2089"/>
                                      <a:pt x="17210" y="2080"/>
                                      <a:pt x="17196" y="2071"/>
                                    </a:cubicBezTo>
                                    <a:close/>
                                    <a:moveTo>
                                      <a:pt x="21285" y="8045"/>
                                    </a:moveTo>
                                    <a:lnTo>
                                      <a:pt x="8002" y="21267"/>
                                    </a:lnTo>
                                    <a:cubicBezTo>
                                      <a:pt x="8033" y="21276"/>
                                      <a:pt x="8069" y="21285"/>
                                      <a:pt x="8101" y="21294"/>
                                    </a:cubicBezTo>
                                    <a:lnTo>
                                      <a:pt x="21285" y="8049"/>
                                    </a:lnTo>
                                    <a:cubicBezTo>
                                      <a:pt x="21285" y="8049"/>
                                      <a:pt x="21285" y="8045"/>
                                      <a:pt x="21285" y="8045"/>
                                    </a:cubicBezTo>
                                    <a:close/>
                                    <a:moveTo>
                                      <a:pt x="21591" y="9742"/>
                                    </a:moveTo>
                                    <a:lnTo>
                                      <a:pt x="9690" y="21577"/>
                                    </a:lnTo>
                                    <a:cubicBezTo>
                                      <a:pt x="9731" y="21582"/>
                                      <a:pt x="9771" y="21582"/>
                                      <a:pt x="9812" y="21586"/>
                                    </a:cubicBezTo>
                                    <a:lnTo>
                                      <a:pt x="21591" y="9747"/>
                                    </a:lnTo>
                                    <a:cubicBezTo>
                                      <a:pt x="21591" y="9747"/>
                                      <a:pt x="21591" y="9747"/>
                                      <a:pt x="21591" y="9742"/>
                                    </a:cubicBezTo>
                                    <a:close/>
                                    <a:moveTo>
                                      <a:pt x="18286" y="2980"/>
                                    </a:moveTo>
                                    <a:lnTo>
                                      <a:pt x="2895" y="18183"/>
                                    </a:lnTo>
                                    <a:cubicBezTo>
                                      <a:pt x="2967" y="18264"/>
                                      <a:pt x="3044" y="18341"/>
                                      <a:pt x="3120" y="18417"/>
                                    </a:cubicBezTo>
                                    <a:lnTo>
                                      <a:pt x="18331" y="3021"/>
                                    </a:lnTo>
                                    <a:cubicBezTo>
                                      <a:pt x="18313" y="3007"/>
                                      <a:pt x="18299" y="2994"/>
                                      <a:pt x="18286" y="2980"/>
                                    </a:cubicBezTo>
                                    <a:close/>
                                    <a:moveTo>
                                      <a:pt x="11676" y="21600"/>
                                    </a:moveTo>
                                    <a:cubicBezTo>
                                      <a:pt x="11721" y="21595"/>
                                      <a:pt x="11770" y="21595"/>
                                      <a:pt x="11815" y="21591"/>
                                    </a:cubicBezTo>
                                    <a:lnTo>
                                      <a:pt x="21600" y="11745"/>
                                    </a:lnTo>
                                    <a:cubicBezTo>
                                      <a:pt x="21600" y="11741"/>
                                      <a:pt x="21600" y="11741"/>
                                      <a:pt x="21600" y="11736"/>
                                    </a:cubicBezTo>
                                    <a:lnTo>
                                      <a:pt x="11676" y="21600"/>
                                    </a:lnTo>
                                    <a:close/>
                                    <a:moveTo>
                                      <a:pt x="14368" y="21037"/>
                                    </a:moveTo>
                                    <a:lnTo>
                                      <a:pt x="21073" y="14284"/>
                                    </a:lnTo>
                                    <a:cubicBezTo>
                                      <a:pt x="21078" y="14275"/>
                                      <a:pt x="21078" y="14266"/>
                                      <a:pt x="21082" y="14262"/>
                                    </a:cubicBezTo>
                                    <a:lnTo>
                                      <a:pt x="14188" y="21100"/>
                                    </a:lnTo>
                                    <a:cubicBezTo>
                                      <a:pt x="14247" y="21078"/>
                                      <a:pt x="14305" y="21060"/>
                                      <a:pt x="14368" y="21037"/>
                                    </a:cubicBezTo>
                                    <a:close/>
                                    <a:moveTo>
                                      <a:pt x="19263" y="4043"/>
                                    </a:moveTo>
                                    <a:lnTo>
                                      <a:pt x="4021" y="19232"/>
                                    </a:lnTo>
                                    <a:cubicBezTo>
                                      <a:pt x="4044" y="19250"/>
                                      <a:pt x="4066" y="19268"/>
                                      <a:pt x="4089" y="19282"/>
                                    </a:cubicBezTo>
                                    <a:lnTo>
                                      <a:pt x="19272" y="4052"/>
                                    </a:lnTo>
                                    <a:cubicBezTo>
                                      <a:pt x="19268" y="4052"/>
                                      <a:pt x="19263" y="4047"/>
                                      <a:pt x="19263" y="4043"/>
                                    </a:cubicBezTo>
                                    <a:close/>
                                    <a:moveTo>
                                      <a:pt x="20771" y="6550"/>
                                    </a:moveTo>
                                    <a:lnTo>
                                      <a:pt x="6516" y="20745"/>
                                    </a:lnTo>
                                    <a:cubicBezTo>
                                      <a:pt x="6543" y="20758"/>
                                      <a:pt x="6574" y="20772"/>
                                      <a:pt x="6601" y="20785"/>
                                    </a:cubicBezTo>
                                    <a:lnTo>
                                      <a:pt x="20776" y="6559"/>
                                    </a:lnTo>
                                    <a:cubicBezTo>
                                      <a:pt x="20771" y="6555"/>
                                      <a:pt x="20771" y="6555"/>
                                      <a:pt x="20771" y="6550"/>
                                    </a:cubicBezTo>
                                    <a:close/>
                                    <a:moveTo>
                                      <a:pt x="20092" y="5222"/>
                                    </a:moveTo>
                                    <a:lnTo>
                                      <a:pt x="5196" y="20065"/>
                                    </a:lnTo>
                                    <a:cubicBezTo>
                                      <a:pt x="5223" y="20078"/>
                                      <a:pt x="5246" y="20096"/>
                                      <a:pt x="5273" y="20110"/>
                                    </a:cubicBezTo>
                                    <a:lnTo>
                                      <a:pt x="20096" y="5236"/>
                                    </a:lnTo>
                                    <a:cubicBezTo>
                                      <a:pt x="20092" y="5231"/>
                                      <a:pt x="20092" y="5227"/>
                                      <a:pt x="20092" y="5222"/>
                                    </a:cubicBezTo>
                                    <a:close/>
                                  </a:path>
                                </a:pathLst>
                              </a:custGeom>
                              <a:gradFill flip="none" rotWithShape="1">
                                <a:gsLst>
                                  <a:gs pos="0">
                                    <a:schemeClr val="accent2"/>
                                  </a:gs>
                                  <a:gs pos="100000">
                                    <a:schemeClr val="accent3"/>
                                  </a:gs>
                                </a:gsLst>
                                <a:lin ang="0" scaled="1"/>
                                <a:tileRect/>
                              </a:gradFill>
                              <a:ln w="12700">
                                <a:miter lim="400000"/>
                              </a:ln>
                            </wps:spPr>
                            <wps:bodyPr lIns="38100" tIns="38100" rIns="38100" bIns="3810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A4B7728" id="Shape" o:spid="_x0000_s1026" style="position:absolute;margin-left:57.35pt;margin-top:-19.4pt;width:443.7pt;height:454.7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" path="m13049,221l185,12839v27,144,58,284,90,424l13072,225v-9,,-14,,-23,-4xm14603,671l612,14424v45,122,90,243,140,365l14630,680v-9,,-18,-5,-27,-9xm15976,1297l1225,15824v54,108,112,212,171,315l16008,1310v-10,,-23,-9,-32,-13xm9136,122l176,8846v-36,198,-68,401,-95,603l9172,113v-9,4,-22,4,-36,9xm11266,l,11021v5,166,9,333,23,499l11293,v-13,,-18,,-27,xm6191,1031l1193,5861v-139,271,-270,545,-382,829l6362,950v-58,27,-117,49,-171,81xm17196,2071l1990,17071v68,90,131,185,198,275l17237,2098v-14,-9,-27,-18,-41,-27xm21285,8045l8002,21267v31,9,67,18,99,27l21285,8049v,,,-4,,-4xm21591,9742l9690,21577v41,5,81,5,122,9l21591,9747v,,,,,-5xm18286,2980l2895,18183v72,81,149,158,225,234l18331,3021v-18,-14,-32,-27,-45,-41xm11676,21600v45,-5,94,-5,139,-9l21600,11745v,-4,,-4,,-9l11676,21600xm14368,21037r6705,-6753c21078,14275,21078,14266,21082,14262r-6894,6838c14247,21078,14305,21060,14368,21037xm19263,4043l4021,19232v23,18,45,36,68,50l19272,4052v-4,,-9,-5,-9,-9xm20771,6550l6516,20745v27,13,58,27,85,40l20776,6559v-5,-4,-5,-4,-5,-9xm20092,5222l5196,20065v27,13,50,31,77,45l20096,5236v-4,-5,-4,-9,-4,-14xe" fillcolor="#ff1571 [3205]" stroked="f" strokeweight="1pt">
                      <v:fill color2="#fdc082 [3206]" rotate="t" angle="90" focus="100%" type="gradient"/>
                      <v:stroke miterlimit="4" joinstyle="miter"/>
                      <v:path arrowok="t" o:extrusionok="f" o:connecttype="custom" o:connectlocs="2817495,2887345;2817495,2887345;2817495,2887345;2817495,2887345" o:connectangles="0,90,180,270"/>
                      <w10:wrap type="tight"/>
                    </v:shape>
                  </w:pict>
                </mc:Fallback>
              </mc:AlternateContent>
            </w:r>
          </w:p>
        </w:tc>
      </w:tr>
      <w:tr w:rsidR="00A81248" w14:paraId="0AB5BBB6" w14:textId="77777777" w:rsidTr="00216DB3">
        <w:trPr>
          <w:trHeight w:val="1004"/>
        </w:trPr>
        <w:tc>
          <w:tcPr>
            <w:tcW w:w="5395" w:type="dxa"/>
            <w:vAlign w:val="center"/>
          </w:tcPr>
          <w:p w14:paraId="7585F75F" w14:textId="4A21F578" w:rsidR="00637B83" w:rsidRDefault="00642960" w:rsidP="00216DB3">
            <w:pPr>
              <w:pStyle w:val="Heading2"/>
            </w:pPr>
            <w:bookmarkStart w:id="4" w:name="_Toc49384407"/>
            <w:r>
              <w:t>Prac 2 Report:</w:t>
            </w:r>
            <w:bookmarkEnd w:id="4"/>
          </w:p>
          <w:p w14:paraId="2F6FEC67" w14:textId="13D2CC52" w:rsidR="00A81248" w:rsidRDefault="002F1C38" w:rsidP="00216DB3">
            <w:pPr>
              <w:pStyle w:val="Heading2"/>
            </w:pPr>
            <w:bookmarkStart w:id="5" w:name="_Toc49378840"/>
            <w:bookmarkStart w:id="6" w:name="_Toc49378866"/>
            <w:bookmarkStart w:id="7" w:name="_Toc49383008"/>
            <w:bookmarkStart w:id="8" w:name="_Toc49384408"/>
            <w:r>
              <w:t>CSSE</w:t>
            </w:r>
            <w:r w:rsidR="00642960">
              <w:t xml:space="preserve"> </w:t>
            </w:r>
            <w:r w:rsidRPr="00642960">
              <w:rPr>
                <w:color w:val="FF1571" w:themeColor="accent2"/>
              </w:rPr>
              <w:t>4010</w:t>
            </w:r>
            <w:bookmarkEnd w:id="8"/>
            <w:r>
              <w:t xml:space="preserve"> </w:t>
            </w:r>
            <w:bookmarkEnd w:id="5"/>
            <w:bookmarkEnd w:id="6"/>
            <w:bookmarkEnd w:id="7"/>
          </w:p>
        </w:tc>
        <w:tc>
          <w:tcPr>
            <w:tcW w:w="5395" w:type="dxa"/>
            <w:vAlign w:val="center"/>
          </w:tcPr>
          <w:p w14:paraId="73CCECAD" w14:textId="577B091B" w:rsidR="00637B83" w:rsidRDefault="002F1C38" w:rsidP="00216DB3">
            <w:pPr>
              <w:pStyle w:val="Heading2"/>
            </w:pPr>
            <w:r>
              <w:t xml:space="preserve">     </w:t>
            </w:r>
            <w:bookmarkStart w:id="9" w:name="_Toc49378841"/>
            <w:bookmarkStart w:id="10" w:name="_Toc49378867"/>
            <w:bookmarkStart w:id="11" w:name="_Toc49383009"/>
            <w:bookmarkStart w:id="12" w:name="_Toc49384409"/>
            <w:r>
              <w:t xml:space="preserve">Thulith </w:t>
            </w:r>
            <w:r w:rsidRPr="00642960">
              <w:rPr>
                <w:color w:val="FF1571" w:themeColor="accent2"/>
              </w:rPr>
              <w:t>Mallawa</w:t>
            </w:r>
            <w:bookmarkEnd w:id="9"/>
            <w:bookmarkEnd w:id="10"/>
            <w:bookmarkEnd w:id="11"/>
            <w:bookmarkEnd w:id="12"/>
          </w:p>
          <w:p w14:paraId="17A0B112" w14:textId="66AB79AC" w:rsidR="00A81248" w:rsidRDefault="002F1C38" w:rsidP="00216DB3">
            <w:pPr>
              <w:pStyle w:val="Heading2"/>
            </w:pPr>
            <w:r>
              <w:t xml:space="preserve">     </w:t>
            </w:r>
            <w:bookmarkStart w:id="13" w:name="_Toc49378842"/>
            <w:bookmarkStart w:id="14" w:name="_Toc49378868"/>
            <w:bookmarkStart w:id="15" w:name="_Toc49383010"/>
            <w:bookmarkStart w:id="16" w:name="_Toc49384410"/>
            <w:r>
              <w:t>S4428</w:t>
            </w:r>
            <w:r w:rsidR="00642960">
              <w:t>0422</w:t>
            </w:r>
            <w:bookmarkEnd w:id="13"/>
            <w:bookmarkEnd w:id="14"/>
            <w:bookmarkEnd w:id="15"/>
            <w:bookmarkEnd w:id="16"/>
          </w:p>
        </w:tc>
      </w:tr>
    </w:tbl>
    <w:p w14:paraId="77BD25FF" w14:textId="4D4D67F9" w:rsidR="00A81248" w:rsidRDefault="00A81248" w:rsidP="005A2DF7"/>
    <w:p w14:paraId="432701CF" w14:textId="0775D4F9" w:rsidR="002F1C38" w:rsidRDefault="002F1C38" w:rsidP="001B6AC5">
      <w:pPr>
        <w:pStyle w:val="Heading2"/>
        <w:numPr>
          <w:ilvl w:val="0"/>
          <w:numId w:val="1"/>
        </w:numPr>
      </w:pPr>
      <w:r>
        <w:lastRenderedPageBreak/>
        <w:t xml:space="preserve"> </w:t>
      </w:r>
      <w:bookmarkStart w:id="17" w:name="_Toc49384411"/>
      <w:r>
        <w:t>Introduction.</w:t>
      </w:r>
      <w:bookmarkEnd w:id="17"/>
    </w:p>
    <w:p w14:paraId="65943492" w14:textId="77777777" w:rsidR="001B6AC5" w:rsidRDefault="001B6AC5" w:rsidP="002F1C38"/>
    <w:p w14:paraId="41CB596D" w14:textId="1A0613B4" w:rsidR="002F1C38" w:rsidRPr="00453680" w:rsidRDefault="001B6AC5" w:rsidP="001B6AC5">
      <w:pPr>
        <w:pStyle w:val="Heading4"/>
        <w:ind w:firstLine="720"/>
        <w:rPr>
          <w:u w:val="single"/>
        </w:rPr>
      </w:pPr>
      <w:r w:rsidRPr="00453680">
        <w:rPr>
          <w:u w:val="single"/>
        </w:rPr>
        <w:t>1.1 Design Brief and Aims</w:t>
      </w:r>
    </w:p>
    <w:p w14:paraId="23C2885A" w14:textId="0E9A5301" w:rsidR="002F1C38" w:rsidRDefault="001B6AC5" w:rsidP="002F1C38">
      <w:r>
        <w:t xml:space="preserve"> The aim of this task is to design and exhaustively test the a 4-digit combination lock. It is required that 2 designs are implemented, a circuit that operates on a synchronous clock and another that operated with an asynchronous clock.  To verify the accuracy of the design, a simulation test bed is to be created and the 2 designs are tested for the correct outputs. </w:t>
      </w:r>
    </w:p>
    <w:p w14:paraId="049316DA" w14:textId="6EBF3522" w:rsidR="002F1C38" w:rsidRDefault="002F1C38" w:rsidP="002F1C38"/>
    <w:p w14:paraId="51CE2772" w14:textId="457C0705" w:rsidR="002F1C38" w:rsidRPr="002F1C38" w:rsidRDefault="002F1C38" w:rsidP="002F1C38">
      <w:pPr>
        <w:pStyle w:val="Heading2"/>
        <w:numPr>
          <w:ilvl w:val="0"/>
          <w:numId w:val="1"/>
        </w:numPr>
      </w:pPr>
      <w:r>
        <w:t xml:space="preserve"> </w:t>
      </w:r>
      <w:bookmarkStart w:id="18" w:name="_Toc49384412"/>
      <w:r>
        <w:t>Design Description.</w:t>
      </w:r>
      <w:bookmarkEnd w:id="18"/>
    </w:p>
    <w:p w14:paraId="592E86C4" w14:textId="190E4C7A" w:rsidR="002F1C38" w:rsidRDefault="002F1C38" w:rsidP="005A2DF7"/>
    <w:p w14:paraId="180DEEA0" w14:textId="26D5F017" w:rsidR="002F1C38" w:rsidRPr="00453680" w:rsidRDefault="001B6AC5" w:rsidP="00710AE5">
      <w:pPr>
        <w:pStyle w:val="Heading4"/>
        <w:ind w:left="360" w:firstLine="360"/>
        <w:rPr>
          <w:u w:val="single"/>
        </w:rPr>
      </w:pPr>
      <w:r w:rsidRPr="00453680">
        <w:rPr>
          <w:u w:val="single"/>
        </w:rPr>
        <w:t xml:space="preserve">2.1 Design Assumptions </w:t>
      </w:r>
    </w:p>
    <w:p w14:paraId="20D4845C" w14:textId="75BD275C" w:rsidR="001B6AC5" w:rsidRDefault="001B6AC5" w:rsidP="001B6AC5">
      <w:pPr>
        <w:pStyle w:val="ListParagraph"/>
        <w:numPr>
          <w:ilvl w:val="0"/>
          <w:numId w:val="2"/>
        </w:numPr>
      </w:pPr>
      <w:r>
        <w:t xml:space="preserve">The orientation in which the student number is entered, is assumed to be such that the last two digits are entered first (in reverse order). </w:t>
      </w:r>
    </w:p>
    <w:p w14:paraId="413C29AF" w14:textId="22406846" w:rsidR="001B6AC5" w:rsidRDefault="001B6AC5" w:rsidP="001B6AC5">
      <w:pPr>
        <w:pStyle w:val="ListParagraph"/>
        <w:numPr>
          <w:ilvl w:val="1"/>
          <w:numId w:val="2"/>
        </w:numPr>
      </w:pPr>
      <w:r>
        <w:t xml:space="preserve">i.e. “0422” is entered as 22 PushButton1, 40 PushButton2. </w:t>
      </w:r>
    </w:p>
    <w:p w14:paraId="1AC3005E" w14:textId="2DAE7F0F" w:rsidR="008D0710" w:rsidRDefault="008D0710" w:rsidP="008D0710">
      <w:pPr>
        <w:pStyle w:val="ListParagraph"/>
        <w:ind w:left="2160"/>
      </w:pPr>
    </w:p>
    <w:p w14:paraId="4DC448E2" w14:textId="3D24807E" w:rsidR="001B6AC5" w:rsidRDefault="001B6AC5" w:rsidP="001B6AC5">
      <w:pPr>
        <w:pStyle w:val="ListParagraph"/>
        <w:numPr>
          <w:ilvl w:val="0"/>
          <w:numId w:val="2"/>
        </w:numPr>
      </w:pPr>
      <w:r>
        <w:t xml:space="preserve">The 7 Segment Display requires a LOW signal to display values (general orientation). </w:t>
      </w:r>
    </w:p>
    <w:p w14:paraId="68FEA337" w14:textId="7C9F8124" w:rsidR="008D0710" w:rsidRDefault="008D0710" w:rsidP="008D0710">
      <w:pPr>
        <w:pStyle w:val="ListParagraph"/>
        <w:ind w:left="1440"/>
      </w:pPr>
    </w:p>
    <w:p w14:paraId="5AE8062A" w14:textId="4A178A7B" w:rsidR="001B6AC5" w:rsidRDefault="008D0710" w:rsidP="005A2DF7">
      <w:pPr>
        <w:pStyle w:val="ListParagraph"/>
        <w:numPr>
          <w:ilvl w:val="0"/>
          <w:numId w:val="2"/>
        </w:numPr>
      </w:pPr>
      <w:r>
        <w:t xml:space="preserve">The testbed algorithm is such that input digits are entered prior to push buttons are pressed, otherwise the default signal float values are set to LOW. </w:t>
      </w:r>
    </w:p>
    <w:p w14:paraId="67BBB29C" w14:textId="210A6D9F" w:rsidR="001B6AC5" w:rsidRDefault="001B6AC5" w:rsidP="005A2DF7"/>
    <w:p w14:paraId="28BBE63F" w14:textId="16764225" w:rsidR="002F1C38" w:rsidRPr="00453680" w:rsidRDefault="001B6AC5" w:rsidP="00710AE5">
      <w:pPr>
        <w:pStyle w:val="Heading4"/>
        <w:ind w:firstLine="720"/>
        <w:rPr>
          <w:u w:val="single"/>
        </w:rPr>
      </w:pPr>
      <w:r w:rsidRPr="00453680">
        <w:rPr>
          <w:u w:val="single"/>
        </w:rPr>
        <w:t>2.2 Synchronous Design</w:t>
      </w:r>
    </w:p>
    <w:p w14:paraId="1CD96081" w14:textId="4D2396CE" w:rsidR="001B6AC5" w:rsidRDefault="006B02A5" w:rsidP="001B6AC5">
      <w:r w:rsidRPr="00345D09">
        <w:drawing>
          <wp:anchor distT="0" distB="0" distL="114300" distR="114300" simplePos="0" relativeHeight="251672576" behindDoc="1" locked="0" layoutInCell="1" allowOverlap="1" wp14:anchorId="2A257BF8" wp14:editId="30C84828">
            <wp:simplePos x="0" y="0"/>
            <wp:positionH relativeFrom="margin">
              <wp:posOffset>735358</wp:posOffset>
            </wp:positionH>
            <wp:positionV relativeFrom="paragraph">
              <wp:posOffset>71866</wp:posOffset>
            </wp:positionV>
            <wp:extent cx="5621020" cy="4194175"/>
            <wp:effectExtent l="0" t="0" r="0" b="0"/>
            <wp:wrapTight wrapText="bothSides">
              <wp:wrapPolygon edited="0">
                <wp:start x="0" y="0"/>
                <wp:lineTo x="0" y="21486"/>
                <wp:lineTo x="21522" y="21486"/>
                <wp:lineTo x="21522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1020" cy="4194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103085F4" wp14:editId="5DB073D9">
                <wp:simplePos x="0" y="0"/>
                <wp:positionH relativeFrom="column">
                  <wp:posOffset>533400</wp:posOffset>
                </wp:positionH>
                <wp:positionV relativeFrom="paragraph">
                  <wp:posOffset>4380865</wp:posOffset>
                </wp:positionV>
                <wp:extent cx="579120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12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4E596DD" w14:textId="49AEC2B5" w:rsidR="006B02A5" w:rsidRPr="006A7DEF" w:rsidRDefault="006B02A5" w:rsidP="006B02A5">
                            <w:pPr>
                              <w:pStyle w:val="Caption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3D1823"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 Synchronous Design, Block Flow Diagram.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03085F4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42pt;margin-top:344.95pt;width:456pt;height:.05pt;z-index:-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" stroked="f">
                <v:textbox style="mso-fit-shape-to-text:t" inset="0,0,0,0">
                  <w:txbxContent>
                    <w:p w14:paraId="74E596DD" w14:textId="49AEC2B5" w:rsidR="006B02A5" w:rsidRPr="006A7DEF" w:rsidRDefault="006B02A5" w:rsidP="006B02A5">
                      <w:pPr>
                        <w:pStyle w:val="Caption"/>
                        <w:rPr>
                          <w:sz w:val="24"/>
                          <w:szCs w:val="24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3D1823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 Synchronous Design, Block Flow Diagram.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7BE04799" w14:textId="11D901B7" w:rsidR="001B6AC5" w:rsidRDefault="001B6AC5" w:rsidP="001B6AC5"/>
    <w:p w14:paraId="35846AD0" w14:textId="5475D8A9" w:rsidR="001B6AC5" w:rsidRDefault="001B6AC5" w:rsidP="001B6AC5"/>
    <w:p w14:paraId="5BFAFB2A" w14:textId="145F620A" w:rsidR="001B6AC5" w:rsidRDefault="001B6AC5" w:rsidP="001B6AC5"/>
    <w:p w14:paraId="11654ECF" w14:textId="181648D0" w:rsidR="001B6AC5" w:rsidRDefault="001B6AC5" w:rsidP="001B6AC5"/>
    <w:p w14:paraId="1CBDD16B" w14:textId="3A6D5037" w:rsidR="001B6AC5" w:rsidRDefault="001B6AC5" w:rsidP="001B6AC5"/>
    <w:p w14:paraId="5E29F196" w14:textId="7385BF6E" w:rsidR="001B6AC5" w:rsidRDefault="001B6AC5" w:rsidP="001B6AC5"/>
    <w:p w14:paraId="6B7E7D53" w14:textId="42682060" w:rsidR="001B6AC5" w:rsidRDefault="001B6AC5" w:rsidP="001B6AC5"/>
    <w:p w14:paraId="2FAEDF6A" w14:textId="62BDA57F" w:rsidR="00014A68" w:rsidRDefault="00014A68" w:rsidP="001B6AC5"/>
    <w:p w14:paraId="2082D7A0" w14:textId="5696CA79" w:rsidR="00014A68" w:rsidRDefault="00014A68" w:rsidP="001B6AC5"/>
    <w:p w14:paraId="71E26A62" w14:textId="1618170F" w:rsidR="00014A68" w:rsidRDefault="00014A68" w:rsidP="001B6AC5"/>
    <w:p w14:paraId="35394BD4" w14:textId="721ED263" w:rsidR="00014A68" w:rsidRDefault="00014A68" w:rsidP="001B6AC5"/>
    <w:p w14:paraId="237A2005" w14:textId="1F2B23A1" w:rsidR="00014A68" w:rsidRDefault="00014A68" w:rsidP="001B6AC5"/>
    <w:p w14:paraId="550299B9" w14:textId="5FD03DEC" w:rsidR="00014A68" w:rsidRDefault="00014A68" w:rsidP="001B6AC5"/>
    <w:p w14:paraId="52E48044" w14:textId="2319A25F" w:rsidR="00014A68" w:rsidRDefault="00014A68" w:rsidP="001B6AC5"/>
    <w:p w14:paraId="2976DF0B" w14:textId="50577C3E" w:rsidR="00014A68" w:rsidRDefault="00014A68" w:rsidP="001B6AC5"/>
    <w:p w14:paraId="474628CB" w14:textId="6997DE84" w:rsidR="00014A68" w:rsidRDefault="00014A68" w:rsidP="001B6AC5"/>
    <w:p w14:paraId="024067F1" w14:textId="7BE030EF" w:rsidR="00014A68" w:rsidRDefault="00014A68" w:rsidP="001B6AC5"/>
    <w:p w14:paraId="62C23D5B" w14:textId="50B8B8A1" w:rsidR="00014A68" w:rsidRDefault="00014A68" w:rsidP="001B6AC5"/>
    <w:p w14:paraId="598FD9E5" w14:textId="7EA7051F" w:rsidR="00014A68" w:rsidRDefault="00014A68" w:rsidP="001B6AC5"/>
    <w:p w14:paraId="687C7BC8" w14:textId="0AA59BE0" w:rsidR="00014A68" w:rsidRDefault="00014A68" w:rsidP="001B6AC5"/>
    <w:p w14:paraId="0E59894A" w14:textId="1BF4961B" w:rsidR="00014A68" w:rsidRDefault="00014A68" w:rsidP="001B6AC5"/>
    <w:p w14:paraId="112F4275" w14:textId="5D154244" w:rsidR="00014A68" w:rsidRDefault="00014A68" w:rsidP="001B6AC5"/>
    <w:p w14:paraId="139C1AA6" w14:textId="66B71404" w:rsidR="00014A68" w:rsidRDefault="00014A68" w:rsidP="001B6AC5"/>
    <w:p w14:paraId="1887C2C2" w14:textId="2B475622" w:rsidR="00014A68" w:rsidRDefault="00014A68" w:rsidP="001B6AC5"/>
    <w:p w14:paraId="4EE0D762" w14:textId="77777777" w:rsidR="00014A68" w:rsidRDefault="00014A68" w:rsidP="001B6AC5"/>
    <w:p w14:paraId="1CE8C8C5" w14:textId="02FD8D78" w:rsidR="001B6AC5" w:rsidRPr="00453680" w:rsidRDefault="001B6AC5" w:rsidP="00710AE5">
      <w:pPr>
        <w:pStyle w:val="Heading4"/>
        <w:ind w:firstLine="720"/>
        <w:rPr>
          <w:u w:val="single"/>
        </w:rPr>
      </w:pPr>
      <w:r w:rsidRPr="00453680">
        <w:rPr>
          <w:u w:val="single"/>
        </w:rPr>
        <w:lastRenderedPageBreak/>
        <w:t xml:space="preserve">2.3 Asynchronous Design </w:t>
      </w:r>
    </w:p>
    <w:p w14:paraId="0C2670B1" w14:textId="36A7106B" w:rsidR="002F1C38" w:rsidRDefault="002F1C38" w:rsidP="005A2DF7"/>
    <w:p w14:paraId="44513964" w14:textId="5FA3A9ED" w:rsidR="002F1C38" w:rsidRDefault="006B02A5" w:rsidP="005A2DF7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24BACAF5" wp14:editId="5C76091E">
                <wp:simplePos x="0" y="0"/>
                <wp:positionH relativeFrom="column">
                  <wp:posOffset>790575</wp:posOffset>
                </wp:positionH>
                <wp:positionV relativeFrom="paragraph">
                  <wp:posOffset>3970655</wp:posOffset>
                </wp:positionV>
                <wp:extent cx="504761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76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2B78D37" w14:textId="6F044265" w:rsidR="006B02A5" w:rsidRPr="00F524C1" w:rsidRDefault="006B02A5" w:rsidP="006B02A5">
                            <w:pPr>
                              <w:pStyle w:val="Caption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3D1823"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t xml:space="preserve"> Asynchronous Design, Block Flow Diagram.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BACAF5" id="Text Box 5" o:spid="_x0000_s1027" type="#_x0000_t202" style="position:absolute;margin-left:62.25pt;margin-top:312.65pt;width:397.45pt;height:.05pt;z-index:-25163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" stroked="f">
                <v:textbox style="mso-fit-shape-to-text:t" inset="0,0,0,0">
                  <w:txbxContent>
                    <w:p w14:paraId="72B78D37" w14:textId="6F044265" w:rsidR="006B02A5" w:rsidRPr="00F524C1" w:rsidRDefault="006B02A5" w:rsidP="006B02A5">
                      <w:pPr>
                        <w:pStyle w:val="Caption"/>
                        <w:rPr>
                          <w:sz w:val="24"/>
                          <w:szCs w:val="24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3D1823"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 xml:space="preserve"> Asynchronous Design, Block Flow Diagram.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6B02A5">
        <w:drawing>
          <wp:anchor distT="0" distB="0" distL="114300" distR="114300" simplePos="0" relativeHeight="251675648" behindDoc="1" locked="0" layoutInCell="1" allowOverlap="1" wp14:anchorId="7419EEF9" wp14:editId="0C5F58CC">
            <wp:simplePos x="0" y="0"/>
            <wp:positionH relativeFrom="column">
              <wp:posOffset>790575</wp:posOffset>
            </wp:positionH>
            <wp:positionV relativeFrom="paragraph">
              <wp:posOffset>8255</wp:posOffset>
            </wp:positionV>
            <wp:extent cx="5047615" cy="3905250"/>
            <wp:effectExtent l="0" t="0" r="635" b="0"/>
            <wp:wrapTight wrapText="bothSides">
              <wp:wrapPolygon edited="0">
                <wp:start x="0" y="0"/>
                <wp:lineTo x="0" y="21495"/>
                <wp:lineTo x="21521" y="21495"/>
                <wp:lineTo x="21521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7615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AF7ABD" w14:textId="4213287D" w:rsidR="002F1C38" w:rsidRDefault="002F1C38" w:rsidP="005A2DF7"/>
    <w:p w14:paraId="121640D9" w14:textId="218DB218" w:rsidR="002F1C38" w:rsidRDefault="002F1C38" w:rsidP="005A2DF7"/>
    <w:p w14:paraId="11D61D24" w14:textId="516EF8BF" w:rsidR="002F1C38" w:rsidRDefault="002F1C38" w:rsidP="005A2DF7"/>
    <w:p w14:paraId="294997BF" w14:textId="074F447F" w:rsidR="001B6AC5" w:rsidRDefault="001B6AC5" w:rsidP="005A2DF7"/>
    <w:p w14:paraId="070361E8" w14:textId="27CFA360" w:rsidR="001B6AC5" w:rsidRDefault="001B6AC5" w:rsidP="005A2DF7"/>
    <w:p w14:paraId="63BB6626" w14:textId="274ABC90" w:rsidR="001B6AC5" w:rsidRDefault="001B6AC5" w:rsidP="005A2DF7"/>
    <w:p w14:paraId="7930A458" w14:textId="5A1DC179" w:rsidR="001B6AC5" w:rsidRDefault="001B6AC5" w:rsidP="005A2DF7"/>
    <w:p w14:paraId="42942263" w14:textId="47F80B3A" w:rsidR="001B6AC5" w:rsidRDefault="001B6AC5" w:rsidP="005A2DF7"/>
    <w:p w14:paraId="11D3930E" w14:textId="7CBD3189" w:rsidR="001B6AC5" w:rsidRDefault="001B6AC5" w:rsidP="005A2DF7"/>
    <w:p w14:paraId="0122507B" w14:textId="1C762DF7" w:rsidR="001B6AC5" w:rsidRDefault="001B6AC5" w:rsidP="005A2DF7"/>
    <w:p w14:paraId="7CCE27CE" w14:textId="0BDA15B1" w:rsidR="001B6AC5" w:rsidRDefault="001B6AC5" w:rsidP="005A2DF7"/>
    <w:p w14:paraId="487EEF4F" w14:textId="48AF7288" w:rsidR="001B6AC5" w:rsidRDefault="001B6AC5" w:rsidP="005A2DF7"/>
    <w:p w14:paraId="0DC9942A" w14:textId="0945D10C" w:rsidR="001B6AC5" w:rsidRDefault="001B6AC5" w:rsidP="005A2DF7"/>
    <w:p w14:paraId="56717F44" w14:textId="5B2C3F99" w:rsidR="001B6AC5" w:rsidRDefault="001B6AC5" w:rsidP="005A2DF7"/>
    <w:p w14:paraId="4B90C000" w14:textId="0B229DAA" w:rsidR="001B6AC5" w:rsidRDefault="001B6AC5" w:rsidP="005A2DF7"/>
    <w:p w14:paraId="4A07382E" w14:textId="12032A1C" w:rsidR="001B6AC5" w:rsidRDefault="001B6AC5" w:rsidP="005A2DF7"/>
    <w:p w14:paraId="1E732F25" w14:textId="43E4500B" w:rsidR="001B6AC5" w:rsidRDefault="001B6AC5" w:rsidP="005A2DF7"/>
    <w:p w14:paraId="28DF9947" w14:textId="2508061F" w:rsidR="001B6AC5" w:rsidRDefault="001B6AC5" w:rsidP="005A2DF7"/>
    <w:p w14:paraId="3FDF981F" w14:textId="7FDBB453" w:rsidR="001B6AC5" w:rsidRDefault="001B6AC5" w:rsidP="005A2DF7"/>
    <w:p w14:paraId="2AA1D6E7" w14:textId="1DBE3469" w:rsidR="001B6AC5" w:rsidRDefault="001B6AC5" w:rsidP="005A2DF7"/>
    <w:p w14:paraId="24ED677A" w14:textId="42A78A2A" w:rsidR="001B6AC5" w:rsidRDefault="001B6AC5" w:rsidP="005A2DF7"/>
    <w:p w14:paraId="306C34BE" w14:textId="42301B70" w:rsidR="001B6AC5" w:rsidRDefault="001B6AC5" w:rsidP="005A2DF7"/>
    <w:p w14:paraId="4A997D4A" w14:textId="7D686568" w:rsidR="001B6AC5" w:rsidRDefault="001B6AC5" w:rsidP="005A2DF7"/>
    <w:p w14:paraId="3BC85CDB" w14:textId="77777777" w:rsidR="006B02A5" w:rsidRDefault="006B02A5" w:rsidP="006B02A5">
      <w:pPr>
        <w:pStyle w:val="ListParagraph"/>
        <w:numPr>
          <w:ilvl w:val="0"/>
          <w:numId w:val="3"/>
        </w:numPr>
      </w:pPr>
      <w:r>
        <w:t xml:space="preserve">Notes: </w:t>
      </w:r>
    </w:p>
    <w:p w14:paraId="29074BB5" w14:textId="109F166D" w:rsidR="001B6AC5" w:rsidRDefault="006B02A5" w:rsidP="006B02A5">
      <w:pPr>
        <w:pStyle w:val="ListParagraph"/>
        <w:numPr>
          <w:ilvl w:val="3"/>
          <w:numId w:val="3"/>
        </w:numPr>
      </w:pPr>
      <w:r>
        <w:t>Here the reset switches are connected in common to reduce design complexity.</w:t>
      </w:r>
    </w:p>
    <w:p w14:paraId="422C1768" w14:textId="0A07B5DD" w:rsidR="006B02A5" w:rsidRDefault="006B02A5" w:rsidP="006B02A5">
      <w:pPr>
        <w:pStyle w:val="ListParagraph"/>
        <w:numPr>
          <w:ilvl w:val="3"/>
          <w:numId w:val="3"/>
        </w:numPr>
      </w:pPr>
      <w:r>
        <w:t xml:space="preserve">Notice that the Register clocks are now independent of each other, thus the circuit now behaves asynchronously at the register level. </w:t>
      </w:r>
    </w:p>
    <w:p w14:paraId="0FC96185" w14:textId="5531C4E4" w:rsidR="006B02A5" w:rsidRDefault="006B02A5" w:rsidP="006B02A5">
      <w:pPr>
        <w:pStyle w:val="ListParagraph"/>
        <w:ind w:left="1080"/>
      </w:pPr>
    </w:p>
    <w:p w14:paraId="71512395" w14:textId="18B37DEB" w:rsidR="001B6AC5" w:rsidRDefault="001B6AC5" w:rsidP="005A2DF7"/>
    <w:p w14:paraId="38F25665" w14:textId="6EE394C1" w:rsidR="006B02A5" w:rsidRDefault="00014A68" w:rsidP="00262EEC">
      <w:pPr>
        <w:pStyle w:val="Heading4"/>
        <w:ind w:firstLine="720"/>
        <w:rPr>
          <w:u w:val="single"/>
        </w:rPr>
      </w:pPr>
      <w:r w:rsidRPr="00453680">
        <w:rPr>
          <w:u w:val="single"/>
        </w:rPr>
        <w:t>2.</w:t>
      </w:r>
      <w:r>
        <w:rPr>
          <w:u w:val="single"/>
        </w:rPr>
        <w:t>4</w:t>
      </w:r>
      <w:r w:rsidRPr="00453680">
        <w:rPr>
          <w:u w:val="single"/>
        </w:rPr>
        <w:t xml:space="preserve"> </w:t>
      </w:r>
      <w:r>
        <w:rPr>
          <w:u w:val="single"/>
        </w:rPr>
        <w:t xml:space="preserve">Design Approach and </w:t>
      </w:r>
      <w:r w:rsidR="0073346D">
        <w:rPr>
          <w:u w:val="single"/>
        </w:rPr>
        <w:t>Flow Description</w:t>
      </w:r>
    </w:p>
    <w:p w14:paraId="2BCEB02B" w14:textId="77777777" w:rsidR="00262EEC" w:rsidRPr="00262EEC" w:rsidRDefault="00262EEC" w:rsidP="00262EEC"/>
    <w:p w14:paraId="6540A789" w14:textId="7C680DBB" w:rsidR="006B02A5" w:rsidRDefault="006B02A5" w:rsidP="005A2DF7"/>
    <w:p w14:paraId="3EE3AC67" w14:textId="3349256F" w:rsidR="006B02A5" w:rsidRDefault="00CE713D" w:rsidP="00CE713D">
      <w:pPr>
        <w:pStyle w:val="ListParagraph"/>
        <w:numPr>
          <w:ilvl w:val="0"/>
          <w:numId w:val="3"/>
        </w:numPr>
      </w:pPr>
      <w:r>
        <w:t xml:space="preserve">A </w:t>
      </w:r>
      <w:r w:rsidRPr="00954D65">
        <w:rPr>
          <w:b/>
          <w:bCs/>
        </w:rPr>
        <w:t>top down</w:t>
      </w:r>
      <w:r>
        <w:t xml:space="preserve"> </w:t>
      </w:r>
      <w:r w:rsidR="001F158E" w:rsidRPr="001F158E">
        <w:rPr>
          <w:b/>
          <w:bCs/>
        </w:rPr>
        <w:t>test-driven</w:t>
      </w:r>
      <w:r w:rsidR="00954D65">
        <w:t xml:space="preserve"> </w:t>
      </w:r>
      <w:r>
        <w:t>de</w:t>
      </w:r>
      <w:r w:rsidR="001F158E">
        <w:t>velopment</w:t>
      </w:r>
      <w:r>
        <w:t xml:space="preserve"> approach was used to create the above system</w:t>
      </w:r>
      <w:r w:rsidR="00262EEC">
        <w:t>s</w:t>
      </w:r>
      <w:r>
        <w:t>, following these steps.</w:t>
      </w:r>
    </w:p>
    <w:p w14:paraId="1DEE868A" w14:textId="717983EA" w:rsidR="00CE713D" w:rsidRDefault="00CE713D" w:rsidP="00954D65">
      <w:pPr>
        <w:pStyle w:val="ListParagraph"/>
        <w:numPr>
          <w:ilvl w:val="0"/>
          <w:numId w:val="4"/>
        </w:numPr>
      </w:pPr>
      <w:r>
        <w:t xml:space="preserve">Planning and a </w:t>
      </w:r>
      <w:r w:rsidR="00640AF9">
        <w:t>high-level</w:t>
      </w:r>
      <w:r>
        <w:t xml:space="preserve"> overview of how the system works.</w:t>
      </w:r>
      <w:r w:rsidR="00954D65">
        <w:t xml:space="preserve"> (</w:t>
      </w:r>
      <w:r w:rsidR="00954D65">
        <w:t xml:space="preserve">design of </w:t>
      </w:r>
      <w:r w:rsidR="00954D65">
        <w:rPr>
          <w:i/>
          <w:iCs/>
        </w:rPr>
        <w:t>figures 1,2</w:t>
      </w:r>
      <w:r w:rsidR="00954D65">
        <w:rPr>
          <w:i/>
          <w:iCs/>
        </w:rPr>
        <w:t>)</w:t>
      </w:r>
    </w:p>
    <w:p w14:paraId="17D96F10" w14:textId="0D5315DD" w:rsidR="00640AF9" w:rsidRDefault="001F158E" w:rsidP="00640AF9">
      <w:pPr>
        <w:pStyle w:val="ListParagraph"/>
        <w:numPr>
          <w:ilvl w:val="0"/>
          <w:numId w:val="4"/>
        </w:numPr>
      </w:pPr>
      <w:r>
        <w:t>Creating the individual blocks and test beds for these blocks to test I/O</w:t>
      </w:r>
    </w:p>
    <w:p w14:paraId="477A71C9" w14:textId="66173A31" w:rsidR="001F158E" w:rsidRDefault="00F60389" w:rsidP="00640AF9">
      <w:pPr>
        <w:pStyle w:val="ListParagraph"/>
        <w:numPr>
          <w:ilvl w:val="0"/>
          <w:numId w:val="4"/>
        </w:numPr>
      </w:pPr>
      <w:r>
        <w:t xml:space="preserve">Creating a </w:t>
      </w:r>
      <w:r w:rsidR="00262EEC">
        <w:t>top-level</w:t>
      </w:r>
      <w:r>
        <w:t xml:space="preserve"> design which connects the blocks one at a time</w:t>
      </w:r>
      <w:r w:rsidR="00262EEC">
        <w:t xml:space="preserve"> and testing I/O with a system testbed. </w:t>
      </w:r>
    </w:p>
    <w:p w14:paraId="413C7F29" w14:textId="4FA0D764" w:rsidR="00262EEC" w:rsidRDefault="00262EEC" w:rsidP="00640AF9">
      <w:pPr>
        <w:pStyle w:val="ListParagraph"/>
        <w:numPr>
          <w:ilvl w:val="0"/>
          <w:numId w:val="4"/>
        </w:numPr>
      </w:pPr>
      <w:r>
        <w:t xml:space="preserve">Verify simulations meet design criteria. </w:t>
      </w:r>
    </w:p>
    <w:p w14:paraId="741EED8E" w14:textId="618C667B" w:rsidR="006B02A5" w:rsidRDefault="006B02A5" w:rsidP="005A2DF7"/>
    <w:p w14:paraId="62446D4D" w14:textId="7621FD09" w:rsidR="006B02A5" w:rsidRDefault="006B02A5" w:rsidP="005A2DF7"/>
    <w:p w14:paraId="10F528D9" w14:textId="282CD9EF" w:rsidR="006B02A5" w:rsidRDefault="006B02A5" w:rsidP="005A2DF7"/>
    <w:p w14:paraId="5BB17C24" w14:textId="42F45482" w:rsidR="006B02A5" w:rsidRDefault="006B02A5" w:rsidP="005A2DF7"/>
    <w:p w14:paraId="325ADA7E" w14:textId="77777777" w:rsidR="006B02A5" w:rsidRDefault="006B02A5" w:rsidP="005A2DF7"/>
    <w:p w14:paraId="32824729" w14:textId="4AF0C204" w:rsidR="001B6AC5" w:rsidRDefault="001B6AC5" w:rsidP="005A2DF7"/>
    <w:p w14:paraId="3DBA3301" w14:textId="2B439331" w:rsidR="002F1C38" w:rsidRDefault="002F1C38" w:rsidP="005A2DF7"/>
    <w:p w14:paraId="5A7292DE" w14:textId="7CFA1590" w:rsidR="002F1C38" w:rsidRDefault="002F1C38" w:rsidP="002F1C38">
      <w:pPr>
        <w:pStyle w:val="Heading2"/>
        <w:numPr>
          <w:ilvl w:val="0"/>
          <w:numId w:val="1"/>
        </w:numPr>
      </w:pPr>
      <w:bookmarkStart w:id="19" w:name="_Toc49384413"/>
      <w:r>
        <w:lastRenderedPageBreak/>
        <w:t>Simulation and Results</w:t>
      </w:r>
      <w:bookmarkEnd w:id="19"/>
    </w:p>
    <w:p w14:paraId="211A29FA" w14:textId="03C92E9F" w:rsidR="002F1C38" w:rsidRDefault="002F1C38" w:rsidP="002F1C38"/>
    <w:p w14:paraId="580E3239" w14:textId="0D9E90BD" w:rsidR="002F1C38" w:rsidRDefault="001F5247" w:rsidP="00710AE5">
      <w:pPr>
        <w:pStyle w:val="Heading4"/>
        <w:ind w:left="360" w:firstLine="360"/>
      </w:pPr>
      <w:r w:rsidRPr="001F5247">
        <w:drawing>
          <wp:anchor distT="0" distB="0" distL="114300" distR="114300" simplePos="0" relativeHeight="251684864" behindDoc="1" locked="0" layoutInCell="1" allowOverlap="1" wp14:anchorId="2A0ECCBC" wp14:editId="66298CA9">
            <wp:simplePos x="0" y="0"/>
            <wp:positionH relativeFrom="margin">
              <wp:posOffset>1962150</wp:posOffset>
            </wp:positionH>
            <wp:positionV relativeFrom="paragraph">
              <wp:posOffset>3140710</wp:posOffset>
            </wp:positionV>
            <wp:extent cx="2914650" cy="3218180"/>
            <wp:effectExtent l="0" t="0" r="0" b="1270"/>
            <wp:wrapTight wrapText="bothSides">
              <wp:wrapPolygon edited="0">
                <wp:start x="0" y="0"/>
                <wp:lineTo x="0" y="21481"/>
                <wp:lineTo x="21459" y="21481"/>
                <wp:lineTo x="21459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3218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92D7D">
        <w:rPr>
          <w:noProof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43F76A9E" wp14:editId="36CEDD08">
                <wp:simplePos x="0" y="0"/>
                <wp:positionH relativeFrom="column">
                  <wp:posOffset>0</wp:posOffset>
                </wp:positionH>
                <wp:positionV relativeFrom="paragraph">
                  <wp:posOffset>2775585</wp:posOffset>
                </wp:positionV>
                <wp:extent cx="6856095" cy="635"/>
                <wp:effectExtent l="0" t="0" r="0" b="9525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60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5BC67DF" w14:textId="45432A3B" w:rsidR="00992D7D" w:rsidRPr="006B6E59" w:rsidRDefault="00992D7D" w:rsidP="00992D7D">
                            <w:pPr>
                              <w:pStyle w:val="Caption"/>
                              <w:rPr>
                                <w:i w:val="0"/>
                                <w:color w:val="3B4455" w:themeColor="accent1"/>
                                <w:sz w:val="30"/>
                                <w:szCs w:val="24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3D1823">
                              <w:rPr>
                                <w:noProof/>
                              </w:rPr>
                              <w:t>3</w:t>
                            </w:r>
                            <w:r>
                              <w:fldChar w:fldCharType="end"/>
                            </w:r>
                            <w:r>
                              <w:t xml:space="preserve"> Synchronous Design Simulation Results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F76A9E" id="Text Box 8" o:spid="_x0000_s1028" type="#_x0000_t202" style="position:absolute;left:0;text-align:left;margin-left:0;margin-top:218.55pt;width:539.85pt;height:.05pt;z-index:-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" stroked="f">
                <v:textbox style="mso-fit-shape-to-text:t" inset="0,0,0,0">
                  <w:txbxContent>
                    <w:p w14:paraId="35BC67DF" w14:textId="45432A3B" w:rsidR="00992D7D" w:rsidRPr="006B6E59" w:rsidRDefault="00992D7D" w:rsidP="00992D7D">
                      <w:pPr>
                        <w:pStyle w:val="Caption"/>
                        <w:rPr>
                          <w:i w:val="0"/>
                          <w:color w:val="3B4455" w:themeColor="accent1"/>
                          <w:sz w:val="30"/>
                          <w:szCs w:val="24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3D1823"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  <w:r>
                        <w:t xml:space="preserve"> Synchronous Design Simulation Results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992D7D" w:rsidRPr="00992D7D">
        <w:drawing>
          <wp:anchor distT="0" distB="0" distL="114300" distR="114300" simplePos="0" relativeHeight="251678720" behindDoc="1" locked="0" layoutInCell="1" allowOverlap="1" wp14:anchorId="7803CBAD" wp14:editId="79100845">
            <wp:simplePos x="0" y="0"/>
            <wp:positionH relativeFrom="margin">
              <wp:align>left</wp:align>
            </wp:positionH>
            <wp:positionV relativeFrom="paragraph">
              <wp:posOffset>335313</wp:posOffset>
            </wp:positionV>
            <wp:extent cx="6856095" cy="2383155"/>
            <wp:effectExtent l="0" t="0" r="1905" b="0"/>
            <wp:wrapTight wrapText="bothSides">
              <wp:wrapPolygon edited="0">
                <wp:start x="0" y="0"/>
                <wp:lineTo x="0" y="21410"/>
                <wp:lineTo x="21546" y="21410"/>
                <wp:lineTo x="21546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99851" cy="2398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10AE5" w:rsidRPr="00710AE5">
        <w:rPr>
          <w:u w:val="single"/>
        </w:rPr>
        <w:t>3.1 Synchronous Design Results</w:t>
      </w:r>
    </w:p>
    <w:p w14:paraId="661A74F7" w14:textId="5556A117" w:rsidR="00710AE5" w:rsidRPr="00710AE5" w:rsidRDefault="00710AE5" w:rsidP="00710AE5"/>
    <w:p w14:paraId="0B4CDCD8" w14:textId="2C644016" w:rsidR="002F1C38" w:rsidRDefault="002F1C38" w:rsidP="002F1C38"/>
    <w:p w14:paraId="6E5C2D41" w14:textId="27BC7B7B" w:rsidR="002F1C38" w:rsidRDefault="002F1C38" w:rsidP="002F1C38"/>
    <w:p w14:paraId="16BF3C93" w14:textId="3C253C75" w:rsidR="002F1C38" w:rsidRDefault="002F1C38" w:rsidP="002F1C38"/>
    <w:p w14:paraId="70CE3565" w14:textId="3BE4D31B" w:rsidR="002F1C38" w:rsidRDefault="002F1C38" w:rsidP="002F1C38"/>
    <w:p w14:paraId="223A86EB" w14:textId="75BB6E2B" w:rsidR="00710AE5" w:rsidRDefault="00710AE5" w:rsidP="002F1C38"/>
    <w:p w14:paraId="2B20A13E" w14:textId="70334E67" w:rsidR="00710AE5" w:rsidRDefault="00710AE5" w:rsidP="002F1C38"/>
    <w:p w14:paraId="4A7866CE" w14:textId="698D474A" w:rsidR="00710AE5" w:rsidRDefault="00710AE5" w:rsidP="002F1C38"/>
    <w:p w14:paraId="70144B27" w14:textId="0C125FC3" w:rsidR="00710AE5" w:rsidRDefault="00710AE5" w:rsidP="002F1C38"/>
    <w:p w14:paraId="2924195F" w14:textId="41A1514E" w:rsidR="00710AE5" w:rsidRDefault="00710AE5" w:rsidP="002F1C38"/>
    <w:p w14:paraId="0F02C6EC" w14:textId="71689C00" w:rsidR="00710AE5" w:rsidRDefault="00710AE5" w:rsidP="002F1C38"/>
    <w:p w14:paraId="2C38FA21" w14:textId="71FFEDC4" w:rsidR="00710AE5" w:rsidRDefault="00710AE5" w:rsidP="002F1C38"/>
    <w:p w14:paraId="611CC1D4" w14:textId="454061AE" w:rsidR="00710AE5" w:rsidRDefault="00710AE5" w:rsidP="002F1C38"/>
    <w:p w14:paraId="14E73B37" w14:textId="7D02DB2F" w:rsidR="00710AE5" w:rsidRDefault="00710AE5" w:rsidP="002F1C38"/>
    <w:p w14:paraId="31D8C2F9" w14:textId="33E97EB1" w:rsidR="00710AE5" w:rsidRDefault="00710AE5" w:rsidP="002F1C38"/>
    <w:p w14:paraId="52E73819" w14:textId="4E101DE4" w:rsidR="00710AE5" w:rsidRDefault="00710AE5" w:rsidP="002F1C38"/>
    <w:p w14:paraId="79F267AE" w14:textId="67FCCCD1" w:rsidR="00710AE5" w:rsidRDefault="00710AE5" w:rsidP="002F1C38"/>
    <w:p w14:paraId="52B5434E" w14:textId="190F8FA3" w:rsidR="00710AE5" w:rsidRDefault="003C2585" w:rsidP="002F1C38">
      <w:r w:rsidRPr="00F857FC">
        <w:drawing>
          <wp:anchor distT="0" distB="0" distL="114300" distR="114300" simplePos="0" relativeHeight="251685888" behindDoc="1" locked="0" layoutInCell="1" allowOverlap="1" wp14:anchorId="55E2D179" wp14:editId="35BBA242">
            <wp:simplePos x="0" y="0"/>
            <wp:positionH relativeFrom="column">
              <wp:posOffset>5013325</wp:posOffset>
            </wp:positionH>
            <wp:positionV relativeFrom="paragraph">
              <wp:posOffset>7620</wp:posOffset>
            </wp:positionV>
            <wp:extent cx="2041525" cy="201930"/>
            <wp:effectExtent l="0" t="0" r="0" b="7620"/>
            <wp:wrapTight wrapText="bothSides">
              <wp:wrapPolygon edited="0">
                <wp:start x="0" y="0"/>
                <wp:lineTo x="0" y="20377"/>
                <wp:lineTo x="21365" y="20377"/>
                <wp:lineTo x="21365" y="0"/>
                <wp:lineTo x="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1525" cy="201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38FF5E" w14:textId="05062A2C" w:rsidR="00710AE5" w:rsidRDefault="003C2585" w:rsidP="002F1C38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25DA704C" wp14:editId="4CD8BFF4">
                <wp:simplePos x="0" y="0"/>
                <wp:positionH relativeFrom="column">
                  <wp:posOffset>2117420</wp:posOffset>
                </wp:positionH>
                <wp:positionV relativeFrom="paragraph">
                  <wp:posOffset>14020</wp:posOffset>
                </wp:positionV>
                <wp:extent cx="2720975" cy="175260"/>
                <wp:effectExtent l="0" t="0" r="3175" b="0"/>
                <wp:wrapTight wrapText="bothSides">
                  <wp:wrapPolygon edited="0">
                    <wp:start x="0" y="0"/>
                    <wp:lineTo x="0" y="18783"/>
                    <wp:lineTo x="21474" y="18783"/>
                    <wp:lineTo x="21474" y="0"/>
                    <wp:lineTo x="0" y="0"/>
                  </wp:wrapPolygon>
                </wp:wrapTight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0975" cy="17526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AD427BC" w14:textId="4A5C97E5" w:rsidR="00612441" w:rsidRPr="00E50493" w:rsidRDefault="00612441" w:rsidP="00612441">
                            <w:pPr>
                              <w:pStyle w:val="Caption"/>
                              <w:rPr>
                                <w:i w:val="0"/>
                                <w:color w:val="3B4455" w:themeColor="accent1"/>
                                <w:sz w:val="30"/>
                                <w:szCs w:val="24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3D1823">
                              <w:rPr>
                                <w:noProof/>
                              </w:rPr>
                              <w:t>4</w:t>
                            </w:r>
                            <w:r>
                              <w:fldChar w:fldCharType="end"/>
                            </w:r>
                            <w:r>
                              <w:t xml:space="preserve"> Synchronous Design Simulation Results Zoomed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DA704C" id="Text Box 10" o:spid="_x0000_s1029" type="#_x0000_t202" style="position:absolute;margin-left:166.75pt;margin-top:1.1pt;width:214.25pt;height:13.8pt;z-index:-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" stroked="f">
                <v:textbox inset="0,0,0,0">
                  <w:txbxContent>
                    <w:p w14:paraId="1AD427BC" w14:textId="4A5C97E5" w:rsidR="00612441" w:rsidRPr="00E50493" w:rsidRDefault="00612441" w:rsidP="00612441">
                      <w:pPr>
                        <w:pStyle w:val="Caption"/>
                        <w:rPr>
                          <w:i w:val="0"/>
                          <w:color w:val="3B4455" w:themeColor="accent1"/>
                          <w:sz w:val="30"/>
                          <w:szCs w:val="24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3D1823">
                        <w:rPr>
                          <w:noProof/>
                        </w:rPr>
                        <w:t>4</w:t>
                      </w:r>
                      <w:r>
                        <w:fldChar w:fldCharType="end"/>
                      </w:r>
                      <w:r>
                        <w:t xml:space="preserve"> Synchronous Design Simulation Results Zoomed In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38CBEB95" wp14:editId="796FB768">
                <wp:simplePos x="0" y="0"/>
                <wp:positionH relativeFrom="margin">
                  <wp:align>right</wp:align>
                </wp:positionH>
                <wp:positionV relativeFrom="paragraph">
                  <wp:posOffset>10292</wp:posOffset>
                </wp:positionV>
                <wp:extent cx="1671320" cy="162560"/>
                <wp:effectExtent l="0" t="0" r="5080" b="8890"/>
                <wp:wrapTight wrapText="bothSides">
                  <wp:wrapPolygon edited="0">
                    <wp:start x="0" y="0"/>
                    <wp:lineTo x="0" y="20250"/>
                    <wp:lineTo x="21419" y="20250"/>
                    <wp:lineTo x="21419" y="0"/>
                    <wp:lineTo x="0" y="0"/>
                  </wp:wrapPolygon>
                </wp:wrapTight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1320" cy="16256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926108F" w14:textId="2ABEF55A" w:rsidR="00F857FC" w:rsidRPr="00827A31" w:rsidRDefault="00F857FC" w:rsidP="00F857FC">
                            <w:pPr>
                              <w:pStyle w:val="Caption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3D1823">
                              <w:rPr>
                                <w:noProof/>
                              </w:rPr>
                              <w:t>5</w:t>
                            </w:r>
                            <w:r>
                              <w:fldChar w:fldCharType="end"/>
                            </w:r>
                            <w:r>
                              <w:t xml:space="preserve"> Unlock Assertion Statement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CBEB95" id="Text Box 15" o:spid="_x0000_s1030" type="#_x0000_t202" style="position:absolute;margin-left:80.4pt;margin-top:.8pt;width:131.6pt;height:12.8pt;z-index:-2516285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" stroked="f">
                <v:textbox inset="0,0,0,0">
                  <w:txbxContent>
                    <w:p w14:paraId="6926108F" w14:textId="2ABEF55A" w:rsidR="00F857FC" w:rsidRPr="00827A31" w:rsidRDefault="00F857FC" w:rsidP="00F857FC">
                      <w:pPr>
                        <w:pStyle w:val="Caption"/>
                        <w:rPr>
                          <w:sz w:val="24"/>
                          <w:szCs w:val="24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3D1823">
                        <w:rPr>
                          <w:noProof/>
                        </w:rPr>
                        <w:t>5</w:t>
                      </w:r>
                      <w:r>
                        <w:fldChar w:fldCharType="end"/>
                      </w:r>
                      <w:r>
                        <w:t xml:space="preserve"> Unlock Assertion Statement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4E48B9A3" w14:textId="55667851" w:rsidR="00710AE5" w:rsidRDefault="00710AE5" w:rsidP="002F1C38"/>
    <w:p w14:paraId="5722AE5D" w14:textId="2BBB57F9" w:rsidR="00612441" w:rsidRPr="000951AC" w:rsidRDefault="00612441" w:rsidP="002F1C38">
      <w:r>
        <w:t xml:space="preserve">The simulation results indicate the system is responding as expected, </w:t>
      </w:r>
      <w:r w:rsidR="000951AC">
        <w:t xml:space="preserve">as seen here, the </w:t>
      </w:r>
      <w:r w:rsidR="000951AC">
        <w:rPr>
          <w:i/>
          <w:iCs/>
        </w:rPr>
        <w:t>unlock_sig</w:t>
      </w:r>
      <w:r w:rsidR="000951AC">
        <w:t xml:space="preserve"> (</w:t>
      </w:r>
      <w:r w:rsidR="000951AC" w:rsidRPr="001F5247">
        <w:rPr>
          <w:color w:val="FF1571" w:themeColor="accent2"/>
        </w:rPr>
        <w:t>pink</w:t>
      </w:r>
      <w:r w:rsidR="000951AC">
        <w:t xml:space="preserve">), is only </w:t>
      </w:r>
      <w:r w:rsidR="001F5247">
        <w:t xml:space="preserve">HIGH </w:t>
      </w:r>
      <w:r w:rsidR="000951AC">
        <w:t>when the right sequence is entered (0422)</w:t>
      </w:r>
      <w:r w:rsidR="001F5247">
        <w:t xml:space="preserve"> in the order specified in the assumptions </w:t>
      </w:r>
      <w:r w:rsidR="001F5247" w:rsidRPr="001F5247">
        <w:rPr>
          <w:i/>
          <w:iCs/>
        </w:rPr>
        <w:t>(sections 2.1)</w:t>
      </w:r>
      <w:r w:rsidR="000951AC" w:rsidRPr="001F5247">
        <w:rPr>
          <w:i/>
          <w:iCs/>
        </w:rPr>
        <w:t>.</w:t>
      </w:r>
      <w:r w:rsidR="000951AC">
        <w:t xml:space="preserve">  </w:t>
      </w:r>
      <w:r w:rsidR="001F5247">
        <w:t xml:space="preserve">It is also seen that the </w:t>
      </w:r>
      <w:r w:rsidR="00DA41D0">
        <w:t xml:space="preserve">register outputs (and thus the segment decoder outputs) only update on a positive clock edge event and will display </w:t>
      </w:r>
      <w:r w:rsidR="0019789C">
        <w:t>“</w:t>
      </w:r>
      <w:r w:rsidR="00DA41D0" w:rsidRPr="007D4B6C">
        <w:rPr>
          <w:color w:val="FF1571" w:themeColor="accent2"/>
        </w:rPr>
        <w:t>AAAA</w:t>
      </w:r>
      <w:r w:rsidR="0019789C">
        <w:rPr>
          <w:color w:val="FF1571" w:themeColor="accent2"/>
        </w:rPr>
        <w:t>”</w:t>
      </w:r>
      <w:r w:rsidR="00DA41D0">
        <w:t xml:space="preserve"> when reset</w:t>
      </w:r>
      <w:r w:rsidR="007D4B6C">
        <w:t xml:space="preserve"> (08)</w:t>
      </w:r>
      <w:r w:rsidR="00DA41D0">
        <w:t xml:space="preserve">. </w:t>
      </w:r>
      <w:r w:rsidR="007D4B6C">
        <w:t xml:space="preserve">Here, we can treat the </w:t>
      </w:r>
      <w:r w:rsidR="00524DAF">
        <w:t xml:space="preserve">buttons as an ‘ENABLE’ as </w:t>
      </w:r>
      <w:r w:rsidR="00DF25D5">
        <w:t xml:space="preserve">I designed it this way. </w:t>
      </w:r>
      <w:r w:rsidR="000478EA">
        <w:t xml:space="preserve">This is to clearly show that, when reset occurs, regardless of </w:t>
      </w:r>
      <w:r w:rsidR="00C84334">
        <w:t>CLK</w:t>
      </w:r>
      <w:r w:rsidR="002B33A0">
        <w:t xml:space="preserve"> the registers are reset to make the </w:t>
      </w:r>
      <w:r w:rsidR="0019789C">
        <w:t xml:space="preserve">7 segments display </w:t>
      </w:r>
      <w:r w:rsidR="0019789C" w:rsidRPr="0019789C">
        <w:rPr>
          <w:color w:val="FF1571" w:themeColor="accent2"/>
        </w:rPr>
        <w:t>“AAAA”</w:t>
      </w:r>
      <w:r w:rsidR="00687587">
        <w:rPr>
          <w:color w:val="FF1571" w:themeColor="accent2"/>
        </w:rPr>
        <w:t xml:space="preserve"> </w:t>
      </w:r>
      <w:r w:rsidR="00687587" w:rsidRPr="00560507">
        <w:rPr>
          <w:b/>
          <w:bCs/>
        </w:rPr>
        <w:t>immediately</w:t>
      </w:r>
      <w:r w:rsidR="0019789C" w:rsidRPr="00560507">
        <w:t>.</w:t>
      </w:r>
    </w:p>
    <w:p w14:paraId="313BFAF4" w14:textId="2ABB3883" w:rsidR="00710AE5" w:rsidRDefault="00710AE5" w:rsidP="002F1C38"/>
    <w:p w14:paraId="6B73B75E" w14:textId="452668BF" w:rsidR="00CD0AC7" w:rsidRDefault="00CD0AC7" w:rsidP="002F1C38"/>
    <w:p w14:paraId="6D8D52C2" w14:textId="61ACC17A" w:rsidR="00CD0AC7" w:rsidRDefault="00CD0AC7" w:rsidP="002F1C38"/>
    <w:p w14:paraId="3B875FD4" w14:textId="31AEE237" w:rsidR="00CD0AC7" w:rsidRDefault="00CD0AC7" w:rsidP="002F1C38"/>
    <w:p w14:paraId="2929C165" w14:textId="1067B69C" w:rsidR="00CD0AC7" w:rsidRDefault="00CD0AC7" w:rsidP="002F1C38">
      <w:r w:rsidRPr="00CD0AC7">
        <w:drawing>
          <wp:anchor distT="0" distB="0" distL="114300" distR="114300" simplePos="0" relativeHeight="251709440" behindDoc="1" locked="0" layoutInCell="1" allowOverlap="1" wp14:anchorId="429340E4" wp14:editId="2EE8B57E">
            <wp:simplePos x="0" y="0"/>
            <wp:positionH relativeFrom="margin">
              <wp:align>center</wp:align>
            </wp:positionH>
            <wp:positionV relativeFrom="paragraph">
              <wp:posOffset>299263</wp:posOffset>
            </wp:positionV>
            <wp:extent cx="7051675" cy="2708275"/>
            <wp:effectExtent l="0" t="0" r="0" b="0"/>
            <wp:wrapTight wrapText="bothSides">
              <wp:wrapPolygon edited="0">
                <wp:start x="0" y="0"/>
                <wp:lineTo x="0" y="21423"/>
                <wp:lineTo x="21532" y="21423"/>
                <wp:lineTo x="21532" y="0"/>
                <wp:lineTo x="0" y="0"/>
              </wp:wrapPolygon>
            </wp:wrapTight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51675" cy="2708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B72B0E" w14:textId="7F1A16D9" w:rsidR="00CD0AC7" w:rsidRDefault="00CD0AC7" w:rsidP="002F1C38"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1" locked="0" layoutInCell="1" allowOverlap="1" wp14:anchorId="345C03E1" wp14:editId="32FDAE3A">
                <wp:simplePos x="0" y="0"/>
                <wp:positionH relativeFrom="margin">
                  <wp:posOffset>2498651</wp:posOffset>
                </wp:positionH>
                <wp:positionV relativeFrom="paragraph">
                  <wp:posOffset>2865608</wp:posOffset>
                </wp:positionV>
                <wp:extent cx="2083435" cy="169545"/>
                <wp:effectExtent l="0" t="0" r="0" b="1905"/>
                <wp:wrapTight wrapText="bothSides">
                  <wp:wrapPolygon edited="0">
                    <wp:start x="0" y="0"/>
                    <wp:lineTo x="0" y="19416"/>
                    <wp:lineTo x="21330" y="19416"/>
                    <wp:lineTo x="21330" y="0"/>
                    <wp:lineTo x="0" y="0"/>
                  </wp:wrapPolygon>
                </wp:wrapTight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3435" cy="16954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CE4F107" w14:textId="554518A0" w:rsidR="00CD0AC7" w:rsidRPr="0023300F" w:rsidRDefault="00CD0AC7" w:rsidP="00CD0AC7">
                            <w:pPr>
                              <w:pStyle w:val="Caption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3D1823">
                              <w:rPr>
                                <w:noProof/>
                              </w:rPr>
                              <w:t>6</w:t>
                            </w:r>
                            <w:r>
                              <w:fldChar w:fldCharType="end"/>
                            </w:r>
                            <w:r>
                              <w:t xml:space="preserve"> </w:t>
                            </w:r>
                            <w:r w:rsidR="00A97FD1">
                              <w:t>Asynchronous Design</w:t>
                            </w:r>
                            <w:r>
                              <w:t>, Simulation Results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5C03E1" id="Text Box 37" o:spid="_x0000_s1031" type="#_x0000_t202" style="position:absolute;margin-left:196.75pt;margin-top:225.65pt;width:164.05pt;height:13.35pt;z-index:-251604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" stroked="f">
                <v:textbox inset="0,0,0,0">
                  <w:txbxContent>
                    <w:p w14:paraId="4CE4F107" w14:textId="554518A0" w:rsidR="00CD0AC7" w:rsidRPr="0023300F" w:rsidRDefault="00CD0AC7" w:rsidP="00CD0AC7">
                      <w:pPr>
                        <w:pStyle w:val="Caption"/>
                        <w:rPr>
                          <w:sz w:val="24"/>
                          <w:szCs w:val="24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3D1823">
                        <w:rPr>
                          <w:noProof/>
                        </w:rPr>
                        <w:t>6</w:t>
                      </w:r>
                      <w:r>
                        <w:fldChar w:fldCharType="end"/>
                      </w:r>
                      <w:r>
                        <w:t xml:space="preserve"> </w:t>
                      </w:r>
                      <w:r w:rsidR="00A97FD1">
                        <w:t>Asynchronous Design</w:t>
                      </w:r>
                      <w:r>
                        <w:t>, Simulation Results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7AFDC697" w14:textId="6AF21E39" w:rsidR="00CD0AC7" w:rsidRDefault="001A31DB" w:rsidP="002F1C38">
      <w:r w:rsidRPr="001A31DB">
        <w:drawing>
          <wp:anchor distT="0" distB="0" distL="114300" distR="114300" simplePos="0" relativeHeight="251712512" behindDoc="1" locked="0" layoutInCell="1" allowOverlap="1" wp14:anchorId="286B4A46" wp14:editId="4A3F0F83">
            <wp:simplePos x="0" y="0"/>
            <wp:positionH relativeFrom="margin">
              <wp:posOffset>997585</wp:posOffset>
            </wp:positionH>
            <wp:positionV relativeFrom="paragraph">
              <wp:posOffset>9525</wp:posOffset>
            </wp:positionV>
            <wp:extent cx="4810760" cy="3819525"/>
            <wp:effectExtent l="0" t="0" r="8890" b="9525"/>
            <wp:wrapTight wrapText="bothSides">
              <wp:wrapPolygon edited="0">
                <wp:start x="0" y="0"/>
                <wp:lineTo x="0" y="21546"/>
                <wp:lineTo x="21554" y="21546"/>
                <wp:lineTo x="21554" y="0"/>
                <wp:lineTo x="0" y="0"/>
              </wp:wrapPolygon>
            </wp:wrapTight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076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DF5502" w14:textId="5B49E48A" w:rsidR="00CD0AC7" w:rsidRDefault="00CD0AC7" w:rsidP="002F1C38"/>
    <w:p w14:paraId="2C714E4C" w14:textId="736453DC" w:rsidR="00CD0AC7" w:rsidRDefault="00CD0AC7" w:rsidP="002F1C38"/>
    <w:p w14:paraId="467897A0" w14:textId="6B0C0953" w:rsidR="00CD0AC7" w:rsidRDefault="00CD0AC7" w:rsidP="002F1C38"/>
    <w:p w14:paraId="753EBDB1" w14:textId="03002039" w:rsidR="00CD0AC7" w:rsidRDefault="00CD0AC7" w:rsidP="002F1C38"/>
    <w:p w14:paraId="36E0D3FE" w14:textId="6A319456" w:rsidR="00CD0AC7" w:rsidRDefault="00CD0AC7" w:rsidP="002F1C38"/>
    <w:p w14:paraId="0B1488A7" w14:textId="2DCB273E" w:rsidR="00CD0AC7" w:rsidRDefault="00CD0AC7" w:rsidP="002F1C38"/>
    <w:p w14:paraId="65AD2E51" w14:textId="60EB13A2" w:rsidR="00CD0AC7" w:rsidRDefault="00CD0AC7" w:rsidP="002F1C38"/>
    <w:p w14:paraId="2E961C1D" w14:textId="4FC146FF" w:rsidR="00CD0AC7" w:rsidRDefault="00CD0AC7" w:rsidP="002F1C38"/>
    <w:p w14:paraId="44CD82E6" w14:textId="1B23785D" w:rsidR="00CD0AC7" w:rsidRDefault="00CD0AC7" w:rsidP="002F1C38"/>
    <w:p w14:paraId="3ACD5436" w14:textId="72247FF2" w:rsidR="00CD0AC7" w:rsidRDefault="00CD0AC7" w:rsidP="002F1C38"/>
    <w:p w14:paraId="7D4D4911" w14:textId="18F90F95" w:rsidR="00CD0AC7" w:rsidRDefault="00CD0AC7" w:rsidP="002F1C38"/>
    <w:p w14:paraId="25D78B17" w14:textId="58FFC187" w:rsidR="00CD0AC7" w:rsidRDefault="00CD0AC7" w:rsidP="002F1C38"/>
    <w:p w14:paraId="66B03F84" w14:textId="1281A53D" w:rsidR="00CD0AC7" w:rsidRDefault="00CD0AC7" w:rsidP="002F1C38"/>
    <w:p w14:paraId="12ACD96C" w14:textId="0C1DC9EC" w:rsidR="00CD0AC7" w:rsidRDefault="00CD0AC7" w:rsidP="002F1C38"/>
    <w:p w14:paraId="6DD8135C" w14:textId="156BAC35" w:rsidR="00CD0AC7" w:rsidRDefault="00CD0AC7" w:rsidP="002F1C38"/>
    <w:p w14:paraId="5EBA236D" w14:textId="25EDF2F4" w:rsidR="00CD0AC7" w:rsidRDefault="00CD0AC7" w:rsidP="002F1C38"/>
    <w:p w14:paraId="348E32C3" w14:textId="4E3E3E8D" w:rsidR="00CD0AC7" w:rsidRDefault="00CD0AC7" w:rsidP="002F1C38"/>
    <w:p w14:paraId="44F28DA6" w14:textId="2830FEC2" w:rsidR="00CD0AC7" w:rsidRDefault="00CD0AC7" w:rsidP="002F1C38"/>
    <w:p w14:paraId="7AAA3011" w14:textId="6E02E2FA" w:rsidR="00CD0AC7" w:rsidRDefault="00CD0AC7" w:rsidP="002F1C38"/>
    <w:p w14:paraId="7FCA72BF" w14:textId="14A1192D" w:rsidR="00CD0AC7" w:rsidRDefault="00CD0AC7" w:rsidP="002F1C38"/>
    <w:p w14:paraId="034F9CB5" w14:textId="69218232" w:rsidR="00CD0AC7" w:rsidRDefault="001A31DB" w:rsidP="002F1C38"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1" locked="0" layoutInCell="1" allowOverlap="1" wp14:anchorId="0C87D745" wp14:editId="61BD2655">
                <wp:simplePos x="0" y="0"/>
                <wp:positionH relativeFrom="margin">
                  <wp:posOffset>2120531</wp:posOffset>
                </wp:positionH>
                <wp:positionV relativeFrom="paragraph">
                  <wp:posOffset>146981</wp:posOffset>
                </wp:positionV>
                <wp:extent cx="1998345" cy="137795"/>
                <wp:effectExtent l="0" t="0" r="1905" b="0"/>
                <wp:wrapTight wrapText="bothSides">
                  <wp:wrapPolygon edited="0">
                    <wp:start x="0" y="0"/>
                    <wp:lineTo x="0" y="17917"/>
                    <wp:lineTo x="21415" y="17917"/>
                    <wp:lineTo x="21415" y="0"/>
                    <wp:lineTo x="0" y="0"/>
                  </wp:wrapPolygon>
                </wp:wrapTight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8345" cy="13779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8325C84" w14:textId="23DFCBD0" w:rsidR="001A31DB" w:rsidRPr="000959CE" w:rsidRDefault="001A31DB" w:rsidP="001A31DB">
                            <w:pPr>
                              <w:pStyle w:val="Caption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3D1823">
                              <w:rPr>
                                <w:noProof/>
                              </w:rPr>
                              <w:t>7</w:t>
                            </w:r>
                            <w:r>
                              <w:fldChar w:fldCharType="end"/>
                            </w:r>
                            <w:r>
                              <w:t xml:space="preserve"> Asynchronous Design, Zoomed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87D745" id="Text Box 39" o:spid="_x0000_s1032" type="#_x0000_t202" style="position:absolute;margin-left:166.95pt;margin-top:11.55pt;width:157.35pt;height:10.85pt;z-index:-251601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" stroked="f">
                <v:textbox inset="0,0,0,0">
                  <w:txbxContent>
                    <w:p w14:paraId="08325C84" w14:textId="23DFCBD0" w:rsidR="001A31DB" w:rsidRPr="000959CE" w:rsidRDefault="001A31DB" w:rsidP="001A31DB">
                      <w:pPr>
                        <w:pStyle w:val="Caption"/>
                        <w:rPr>
                          <w:sz w:val="24"/>
                          <w:szCs w:val="24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3D1823">
                        <w:rPr>
                          <w:noProof/>
                        </w:rPr>
                        <w:t>7</w:t>
                      </w:r>
                      <w:r>
                        <w:fldChar w:fldCharType="end"/>
                      </w:r>
                      <w:r>
                        <w:t xml:space="preserve"> Asynchronous Design, Zoomed 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248CF79F" w14:textId="4F0447EE" w:rsidR="00CD0AC7" w:rsidRDefault="00CD0AC7" w:rsidP="002F1C38"/>
    <w:p w14:paraId="72486600" w14:textId="7EED0812" w:rsidR="00CD0AC7" w:rsidRPr="00676BE1" w:rsidRDefault="00676BE1" w:rsidP="002F1C38">
      <w:r>
        <w:t xml:space="preserve">Within the testbed, I have set a clock delay and a button press delay, this is seen in </w:t>
      </w:r>
      <w:r>
        <w:rPr>
          <w:i/>
          <w:iCs/>
        </w:rPr>
        <w:t>figure 6</w:t>
      </w:r>
      <w:r w:rsidR="00A97FD1">
        <w:rPr>
          <w:i/>
          <w:iCs/>
        </w:rPr>
        <w:t>/7</w:t>
      </w:r>
      <w:r>
        <w:t xml:space="preserve"> on the </w:t>
      </w:r>
      <w:r w:rsidRPr="00A97FD1">
        <w:rPr>
          <w:color w:val="FF0000"/>
        </w:rPr>
        <w:t>red</w:t>
      </w:r>
      <w:r>
        <w:t xml:space="preserve"> signals and </w:t>
      </w:r>
      <w:r w:rsidR="00CC3003" w:rsidRPr="00A97FD1">
        <w:rPr>
          <w:color w:val="00B050"/>
        </w:rPr>
        <w:t>clk_sig_r1/r2</w:t>
      </w:r>
      <w:r w:rsidR="00CC3003">
        <w:t xml:space="preserve">. Notice how </w:t>
      </w:r>
      <w:r w:rsidR="00CC3003" w:rsidRPr="00A97FD1">
        <w:rPr>
          <w:color w:val="FF1571" w:themeColor="accent2"/>
        </w:rPr>
        <w:t>unlock_sig</w:t>
      </w:r>
      <w:r w:rsidR="00CC3003" w:rsidRPr="00A97FD1">
        <w:rPr>
          <w:color w:val="FF1571" w:themeColor="accent2"/>
        </w:rPr>
        <w:softHyphen/>
        <w:t xml:space="preserve"> </w:t>
      </w:r>
      <w:r w:rsidR="00CC3003">
        <w:t>i</w:t>
      </w:r>
      <w:r w:rsidR="00A97FD1">
        <w:t>s only high when all the correct inputs are sent out from the registers. This is the expected behavior of this Asynchronous design. In contrast,</w:t>
      </w:r>
      <w:r w:rsidR="00A97FD1">
        <w:rPr>
          <w:i/>
          <w:iCs/>
        </w:rPr>
        <w:t xml:space="preserve"> figure 4</w:t>
      </w:r>
      <w:r w:rsidR="00A97FD1">
        <w:t xml:space="preserve">, </w:t>
      </w:r>
      <w:r w:rsidR="00A97FD1" w:rsidRPr="00A97FD1">
        <w:rPr>
          <w:b/>
          <w:bCs/>
        </w:rPr>
        <w:t>synchronous design the system has a common clock,</w:t>
      </w:r>
      <w:r w:rsidR="00A97FD1">
        <w:t xml:space="preserve"> and everything works based on that.  </w:t>
      </w:r>
    </w:p>
    <w:p w14:paraId="23F0FE47" w14:textId="42A90494" w:rsidR="00CD0AC7" w:rsidRDefault="00CD0AC7" w:rsidP="002F1C38"/>
    <w:p w14:paraId="140A5A43" w14:textId="6C356C37" w:rsidR="00CD0AC7" w:rsidRDefault="00CD0AC7" w:rsidP="002F1C38"/>
    <w:p w14:paraId="58857CCE" w14:textId="1411CA5F" w:rsidR="00CD0AC7" w:rsidRDefault="00CD0AC7" w:rsidP="002F1C38"/>
    <w:p w14:paraId="79F80B52" w14:textId="3BD73570" w:rsidR="002F1C38" w:rsidRDefault="002F1C38" w:rsidP="002F1C38"/>
    <w:p w14:paraId="4A29CBD9" w14:textId="560CEB24" w:rsidR="002F1C38" w:rsidRDefault="002F1C38" w:rsidP="002F1C38">
      <w:pPr>
        <w:pStyle w:val="Heading2"/>
        <w:numPr>
          <w:ilvl w:val="0"/>
          <w:numId w:val="1"/>
        </w:numPr>
      </w:pPr>
      <w:bookmarkStart w:id="20" w:name="_Toc49384414"/>
      <w:r>
        <w:lastRenderedPageBreak/>
        <w:t>Schematics</w:t>
      </w:r>
      <w:bookmarkEnd w:id="20"/>
    </w:p>
    <w:p w14:paraId="48A5B2BF" w14:textId="1597E1F2" w:rsidR="002F1C38" w:rsidRDefault="002F1C38" w:rsidP="002F1C38"/>
    <w:p w14:paraId="231507D4" w14:textId="4CBEA6D9" w:rsidR="004B343D" w:rsidRPr="00A125F2" w:rsidRDefault="000E7AEF" w:rsidP="004306BD">
      <w:pPr>
        <w:pStyle w:val="Heading4"/>
        <w:ind w:left="360"/>
        <w:rPr>
          <w:u w:val="single"/>
        </w:rPr>
      </w:pPr>
      <w:r w:rsidRPr="00A125F2">
        <w:rPr>
          <w:u w:val="single"/>
        </w:rPr>
        <w:t>4.1 S</w:t>
      </w:r>
      <w:r w:rsidR="002602C0" w:rsidRPr="00A125F2">
        <w:rPr>
          <w:u w:val="single"/>
        </w:rPr>
        <w:t>ynchronous Design – RTL Schematic</w:t>
      </w:r>
    </w:p>
    <w:p w14:paraId="2033C60E" w14:textId="3DEAED55" w:rsidR="00560507" w:rsidRPr="00560507" w:rsidRDefault="00560507" w:rsidP="00560507"/>
    <w:p w14:paraId="326B94D6" w14:textId="3AC3BD55" w:rsidR="00453680" w:rsidRPr="004306BD" w:rsidRDefault="004D1267" w:rsidP="002F1C38">
      <w:r w:rsidRPr="004D1267">
        <w:drawing>
          <wp:anchor distT="0" distB="0" distL="114300" distR="114300" simplePos="0" relativeHeight="251705344" behindDoc="1" locked="0" layoutInCell="1" allowOverlap="1" wp14:anchorId="6DFD5C9F" wp14:editId="4D057B84">
            <wp:simplePos x="0" y="0"/>
            <wp:positionH relativeFrom="margin">
              <wp:align>right</wp:align>
            </wp:positionH>
            <wp:positionV relativeFrom="paragraph">
              <wp:posOffset>241463</wp:posOffset>
            </wp:positionV>
            <wp:extent cx="6858000" cy="4425315"/>
            <wp:effectExtent l="0" t="0" r="0" b="0"/>
            <wp:wrapTight wrapText="bothSides">
              <wp:wrapPolygon edited="0">
                <wp:start x="0" y="0"/>
                <wp:lineTo x="0" y="21479"/>
                <wp:lineTo x="21540" y="21479"/>
                <wp:lineTo x="21540" y="0"/>
                <wp:lineTo x="0" y="0"/>
              </wp:wrapPolygon>
            </wp:wrapTight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425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306BD">
        <w:rPr>
          <w:i/>
          <w:iCs/>
        </w:rPr>
        <w:t>Refer to appendix 6.1 for a full</w:t>
      </w:r>
      <w:r>
        <w:rPr>
          <w:i/>
          <w:iCs/>
        </w:rPr>
        <w:t xml:space="preserve"> implemented</w:t>
      </w:r>
      <w:r w:rsidR="004306BD">
        <w:rPr>
          <w:i/>
          <w:iCs/>
        </w:rPr>
        <w:t xml:space="preserve"> schematic view.</w:t>
      </w:r>
    </w:p>
    <w:p w14:paraId="208BAC41" w14:textId="060544A5" w:rsidR="00A24940" w:rsidRDefault="004D1267" w:rsidP="002F1C38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1" locked="0" layoutInCell="1" allowOverlap="1" wp14:anchorId="11761519" wp14:editId="0D5ADDC8">
                <wp:simplePos x="0" y="0"/>
                <wp:positionH relativeFrom="margin">
                  <wp:posOffset>350402</wp:posOffset>
                </wp:positionH>
                <wp:positionV relativeFrom="paragraph">
                  <wp:posOffset>4600871</wp:posOffset>
                </wp:positionV>
                <wp:extent cx="2257425" cy="184150"/>
                <wp:effectExtent l="0" t="0" r="9525" b="6350"/>
                <wp:wrapTight wrapText="bothSides">
                  <wp:wrapPolygon edited="0">
                    <wp:start x="0" y="0"/>
                    <wp:lineTo x="0" y="20110"/>
                    <wp:lineTo x="21509" y="20110"/>
                    <wp:lineTo x="21509" y="0"/>
                    <wp:lineTo x="0" y="0"/>
                  </wp:wrapPolygon>
                </wp:wrapTight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7425" cy="1841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4195E09" w14:textId="5BE63E66" w:rsidR="004306BD" w:rsidRPr="000327B1" w:rsidRDefault="004306BD" w:rsidP="004306BD">
                            <w:pPr>
                              <w:pStyle w:val="Caption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3D1823">
                              <w:rPr>
                                <w:noProof/>
                              </w:rPr>
                              <w:t>8</w:t>
                            </w:r>
                            <w:r>
                              <w:fldChar w:fldCharType="end"/>
                            </w:r>
                            <w:r>
                              <w:t xml:space="preserve"> RTL Schematic Register I/O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761519" id="Text Box 19" o:spid="_x0000_s1033" type="#_x0000_t202" style="position:absolute;margin-left:27.6pt;margin-top:362.25pt;width:177.75pt;height:14.5pt;z-index:-251624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" stroked="f">
                <v:textbox inset="0,0,0,0">
                  <w:txbxContent>
                    <w:p w14:paraId="34195E09" w14:textId="5BE63E66" w:rsidR="004306BD" w:rsidRPr="000327B1" w:rsidRDefault="004306BD" w:rsidP="004306BD">
                      <w:pPr>
                        <w:pStyle w:val="Caption"/>
                        <w:rPr>
                          <w:sz w:val="24"/>
                          <w:szCs w:val="24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3D1823">
                        <w:rPr>
                          <w:noProof/>
                        </w:rPr>
                        <w:t>8</w:t>
                      </w:r>
                      <w:r>
                        <w:fldChar w:fldCharType="end"/>
                      </w:r>
                      <w:r>
                        <w:t xml:space="preserve"> RTL Schematic Register I/O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325AF78E" w14:textId="32C9E28F" w:rsidR="008A5DC8" w:rsidRDefault="008A5DC8" w:rsidP="002F1C38"/>
    <w:p w14:paraId="7EB4FB5B" w14:textId="3445400C" w:rsidR="008A5DC8" w:rsidRDefault="00CA67F6" w:rsidP="002F1C38">
      <w:r>
        <w:rPr>
          <w:i/>
          <w:iCs/>
        </w:rPr>
        <w:t>Figure 6</w:t>
      </w:r>
      <w:r w:rsidR="004306BD">
        <w:t xml:space="preserve"> shows the RTL synthesized schematic for the synchronous design, </w:t>
      </w:r>
      <w:r w:rsidR="00F45375">
        <w:t xml:space="preserve">here we see that this design is quite </w:t>
      </w:r>
      <w:r w:rsidR="00131DC6">
        <w:t>like</w:t>
      </w:r>
      <w:r w:rsidR="00F45375">
        <w:t xml:space="preserve"> the implemented </w:t>
      </w:r>
      <w:r w:rsidR="00131DC6">
        <w:t>top-level</w:t>
      </w:r>
      <w:r w:rsidR="00F45375">
        <w:t xml:space="preserve"> design in </w:t>
      </w:r>
      <w:r w:rsidR="00F45375">
        <w:rPr>
          <w:i/>
          <w:iCs/>
        </w:rPr>
        <w:t>figure1</w:t>
      </w:r>
      <w:r w:rsidR="00F45375">
        <w:t>. Registers 1 and 2 (reg_1, reg_2) both have the</w:t>
      </w:r>
      <w:r w:rsidR="00A3234F">
        <w:t xml:space="preserve"> expected design I/O and most importantly a common </w:t>
      </w:r>
      <w:r w:rsidR="00D576CB">
        <w:t>CLK/RST</w:t>
      </w:r>
      <w:r w:rsidR="00A3234F">
        <w:t xml:space="preserve"> due to the synchronous nature of this device. </w:t>
      </w:r>
      <w:r w:rsidR="00EB7856">
        <w:t xml:space="preserve"> </w:t>
      </w:r>
    </w:p>
    <w:p w14:paraId="5FB19FA1" w14:textId="3C45BA8E" w:rsidR="004C67F7" w:rsidRDefault="004C67F7" w:rsidP="002F1C38"/>
    <w:p w14:paraId="5A12B5F9" w14:textId="3BB026FB" w:rsidR="004C67F7" w:rsidRDefault="00D576CB" w:rsidP="002F1C38">
      <w:pPr>
        <w:rPr>
          <w:b/>
          <w:bCs/>
        </w:rPr>
      </w:pPr>
      <w:r w:rsidRPr="00D576CB">
        <w:rPr>
          <w:b/>
          <w:bCs/>
        </w:rPr>
        <w:t xml:space="preserve">Note Design </w:t>
      </w:r>
      <w:r w:rsidRPr="00F067A4">
        <w:rPr>
          <w:b/>
          <w:bCs/>
          <w:color w:val="FF1571" w:themeColor="accent2"/>
        </w:rPr>
        <w:t>Assumption</w:t>
      </w:r>
      <w:r w:rsidRPr="00D576CB">
        <w:rPr>
          <w:b/>
          <w:bCs/>
        </w:rPr>
        <w:t>:</w:t>
      </w:r>
    </w:p>
    <w:p w14:paraId="6FD42E8B" w14:textId="7D7A6219" w:rsidR="00D576CB" w:rsidRPr="00A97FD1" w:rsidRDefault="00D11D25" w:rsidP="00D576CB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The component </w:t>
      </w:r>
      <w:r w:rsidRPr="00A173D5">
        <w:rPr>
          <w:b/>
          <w:bCs/>
        </w:rPr>
        <w:t>lock_sync</w:t>
      </w:r>
      <w:r>
        <w:t xml:space="preserve"> also operates on the same CLK/RST signal as the register</w:t>
      </w:r>
      <w:r w:rsidR="00FC79DC">
        <w:t>s</w:t>
      </w:r>
      <w:r>
        <w:t xml:space="preserve"> as I assumed that</w:t>
      </w:r>
      <w:r w:rsidR="00A173D5">
        <w:t xml:space="preserve"> this is what the spec wanted to be implemented, however, this can be change within the behavioral description of the component if required. </w:t>
      </w:r>
      <w:r w:rsidR="00A97FD1">
        <w:t xml:space="preserve"> </w:t>
      </w:r>
    </w:p>
    <w:p w14:paraId="5B1253E3" w14:textId="23609C9B" w:rsidR="00A97FD1" w:rsidRPr="00D576CB" w:rsidRDefault="00A97FD1" w:rsidP="00D576CB">
      <w:pPr>
        <w:pStyle w:val="ListParagraph"/>
        <w:numPr>
          <w:ilvl w:val="0"/>
          <w:numId w:val="3"/>
        </w:numPr>
        <w:rPr>
          <w:b/>
          <w:bCs/>
        </w:rPr>
      </w:pPr>
      <w:r>
        <w:t>I have since removed the functionality of this CLK signal on the LOCK (</w:t>
      </w:r>
      <w:r w:rsidR="00A125F2">
        <w:t>but the connection is still there and serves no purpose as of now – To be removed)</w:t>
      </w:r>
      <w:r w:rsidR="004A4D0F">
        <w:t xml:space="preserve"> </w:t>
      </w:r>
      <w:r w:rsidR="004A4D0F" w:rsidRPr="004A4D0F">
        <w:rPr>
          <w:color w:val="FF1571" w:themeColor="accent2"/>
        </w:rPr>
        <w:t>[</w:t>
      </w:r>
      <w:r w:rsidR="004A4D0F">
        <w:rPr>
          <w:color w:val="FF1571" w:themeColor="accent2"/>
        </w:rPr>
        <w:t>1</w:t>
      </w:r>
      <w:r w:rsidR="004A4D0F" w:rsidRPr="004A4D0F">
        <w:rPr>
          <w:color w:val="FF1571" w:themeColor="accent2"/>
        </w:rPr>
        <w:t>]</w:t>
      </w:r>
      <w:r w:rsidR="00A125F2" w:rsidRPr="004A4D0F">
        <w:rPr>
          <w:color w:val="FF1571" w:themeColor="accent2"/>
        </w:rPr>
        <w:t xml:space="preserve">. </w:t>
      </w:r>
    </w:p>
    <w:p w14:paraId="480792F2" w14:textId="659D322B" w:rsidR="008A5DC8" w:rsidRDefault="008A5DC8" w:rsidP="002F1C38"/>
    <w:p w14:paraId="76BD0DBD" w14:textId="646019CB" w:rsidR="00453680" w:rsidRDefault="00453680" w:rsidP="002F1C38"/>
    <w:p w14:paraId="645C4600" w14:textId="441E1DBF" w:rsidR="00560507" w:rsidRPr="00A125F2" w:rsidRDefault="00560507" w:rsidP="00560507">
      <w:pPr>
        <w:pStyle w:val="Heading4"/>
        <w:ind w:left="360"/>
        <w:rPr>
          <w:u w:val="single"/>
        </w:rPr>
      </w:pPr>
      <w:r w:rsidRPr="00A125F2">
        <w:rPr>
          <w:u w:val="single"/>
        </w:rPr>
        <w:lastRenderedPageBreak/>
        <w:t>4.</w:t>
      </w:r>
      <w:r w:rsidRPr="00A125F2">
        <w:rPr>
          <w:u w:val="single"/>
        </w:rPr>
        <w:t>2</w:t>
      </w:r>
      <w:r w:rsidRPr="00A125F2">
        <w:rPr>
          <w:u w:val="single"/>
        </w:rPr>
        <w:t xml:space="preserve"> </w:t>
      </w:r>
      <w:r w:rsidR="00A97FD1" w:rsidRPr="00A125F2">
        <w:rPr>
          <w:u w:val="single"/>
        </w:rPr>
        <w:t>As</w:t>
      </w:r>
      <w:r w:rsidRPr="00A125F2">
        <w:rPr>
          <w:u w:val="single"/>
        </w:rPr>
        <w:t>ynchronous Design – RTL Schematic</w:t>
      </w:r>
    </w:p>
    <w:p w14:paraId="4F4006FD" w14:textId="47D354FD" w:rsidR="002F1C38" w:rsidRDefault="0021375C" w:rsidP="002F1C38">
      <w:r w:rsidRPr="0021375C">
        <w:drawing>
          <wp:anchor distT="0" distB="0" distL="114300" distR="114300" simplePos="0" relativeHeight="251708416" behindDoc="1" locked="0" layoutInCell="1" allowOverlap="1" wp14:anchorId="0C6E418A" wp14:editId="61A43C68">
            <wp:simplePos x="0" y="0"/>
            <wp:positionH relativeFrom="column">
              <wp:posOffset>-138223</wp:posOffset>
            </wp:positionH>
            <wp:positionV relativeFrom="paragraph">
              <wp:posOffset>196614</wp:posOffset>
            </wp:positionV>
            <wp:extent cx="6858000" cy="4231640"/>
            <wp:effectExtent l="0" t="0" r="0" b="0"/>
            <wp:wrapTight wrapText="bothSides">
              <wp:wrapPolygon edited="0">
                <wp:start x="0" y="0"/>
                <wp:lineTo x="0" y="21490"/>
                <wp:lineTo x="21540" y="21490"/>
                <wp:lineTo x="21540" y="0"/>
                <wp:lineTo x="0" y="0"/>
              </wp:wrapPolygon>
            </wp:wrapTight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231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9DA921" w14:textId="117043A2" w:rsidR="002F1C38" w:rsidRDefault="00A125F2" w:rsidP="002F1C38"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1" locked="0" layoutInCell="1" allowOverlap="1" wp14:anchorId="7401CA97" wp14:editId="0D192DE8">
                <wp:simplePos x="0" y="0"/>
                <wp:positionH relativeFrom="column">
                  <wp:posOffset>1669105</wp:posOffset>
                </wp:positionH>
                <wp:positionV relativeFrom="paragraph">
                  <wp:posOffset>4247102</wp:posOffset>
                </wp:positionV>
                <wp:extent cx="3104515" cy="191135"/>
                <wp:effectExtent l="0" t="0" r="635" b="0"/>
                <wp:wrapTight wrapText="bothSides">
                  <wp:wrapPolygon edited="0">
                    <wp:start x="0" y="0"/>
                    <wp:lineTo x="0" y="19375"/>
                    <wp:lineTo x="21472" y="19375"/>
                    <wp:lineTo x="21472" y="0"/>
                    <wp:lineTo x="0" y="0"/>
                  </wp:wrapPolygon>
                </wp:wrapTight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4515" cy="1911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3B34D81" w14:textId="741B4197" w:rsidR="00A125F2" w:rsidRPr="00BA7FC7" w:rsidRDefault="00A125F2" w:rsidP="00A125F2">
                            <w:pPr>
                              <w:pStyle w:val="Caption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3D1823">
                              <w:rPr>
                                <w:noProof/>
                              </w:rPr>
                              <w:t>9</w:t>
                            </w:r>
                            <w:r>
                              <w:fldChar w:fldCharType="end"/>
                            </w:r>
                            <w:r>
                              <w:t xml:space="preserve"> Asynchronous Design RTL Schematic - Uncommon Clock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01CA97" id="Text Box 40" o:spid="_x0000_s1034" type="#_x0000_t202" style="position:absolute;margin-left:131.45pt;margin-top:334.4pt;width:244.45pt;height:15.05pt;z-index:-25159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" stroked="f">
                <v:textbox inset="0,0,0,0">
                  <w:txbxContent>
                    <w:p w14:paraId="33B34D81" w14:textId="741B4197" w:rsidR="00A125F2" w:rsidRPr="00BA7FC7" w:rsidRDefault="00A125F2" w:rsidP="00A125F2">
                      <w:pPr>
                        <w:pStyle w:val="Caption"/>
                        <w:rPr>
                          <w:sz w:val="24"/>
                          <w:szCs w:val="24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3D1823">
                        <w:rPr>
                          <w:noProof/>
                        </w:rPr>
                        <w:t>9</w:t>
                      </w:r>
                      <w:r>
                        <w:fldChar w:fldCharType="end"/>
                      </w:r>
                      <w:r>
                        <w:t xml:space="preserve"> Asynchronous Design RTL Schematic - Uncommon Clock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1946ECA2" w14:textId="3434E801" w:rsidR="00CA67F6" w:rsidRDefault="00CA67F6" w:rsidP="002F1C38"/>
    <w:p w14:paraId="3E9DBA08" w14:textId="7548E08D" w:rsidR="00CA67F6" w:rsidRDefault="00CA67F6" w:rsidP="002F1C38"/>
    <w:p w14:paraId="691003BD" w14:textId="009B23B0" w:rsidR="00C63546" w:rsidRDefault="00C23873" w:rsidP="002F1C38">
      <w:r>
        <w:t xml:space="preserve">Comparing the asynchronous design to the synchronous design, it is seen that the register clocks are independent. This theoretically allows for faster processing </w:t>
      </w:r>
      <w:r w:rsidR="00BC0E84">
        <w:t xml:space="preserve">speed as </w:t>
      </w:r>
      <w:r w:rsidR="00BC0E84" w:rsidRPr="00C254CA">
        <w:rPr>
          <w:b/>
          <w:bCs/>
        </w:rPr>
        <w:t xml:space="preserve">their </w:t>
      </w:r>
      <w:r w:rsidR="00C254CA" w:rsidRPr="00C254CA">
        <w:rPr>
          <w:b/>
          <w:bCs/>
        </w:rPr>
        <w:t xml:space="preserve">speed is limited mainly by the </w:t>
      </w:r>
      <w:r w:rsidR="00C254CA" w:rsidRPr="003D68BB">
        <w:rPr>
          <w:b/>
          <w:bCs/>
          <w:color w:val="FF1571" w:themeColor="accent2"/>
        </w:rPr>
        <w:t xml:space="preserve">propagation delay </w:t>
      </w:r>
      <w:r w:rsidR="00C254CA" w:rsidRPr="00C254CA">
        <w:rPr>
          <w:b/>
          <w:bCs/>
        </w:rPr>
        <w:t xml:space="preserve">of the </w:t>
      </w:r>
      <w:r w:rsidR="003D68BB">
        <w:rPr>
          <w:b/>
          <w:bCs/>
        </w:rPr>
        <w:t>logic gates/circuit</w:t>
      </w:r>
      <w:r w:rsidR="00C254CA">
        <w:t xml:space="preserve"> (not having to wait for a clock).</w:t>
      </w:r>
      <w:r w:rsidR="00184AFC">
        <w:t xml:space="preserve"> This would be the ideal design for combinational lock circuit. </w:t>
      </w:r>
      <w:r w:rsidR="00C254CA">
        <w:t xml:space="preserve"> </w:t>
      </w:r>
    </w:p>
    <w:p w14:paraId="760218A9" w14:textId="4978FAAA" w:rsidR="00C63546" w:rsidRDefault="00C63546" w:rsidP="002F1C38"/>
    <w:p w14:paraId="41351B8F" w14:textId="11B902CF" w:rsidR="00C63546" w:rsidRDefault="00F067A4" w:rsidP="002F1C38">
      <w:pPr>
        <w:rPr>
          <w:b/>
          <w:bCs/>
        </w:rPr>
      </w:pPr>
      <w:r w:rsidRPr="00D576CB">
        <w:rPr>
          <w:b/>
          <w:bCs/>
        </w:rPr>
        <w:t>Note Design</w:t>
      </w:r>
      <w:r w:rsidRPr="00F067A4">
        <w:rPr>
          <w:b/>
          <w:bCs/>
          <w:color w:val="FF1571" w:themeColor="accent2"/>
        </w:rPr>
        <w:t xml:space="preserve"> Assumption</w:t>
      </w:r>
      <w:r w:rsidRPr="00D576CB">
        <w:rPr>
          <w:b/>
          <w:bCs/>
        </w:rPr>
        <w:t>:</w:t>
      </w:r>
    </w:p>
    <w:p w14:paraId="3232995A" w14:textId="636BD109" w:rsidR="00BE2AF6" w:rsidRDefault="00F067A4" w:rsidP="00F067A4">
      <w:pPr>
        <w:pStyle w:val="ListParagraph"/>
        <w:numPr>
          <w:ilvl w:val="0"/>
          <w:numId w:val="5"/>
        </w:numPr>
      </w:pPr>
      <w:r>
        <w:t xml:space="preserve">I initially interpreted the push buttons to work as an ‘Enable’ in both </w:t>
      </w:r>
      <w:r w:rsidR="00BE2AF6">
        <w:t>the designs, hence why there’s both a button input and a clock input to the registers</w:t>
      </w:r>
      <w:r w:rsidR="004A4D0F">
        <w:t xml:space="preserve"> </w:t>
      </w:r>
      <w:r w:rsidR="004A4D0F" w:rsidRPr="004A4D0F">
        <w:rPr>
          <w:color w:val="FF1571" w:themeColor="accent2"/>
        </w:rPr>
        <w:t>[</w:t>
      </w:r>
      <w:r w:rsidR="004A4D0F">
        <w:rPr>
          <w:color w:val="FF1571" w:themeColor="accent2"/>
        </w:rPr>
        <w:t>2</w:t>
      </w:r>
      <w:r w:rsidR="004A4D0F" w:rsidRPr="004A4D0F">
        <w:rPr>
          <w:color w:val="FF1571" w:themeColor="accent2"/>
        </w:rPr>
        <w:t>]</w:t>
      </w:r>
      <w:r w:rsidR="00BE2AF6" w:rsidRPr="004A4D0F">
        <w:rPr>
          <w:color w:val="FF1571" w:themeColor="accent2"/>
        </w:rPr>
        <w:t xml:space="preserve">. </w:t>
      </w:r>
    </w:p>
    <w:p w14:paraId="7852A57B" w14:textId="77FAD879" w:rsidR="00A86A50" w:rsidRDefault="00A86A50" w:rsidP="00A86A50">
      <w:pPr>
        <w:pStyle w:val="ListParagraph"/>
        <w:numPr>
          <w:ilvl w:val="0"/>
          <w:numId w:val="5"/>
        </w:numPr>
      </w:pPr>
      <w:r>
        <w:t xml:space="preserve">In the test bed these two signals are essentially linked together (for individual register – remains asynchronous). As the register entity I made requires them </w:t>
      </w:r>
      <w:r w:rsidRPr="00A86A50">
        <w:rPr>
          <w:b/>
          <w:bCs/>
        </w:rPr>
        <w:t>both to be high</w:t>
      </w:r>
      <w:r>
        <w:t xml:space="preserve">, to process input. </w:t>
      </w:r>
    </w:p>
    <w:p w14:paraId="169C99A8" w14:textId="10BF846C" w:rsidR="00C63546" w:rsidRDefault="00C63546" w:rsidP="002F1C38"/>
    <w:p w14:paraId="1E47D42A" w14:textId="44A31A30" w:rsidR="00C63546" w:rsidRDefault="00C63546" w:rsidP="002F1C38"/>
    <w:p w14:paraId="40306F7D" w14:textId="1D31F643" w:rsidR="00C63546" w:rsidRDefault="00C63546" w:rsidP="002F1C38"/>
    <w:p w14:paraId="20C138BD" w14:textId="2FAA80AE" w:rsidR="00C63546" w:rsidRDefault="00C63546" w:rsidP="002F1C38"/>
    <w:p w14:paraId="3B175AC5" w14:textId="61B4515A" w:rsidR="00C63546" w:rsidRDefault="00C63546" w:rsidP="002F1C38"/>
    <w:p w14:paraId="5DA1C5EE" w14:textId="22332C4E" w:rsidR="004C67F7" w:rsidRDefault="004C67F7" w:rsidP="002F1C38"/>
    <w:p w14:paraId="203774F2" w14:textId="0A8E1BC5" w:rsidR="004C67F7" w:rsidRDefault="004C67F7" w:rsidP="002F1C38"/>
    <w:p w14:paraId="08CBFC5B" w14:textId="149CF3D9" w:rsidR="004C67F7" w:rsidRDefault="004C67F7" w:rsidP="002F1C38"/>
    <w:p w14:paraId="64437591" w14:textId="0B021C30" w:rsidR="004C67F7" w:rsidRDefault="004C67F7" w:rsidP="002F1C38"/>
    <w:p w14:paraId="6B000F1D" w14:textId="7C50B5C8" w:rsidR="004C67F7" w:rsidRDefault="004C67F7" w:rsidP="002F1C38"/>
    <w:p w14:paraId="1B374FE8" w14:textId="34014283" w:rsidR="00CA67F6" w:rsidRDefault="00CA67F6" w:rsidP="002F1C38"/>
    <w:p w14:paraId="2F615D27" w14:textId="1B7FC4AD" w:rsidR="00CA67F6" w:rsidRDefault="006C650B" w:rsidP="00C63546">
      <w:pPr>
        <w:pStyle w:val="Heading2"/>
        <w:numPr>
          <w:ilvl w:val="0"/>
          <w:numId w:val="1"/>
        </w:numPr>
      </w:pPr>
      <w:r>
        <w:lastRenderedPageBreak/>
        <w:t xml:space="preserve">FPGA </w:t>
      </w:r>
      <w:r w:rsidR="00C63546">
        <w:t xml:space="preserve">Resource Consumption </w:t>
      </w:r>
    </w:p>
    <w:p w14:paraId="2EFFF1AB" w14:textId="3CE10CC8" w:rsidR="00CA67F6" w:rsidRPr="003D68BB" w:rsidRDefault="002E0439" w:rsidP="002E0439">
      <w:pPr>
        <w:pStyle w:val="Heading4"/>
        <w:rPr>
          <w:u w:val="single"/>
        </w:rPr>
      </w:pPr>
      <w:r w:rsidRPr="003D68BB">
        <w:rPr>
          <w:u w:val="single"/>
        </w:rPr>
        <w:drawing>
          <wp:anchor distT="0" distB="0" distL="114300" distR="114300" simplePos="0" relativeHeight="251699200" behindDoc="1" locked="0" layoutInCell="1" allowOverlap="1" wp14:anchorId="0203F8C7" wp14:editId="0B2FA42E">
            <wp:simplePos x="0" y="0"/>
            <wp:positionH relativeFrom="margin">
              <wp:align>center</wp:align>
            </wp:positionH>
            <wp:positionV relativeFrom="paragraph">
              <wp:posOffset>383900</wp:posOffset>
            </wp:positionV>
            <wp:extent cx="6592220" cy="1066949"/>
            <wp:effectExtent l="0" t="0" r="0" b="0"/>
            <wp:wrapTight wrapText="bothSides">
              <wp:wrapPolygon edited="0">
                <wp:start x="0" y="0"/>
                <wp:lineTo x="0" y="21214"/>
                <wp:lineTo x="21535" y="21214"/>
                <wp:lineTo x="21535" y="0"/>
                <wp:lineTo x="0" y="0"/>
              </wp:wrapPolygon>
            </wp:wrapTight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2220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D68BB">
        <w:rPr>
          <w:u w:val="single"/>
        </w:rPr>
        <w:t>5</w:t>
      </w:r>
      <w:r w:rsidRPr="003D68BB">
        <w:rPr>
          <w:u w:val="single"/>
        </w:rPr>
        <w:t xml:space="preserve">.1 </w:t>
      </w:r>
      <w:r w:rsidRPr="003D68BB">
        <w:rPr>
          <w:u w:val="single"/>
        </w:rPr>
        <w:t>Resource Consumption</w:t>
      </w:r>
      <w:r w:rsidRPr="003D68BB">
        <w:rPr>
          <w:u w:val="single"/>
        </w:rPr>
        <w:t xml:space="preserve"> – </w:t>
      </w:r>
      <w:r w:rsidRPr="003D68BB">
        <w:rPr>
          <w:u w:val="single"/>
        </w:rPr>
        <w:t>Synchronous Design</w:t>
      </w:r>
    </w:p>
    <w:p w14:paraId="5653DBF2" w14:textId="061AE44E" w:rsidR="00CA67F6" w:rsidRDefault="00CA67F6" w:rsidP="002F1C38"/>
    <w:p w14:paraId="5FA3ADF1" w14:textId="20B437B7" w:rsidR="00CA67F6" w:rsidRDefault="002E0439" w:rsidP="002F1C38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1" locked="0" layoutInCell="1" allowOverlap="1" wp14:anchorId="5C41E297" wp14:editId="59C3BC8A">
                <wp:simplePos x="0" y="0"/>
                <wp:positionH relativeFrom="column">
                  <wp:posOffset>2143125</wp:posOffset>
                </wp:positionH>
                <wp:positionV relativeFrom="paragraph">
                  <wp:posOffset>1105535</wp:posOffset>
                </wp:positionV>
                <wp:extent cx="3122930" cy="165735"/>
                <wp:effectExtent l="0" t="0" r="1270" b="5715"/>
                <wp:wrapTight wrapText="bothSides">
                  <wp:wrapPolygon edited="0">
                    <wp:start x="0" y="0"/>
                    <wp:lineTo x="0" y="19862"/>
                    <wp:lineTo x="21477" y="19862"/>
                    <wp:lineTo x="21477" y="0"/>
                    <wp:lineTo x="0" y="0"/>
                  </wp:wrapPolygon>
                </wp:wrapTight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2930" cy="1657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B894FCB" w14:textId="4D2572E7" w:rsidR="002E0439" w:rsidRPr="008C1D99" w:rsidRDefault="002E0439" w:rsidP="002E0439">
                            <w:pPr>
                              <w:pStyle w:val="Caption"/>
                              <w:rPr>
                                <w:i w:val="0"/>
                                <w:color w:val="3B4455" w:themeColor="accent1"/>
                                <w:sz w:val="30"/>
                                <w:szCs w:val="24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3D1823">
                              <w:rPr>
                                <w:noProof/>
                              </w:rPr>
                              <w:t>10</w:t>
                            </w:r>
                            <w:r>
                              <w:fldChar w:fldCharType="end"/>
                            </w:r>
                            <w:r>
                              <w:t xml:space="preserve"> The </w:t>
                            </w:r>
                            <w:r w:rsidR="00AB7A34">
                              <w:t xml:space="preserve">FPGA </w:t>
                            </w:r>
                            <w:r>
                              <w:t>resource utilization of the implemented design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41E297" id="Text Box 29" o:spid="_x0000_s1035" type="#_x0000_t202" style="position:absolute;margin-left:168.75pt;margin-top:87.05pt;width:245.9pt;height:13.05pt;z-index:-25161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" stroked="f">
                <v:textbox inset="0,0,0,0">
                  <w:txbxContent>
                    <w:p w14:paraId="2B894FCB" w14:textId="4D2572E7" w:rsidR="002E0439" w:rsidRPr="008C1D99" w:rsidRDefault="002E0439" w:rsidP="002E0439">
                      <w:pPr>
                        <w:pStyle w:val="Caption"/>
                        <w:rPr>
                          <w:i w:val="0"/>
                          <w:color w:val="3B4455" w:themeColor="accent1"/>
                          <w:sz w:val="30"/>
                          <w:szCs w:val="24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3D1823">
                        <w:rPr>
                          <w:noProof/>
                        </w:rPr>
                        <w:t>10</w:t>
                      </w:r>
                      <w:r>
                        <w:fldChar w:fldCharType="end"/>
                      </w:r>
                      <w:r>
                        <w:t xml:space="preserve"> The </w:t>
                      </w:r>
                      <w:r w:rsidR="00AB7A34">
                        <w:t xml:space="preserve">FPGA </w:t>
                      </w:r>
                      <w:r>
                        <w:t>resource utilization of the implemented design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4515981C" w14:textId="0468E0AC" w:rsidR="00CA67F6" w:rsidRDefault="00CA67F6" w:rsidP="002F1C38"/>
    <w:p w14:paraId="0C6738F8" w14:textId="1F5ADF0A" w:rsidR="00CA67F6" w:rsidRDefault="00CA67F6" w:rsidP="002F1C38"/>
    <w:p w14:paraId="5347C333" w14:textId="3A819E30" w:rsidR="004D7B9E" w:rsidRDefault="004C67F7" w:rsidP="002F1C38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1" locked="0" layoutInCell="1" allowOverlap="1" wp14:anchorId="199E62F8" wp14:editId="4CA76AED">
                <wp:simplePos x="0" y="0"/>
                <wp:positionH relativeFrom="column">
                  <wp:posOffset>239395</wp:posOffset>
                </wp:positionH>
                <wp:positionV relativeFrom="paragraph">
                  <wp:posOffset>2899410</wp:posOffset>
                </wp:positionV>
                <wp:extent cx="626808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680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20A91A2" w14:textId="7BE26B77" w:rsidR="004C67F7" w:rsidRPr="006642AC" w:rsidRDefault="004C67F7" w:rsidP="004C67F7">
                            <w:pPr>
                              <w:pStyle w:val="Caption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3D1823">
                              <w:rPr>
                                <w:noProof/>
                              </w:rPr>
                              <w:t>11</w:t>
                            </w:r>
                            <w:r>
                              <w:fldChar w:fldCharType="end"/>
                            </w:r>
                            <w:r>
                              <w:t xml:space="preserve"> </w:t>
                            </w:r>
                            <w:r w:rsidRPr="00F82C43">
                              <w:t>Power Usage - Synchronous Design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9E62F8" id="Text Box 34" o:spid="_x0000_s1036" type="#_x0000_t202" style="position:absolute;margin-left:18.85pt;margin-top:228.3pt;width:493.55pt;height:.05pt;z-index:-251609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" stroked="f">
                <v:textbox style="mso-fit-shape-to-text:t" inset="0,0,0,0">
                  <w:txbxContent>
                    <w:p w14:paraId="120A91A2" w14:textId="7BE26B77" w:rsidR="004C67F7" w:rsidRPr="006642AC" w:rsidRDefault="004C67F7" w:rsidP="004C67F7">
                      <w:pPr>
                        <w:pStyle w:val="Caption"/>
                        <w:rPr>
                          <w:sz w:val="24"/>
                          <w:szCs w:val="24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3D1823">
                        <w:rPr>
                          <w:noProof/>
                        </w:rPr>
                        <w:t>11</w:t>
                      </w:r>
                      <w:r>
                        <w:fldChar w:fldCharType="end"/>
                      </w:r>
                      <w:r>
                        <w:t xml:space="preserve"> </w:t>
                      </w:r>
                      <w:r w:rsidRPr="00F82C43">
                        <w:t>Power Usage - Synchronous Design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DB3B29" w:rsidRPr="001D19FF">
        <w:drawing>
          <wp:anchor distT="0" distB="0" distL="114300" distR="114300" simplePos="0" relativeHeight="251702272" behindDoc="1" locked="0" layoutInCell="1" allowOverlap="1" wp14:anchorId="14A8FA52" wp14:editId="05288931">
            <wp:simplePos x="0" y="0"/>
            <wp:positionH relativeFrom="column">
              <wp:posOffset>240016</wp:posOffset>
            </wp:positionH>
            <wp:positionV relativeFrom="paragraph">
              <wp:posOffset>4032</wp:posOffset>
            </wp:positionV>
            <wp:extent cx="6268085" cy="2838450"/>
            <wp:effectExtent l="0" t="0" r="0" b="0"/>
            <wp:wrapTight wrapText="bothSides">
              <wp:wrapPolygon edited="0">
                <wp:start x="0" y="0"/>
                <wp:lineTo x="0" y="21455"/>
                <wp:lineTo x="21532" y="21455"/>
                <wp:lineTo x="21532" y="0"/>
                <wp:lineTo x="0" y="0"/>
              </wp:wrapPolygon>
            </wp:wrapTight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808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9B484D" w14:textId="753A7E99" w:rsidR="004D7B9E" w:rsidRDefault="004D7B9E" w:rsidP="002F1C38"/>
    <w:p w14:paraId="3A03AE40" w14:textId="025E05D4" w:rsidR="004D7B9E" w:rsidRDefault="004D7B9E" w:rsidP="002F1C38"/>
    <w:p w14:paraId="5D84ECF5" w14:textId="77777777" w:rsidR="004D7B9E" w:rsidRDefault="004D7B9E" w:rsidP="002F1C38"/>
    <w:p w14:paraId="1AECE52C" w14:textId="0D208F58" w:rsidR="00CA67F6" w:rsidRDefault="00CA67F6" w:rsidP="002F1C38"/>
    <w:p w14:paraId="3527EBF3" w14:textId="57939FF8" w:rsidR="00CA67F6" w:rsidRDefault="00CA67F6" w:rsidP="002F1C38"/>
    <w:p w14:paraId="556CCD00" w14:textId="4A016605" w:rsidR="00CA67F6" w:rsidRDefault="00CA67F6" w:rsidP="002F1C38"/>
    <w:p w14:paraId="32B3B2AC" w14:textId="32DA36B1" w:rsidR="00CA67F6" w:rsidRDefault="00CA67F6" w:rsidP="002F1C38"/>
    <w:p w14:paraId="779990BD" w14:textId="59529826" w:rsidR="00CA67F6" w:rsidRDefault="00CA67F6" w:rsidP="002F1C38"/>
    <w:p w14:paraId="50A3BC73" w14:textId="77777777" w:rsidR="00CA67F6" w:rsidRDefault="00CA67F6" w:rsidP="002F1C38"/>
    <w:p w14:paraId="095DD062" w14:textId="77777777" w:rsidR="001D19FF" w:rsidRDefault="001D19FF" w:rsidP="002F1C38"/>
    <w:p w14:paraId="5154BECA" w14:textId="77777777" w:rsidR="001D19FF" w:rsidRDefault="001D19FF" w:rsidP="002F1C38"/>
    <w:p w14:paraId="1216E01E" w14:textId="77777777" w:rsidR="001D19FF" w:rsidRDefault="001D19FF" w:rsidP="002F1C38"/>
    <w:p w14:paraId="375B24AF" w14:textId="77777777" w:rsidR="001D19FF" w:rsidRDefault="001D19FF" w:rsidP="002F1C38"/>
    <w:p w14:paraId="5E69C007" w14:textId="29B334B2" w:rsidR="001D19FF" w:rsidRDefault="001D19FF" w:rsidP="002F1C38"/>
    <w:p w14:paraId="74A63D2A" w14:textId="7A6245B7" w:rsidR="001D19FF" w:rsidRDefault="001D19FF" w:rsidP="002F1C38"/>
    <w:p w14:paraId="2286E7FB" w14:textId="20020492" w:rsidR="001D19FF" w:rsidRDefault="001D19FF" w:rsidP="002F1C38"/>
    <w:p w14:paraId="2CE17A0D" w14:textId="526F278E" w:rsidR="001D19FF" w:rsidRDefault="00287212" w:rsidP="002F1C38">
      <w:r>
        <w:t xml:space="preserve">The </w:t>
      </w:r>
      <w:r w:rsidR="00695CFB">
        <w:t xml:space="preserve">power usage is based on </w:t>
      </w:r>
      <w:r w:rsidR="00695CFB" w:rsidRPr="003D68BB">
        <w:rPr>
          <w:b/>
          <w:bCs/>
        </w:rPr>
        <w:t>default Vivado config</w:t>
      </w:r>
      <w:r w:rsidR="00695CFB">
        <w:t xml:space="preserve"> settings for a power </w:t>
      </w:r>
      <w:r w:rsidR="002851EE">
        <w:t>supply</w:t>
      </w:r>
      <w:r w:rsidR="00695CFB">
        <w:t xml:space="preserve">, as </w:t>
      </w:r>
      <w:r w:rsidR="00541F93">
        <w:t>device specifications are not</w:t>
      </w:r>
      <w:r w:rsidR="00BE4A1D">
        <w:t xml:space="preserve"> listed in the spec</w:t>
      </w:r>
      <w:r w:rsidR="002851EE">
        <w:t>.</w:t>
      </w:r>
      <w:r w:rsidR="00BE4A1D">
        <w:t xml:space="preserve"> </w:t>
      </w:r>
    </w:p>
    <w:p w14:paraId="0D4D5EF0" w14:textId="77777777" w:rsidR="00326596" w:rsidRDefault="00326596" w:rsidP="002F1C38"/>
    <w:p w14:paraId="025ED4AB" w14:textId="142C996D" w:rsidR="001D19FF" w:rsidRPr="002851EE" w:rsidRDefault="00326596" w:rsidP="002F1C38">
      <w:r>
        <w:rPr>
          <w:i/>
          <w:iCs/>
        </w:rPr>
        <w:t>Figure 9</w:t>
      </w:r>
      <w:r w:rsidR="002851EE">
        <w:t xml:space="preserve"> shows the total usage of components on the synthesized designed that is to be implemented on the FPGA. </w:t>
      </w:r>
    </w:p>
    <w:p w14:paraId="2EA93310" w14:textId="19CAC806" w:rsidR="001D19FF" w:rsidRDefault="001D19FF" w:rsidP="002F1C38"/>
    <w:p w14:paraId="13683B84" w14:textId="20BFE64F" w:rsidR="00A86A50" w:rsidRDefault="00A86A50" w:rsidP="002F1C38"/>
    <w:p w14:paraId="7CF336BE" w14:textId="19881342" w:rsidR="00A86A50" w:rsidRDefault="00A86A50" w:rsidP="002F1C38"/>
    <w:p w14:paraId="145784C0" w14:textId="7C8C6EF2" w:rsidR="00A86A50" w:rsidRDefault="00A86A50" w:rsidP="002F1C38"/>
    <w:p w14:paraId="328938C5" w14:textId="5553A4F9" w:rsidR="00A86A50" w:rsidRDefault="00A86A50" w:rsidP="002F1C38"/>
    <w:p w14:paraId="04ECC245" w14:textId="09E5946E" w:rsidR="00A86A50" w:rsidRDefault="00A86A50" w:rsidP="002F1C38"/>
    <w:p w14:paraId="477BFEC0" w14:textId="7AE8EDD4" w:rsidR="00A86A50" w:rsidRDefault="00A86A50" w:rsidP="002F1C38"/>
    <w:p w14:paraId="54F8D54D" w14:textId="691BCB67" w:rsidR="00A86A50" w:rsidRDefault="00A86A50" w:rsidP="002F1C38"/>
    <w:p w14:paraId="6A5725DA" w14:textId="2C540A91" w:rsidR="00A86A50" w:rsidRDefault="00A86A50" w:rsidP="002F1C38"/>
    <w:p w14:paraId="2F262582" w14:textId="6579B4FB" w:rsidR="00A86A50" w:rsidRDefault="00A86A50" w:rsidP="002F1C38"/>
    <w:p w14:paraId="0920E956" w14:textId="77777777" w:rsidR="00A86A50" w:rsidRDefault="00A86A50" w:rsidP="002F1C38"/>
    <w:p w14:paraId="0529F3A1" w14:textId="0685516E" w:rsidR="001D19FF" w:rsidRDefault="001D19FF" w:rsidP="002F1C38"/>
    <w:p w14:paraId="439197A4" w14:textId="383D113B" w:rsidR="001D19FF" w:rsidRPr="003D68BB" w:rsidRDefault="00326596" w:rsidP="00326596">
      <w:pPr>
        <w:pStyle w:val="Heading4"/>
        <w:rPr>
          <w:u w:val="single"/>
        </w:rPr>
      </w:pPr>
      <w:r w:rsidRPr="003D68BB">
        <w:rPr>
          <w:u w:val="single"/>
        </w:rPr>
        <w:lastRenderedPageBreak/>
        <w:t>5.</w:t>
      </w:r>
      <w:r w:rsidR="00A86A50" w:rsidRPr="003D68BB">
        <w:rPr>
          <w:u w:val="single"/>
        </w:rPr>
        <w:t>2</w:t>
      </w:r>
      <w:r w:rsidRPr="003D68BB">
        <w:rPr>
          <w:u w:val="single"/>
        </w:rPr>
        <w:t xml:space="preserve"> Resource Consumption – </w:t>
      </w:r>
      <w:r w:rsidR="00A86A50" w:rsidRPr="003D68BB">
        <w:rPr>
          <w:u w:val="single"/>
        </w:rPr>
        <w:t>As</w:t>
      </w:r>
      <w:r w:rsidRPr="003D68BB">
        <w:rPr>
          <w:u w:val="single"/>
        </w:rPr>
        <w:t>ynchronous Desig</w:t>
      </w:r>
      <w:r w:rsidRPr="003D68BB">
        <w:rPr>
          <w:u w:val="single"/>
        </w:rPr>
        <w:t>n</w:t>
      </w:r>
    </w:p>
    <w:p w14:paraId="7DF03E84" w14:textId="3DCDA6C4" w:rsidR="001D19FF" w:rsidRDefault="00AB7A34" w:rsidP="002F1C38"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1" locked="0" layoutInCell="1" allowOverlap="1" wp14:anchorId="1A861E5A" wp14:editId="7A641536">
                <wp:simplePos x="0" y="0"/>
                <wp:positionH relativeFrom="margin">
                  <wp:posOffset>1757548</wp:posOffset>
                </wp:positionH>
                <wp:positionV relativeFrom="paragraph">
                  <wp:posOffset>1376680</wp:posOffset>
                </wp:positionV>
                <wp:extent cx="3443605" cy="177800"/>
                <wp:effectExtent l="0" t="0" r="4445" b="0"/>
                <wp:wrapTight wrapText="bothSides">
                  <wp:wrapPolygon edited="0">
                    <wp:start x="0" y="0"/>
                    <wp:lineTo x="0" y="18514"/>
                    <wp:lineTo x="21508" y="18514"/>
                    <wp:lineTo x="21508" y="0"/>
                    <wp:lineTo x="0" y="0"/>
                  </wp:wrapPolygon>
                </wp:wrapTight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3605" cy="1778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34F7993" w14:textId="11359D2E" w:rsidR="00AB7A34" w:rsidRPr="007374EA" w:rsidRDefault="00AB7A34" w:rsidP="00AB7A34">
                            <w:pPr>
                              <w:pStyle w:val="Caption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3D1823">
                              <w:rPr>
                                <w:noProof/>
                              </w:rPr>
                              <w:t>12</w:t>
                            </w:r>
                            <w:r>
                              <w:fldChar w:fldCharType="end"/>
                            </w:r>
                            <w:r>
                              <w:t xml:space="preserve"> Asynchronous Design, Implementation (FBGA) resource consumption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861E5A" id="Text Box 44" o:spid="_x0000_s1037" type="#_x0000_t202" style="position:absolute;margin-left:138.4pt;margin-top:108.4pt;width:271.15pt;height:14pt;z-index:-251594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" stroked="f">
                <v:textbox inset="0,0,0,0">
                  <w:txbxContent>
                    <w:p w14:paraId="034F7993" w14:textId="11359D2E" w:rsidR="00AB7A34" w:rsidRPr="007374EA" w:rsidRDefault="00AB7A34" w:rsidP="00AB7A34">
                      <w:pPr>
                        <w:pStyle w:val="Caption"/>
                        <w:rPr>
                          <w:sz w:val="24"/>
                          <w:szCs w:val="24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3D1823">
                        <w:rPr>
                          <w:noProof/>
                        </w:rPr>
                        <w:t>12</w:t>
                      </w:r>
                      <w:r>
                        <w:fldChar w:fldCharType="end"/>
                      </w:r>
                      <w:r>
                        <w:t xml:space="preserve"> Asynchronous Design, Implementation (FBGA) resource consumption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Pr="00AB7A34">
        <w:drawing>
          <wp:anchor distT="0" distB="0" distL="114300" distR="114300" simplePos="0" relativeHeight="251719680" behindDoc="1" locked="0" layoutInCell="1" allowOverlap="1" wp14:anchorId="409F95E0" wp14:editId="4442881A">
            <wp:simplePos x="0" y="0"/>
            <wp:positionH relativeFrom="margin">
              <wp:align>left</wp:align>
            </wp:positionH>
            <wp:positionV relativeFrom="paragraph">
              <wp:posOffset>248417</wp:posOffset>
            </wp:positionV>
            <wp:extent cx="6867525" cy="1068705"/>
            <wp:effectExtent l="0" t="0" r="9525" b="0"/>
            <wp:wrapTight wrapText="bothSides">
              <wp:wrapPolygon edited="0">
                <wp:start x="0" y="0"/>
                <wp:lineTo x="0" y="21176"/>
                <wp:lineTo x="21570" y="21176"/>
                <wp:lineTo x="21570" y="0"/>
                <wp:lineTo x="0" y="0"/>
              </wp:wrapPolygon>
            </wp:wrapTight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67525" cy="1068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E00796" w14:textId="46C7D7AA" w:rsidR="001D19FF" w:rsidRDefault="00396E8D" w:rsidP="002F1C38"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1" locked="0" layoutInCell="1" allowOverlap="1" wp14:anchorId="7370C090" wp14:editId="7BA974D0">
                <wp:simplePos x="0" y="0"/>
                <wp:positionH relativeFrom="margin">
                  <wp:align>center</wp:align>
                </wp:positionH>
                <wp:positionV relativeFrom="paragraph">
                  <wp:posOffset>4857742</wp:posOffset>
                </wp:positionV>
                <wp:extent cx="2576830" cy="165735"/>
                <wp:effectExtent l="0" t="0" r="0" b="5715"/>
                <wp:wrapTight wrapText="bothSides">
                  <wp:wrapPolygon edited="0">
                    <wp:start x="0" y="0"/>
                    <wp:lineTo x="0" y="19862"/>
                    <wp:lineTo x="21398" y="19862"/>
                    <wp:lineTo x="21398" y="0"/>
                    <wp:lineTo x="0" y="0"/>
                  </wp:wrapPolygon>
                </wp:wrapTight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6830" cy="1657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3CE9DA9" w14:textId="6E08EE83" w:rsidR="00396E8D" w:rsidRPr="007775BB" w:rsidRDefault="00396E8D" w:rsidP="00396E8D">
                            <w:pPr>
                              <w:pStyle w:val="Caption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3D1823">
                              <w:rPr>
                                <w:noProof/>
                              </w:rPr>
                              <w:t>13</w:t>
                            </w:r>
                            <w:r>
                              <w:fldChar w:fldCharType="end"/>
                            </w:r>
                            <w:r>
                              <w:t xml:space="preserve"> Expected Power </w:t>
                            </w:r>
                            <w:r w:rsidR="00065F49">
                              <w:t>Usage</w:t>
                            </w:r>
                            <w:r w:rsidR="00065F49">
                              <w:rPr>
                                <w:noProof/>
                              </w:rPr>
                              <w:t xml:space="preserve"> (</w:t>
                            </w:r>
                            <w:r>
                              <w:rPr>
                                <w:noProof/>
                              </w:rPr>
                              <w:t>Default PSU Config)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70C090" id="Text Box 46" o:spid="_x0000_s1038" type="#_x0000_t202" style="position:absolute;margin-left:0;margin-top:382.5pt;width:202.9pt;height:13.05pt;z-index:-2515916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" stroked="f">
                <v:textbox inset="0,0,0,0">
                  <w:txbxContent>
                    <w:p w14:paraId="53CE9DA9" w14:textId="6E08EE83" w:rsidR="00396E8D" w:rsidRPr="007775BB" w:rsidRDefault="00396E8D" w:rsidP="00396E8D">
                      <w:pPr>
                        <w:pStyle w:val="Caption"/>
                        <w:rPr>
                          <w:sz w:val="24"/>
                          <w:szCs w:val="24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3D1823">
                        <w:rPr>
                          <w:noProof/>
                        </w:rPr>
                        <w:t>13</w:t>
                      </w:r>
                      <w:r>
                        <w:fldChar w:fldCharType="end"/>
                      </w:r>
                      <w:r>
                        <w:t xml:space="preserve"> Expected Power </w:t>
                      </w:r>
                      <w:r w:rsidR="00065F49">
                        <w:t>Usage</w:t>
                      </w:r>
                      <w:r w:rsidR="00065F49">
                        <w:rPr>
                          <w:noProof/>
                        </w:rPr>
                        <w:t xml:space="preserve"> (</w:t>
                      </w:r>
                      <w:r>
                        <w:rPr>
                          <w:noProof/>
                        </w:rPr>
                        <w:t>Default PSU Config)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291C65A5" w14:textId="25FBC52B" w:rsidR="001D19FF" w:rsidRDefault="00396E8D" w:rsidP="002F1C38">
      <w:r w:rsidRPr="00396E8D">
        <w:drawing>
          <wp:anchor distT="0" distB="0" distL="114300" distR="114300" simplePos="0" relativeHeight="251722752" behindDoc="1" locked="0" layoutInCell="1" allowOverlap="1" wp14:anchorId="796C39BC" wp14:editId="30C3580A">
            <wp:simplePos x="0" y="0"/>
            <wp:positionH relativeFrom="column">
              <wp:posOffset>338224</wp:posOffset>
            </wp:positionH>
            <wp:positionV relativeFrom="paragraph">
              <wp:posOffset>165661</wp:posOffset>
            </wp:positionV>
            <wp:extent cx="6439799" cy="3343742"/>
            <wp:effectExtent l="0" t="0" r="0" b="9525"/>
            <wp:wrapTight wrapText="bothSides">
              <wp:wrapPolygon edited="0">
                <wp:start x="0" y="0"/>
                <wp:lineTo x="0" y="21538"/>
                <wp:lineTo x="21534" y="21538"/>
                <wp:lineTo x="21534" y="0"/>
                <wp:lineTo x="0" y="0"/>
              </wp:wrapPolygon>
            </wp:wrapTight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9799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BECC31" w14:textId="59A5EE03" w:rsidR="001D19FF" w:rsidRDefault="001D19FF" w:rsidP="002F1C38"/>
    <w:p w14:paraId="4DA8DBA8" w14:textId="1B346EEE" w:rsidR="001D19FF" w:rsidRDefault="001D19FF" w:rsidP="002F1C38"/>
    <w:p w14:paraId="5167179B" w14:textId="7B2BFBC9" w:rsidR="001D19FF" w:rsidRDefault="00065F49" w:rsidP="002F1C38">
      <w:r>
        <w:t xml:space="preserve">Comparing the above resource consumption to the synchronous design, they are mostly identical due to the overlap in component usage, </w:t>
      </w:r>
      <w:r w:rsidR="007B28E6">
        <w:t>however, less slices are used by the asynchronous implementation. Addi</w:t>
      </w:r>
      <w:r w:rsidR="000B65A4">
        <w:t>tio</w:t>
      </w:r>
      <w:r w:rsidR="007B28E6">
        <w:t xml:space="preserve">nally, the power usage is almost identical (both using default PSU config) with the asynchronous </w:t>
      </w:r>
      <w:r w:rsidR="00DC0D25">
        <w:t>design having a slightly high Junction Temp</w:t>
      </w:r>
      <w:r w:rsidR="000B65A4">
        <w:t xml:space="preserve"> due to the slightly higher power draw. </w:t>
      </w:r>
    </w:p>
    <w:p w14:paraId="33E0B6DA" w14:textId="77777777" w:rsidR="00911206" w:rsidRDefault="00911206" w:rsidP="002F1C38"/>
    <w:p w14:paraId="2C05E904" w14:textId="3D48B73C" w:rsidR="002F1C38" w:rsidRPr="002F1C38" w:rsidRDefault="002F1C38" w:rsidP="002F1C38">
      <w:pPr>
        <w:pStyle w:val="Heading2"/>
        <w:numPr>
          <w:ilvl w:val="0"/>
          <w:numId w:val="1"/>
        </w:numPr>
      </w:pPr>
      <w:bookmarkStart w:id="21" w:name="_Toc49384415"/>
      <w:r>
        <w:t xml:space="preserve"> Summary</w:t>
      </w:r>
      <w:bookmarkEnd w:id="21"/>
      <w:r w:rsidR="003D68BB">
        <w:t xml:space="preserve"> and Recommendations </w:t>
      </w:r>
    </w:p>
    <w:p w14:paraId="4B6534FD" w14:textId="04AEA2F5" w:rsidR="002F1C38" w:rsidRDefault="002F1C38" w:rsidP="005A2DF7"/>
    <w:p w14:paraId="2029605A" w14:textId="63810B8C" w:rsidR="00911206" w:rsidRPr="00832FF2" w:rsidRDefault="00827D3D" w:rsidP="005A2DF7">
      <w:r>
        <w:t>Two design implantations have been made in this project, a synchro</w:t>
      </w:r>
      <w:r w:rsidR="009A47C4">
        <w:t xml:space="preserve">nous combinational lock and an asynchronous one. </w:t>
      </w:r>
      <w:r w:rsidR="00E24C0E">
        <w:t xml:space="preserve">To ensure that the designs work as expected, a self-checking test bed was created to test </w:t>
      </w:r>
      <w:r w:rsidR="00B73EBF">
        <w:t xml:space="preserve">the accuracy of the designs. </w:t>
      </w:r>
      <w:r w:rsidR="00911206">
        <w:t xml:space="preserve">There were a few design flaws </w:t>
      </w:r>
      <w:r w:rsidR="00832FF2">
        <w:t xml:space="preserve">that were addressed in the assumptions section in </w:t>
      </w:r>
      <w:r w:rsidR="00832FF2">
        <w:rPr>
          <w:i/>
          <w:iCs/>
        </w:rPr>
        <w:t>sections 4.1 and 4.2</w:t>
      </w:r>
      <w:r w:rsidR="004A4D0F">
        <w:rPr>
          <w:i/>
          <w:iCs/>
        </w:rPr>
        <w:t xml:space="preserve"> </w:t>
      </w:r>
      <w:r w:rsidR="004A4D0F" w:rsidRPr="004A4D0F">
        <w:rPr>
          <w:color w:val="FF1571" w:themeColor="accent2"/>
        </w:rPr>
        <w:t>see</w:t>
      </w:r>
      <w:r w:rsidR="004A4D0F">
        <w:t xml:space="preserve"> </w:t>
      </w:r>
      <w:r w:rsidR="004A4D0F" w:rsidRPr="004A4D0F">
        <w:rPr>
          <w:color w:val="FF1571" w:themeColor="accent2"/>
        </w:rPr>
        <w:t>[1], [2]</w:t>
      </w:r>
      <w:r w:rsidR="00832FF2">
        <w:t xml:space="preserve">. </w:t>
      </w:r>
      <w:r w:rsidR="006A7351">
        <w:t>To improve the design, and to reduce the implementation resource cost, it is recommended that these changes are made (clock / button).</w:t>
      </w:r>
      <w:r w:rsidR="006A7351">
        <w:br/>
      </w:r>
    </w:p>
    <w:p w14:paraId="50D0755F" w14:textId="4ADE9766" w:rsidR="002F1C38" w:rsidRPr="003D68BB" w:rsidRDefault="00E24C0E" w:rsidP="005A2DF7">
      <w:pPr>
        <w:rPr>
          <w:b/>
          <w:bCs/>
        </w:rPr>
      </w:pPr>
      <w:r>
        <w:t>T</w:t>
      </w:r>
      <w:r w:rsidR="009A47C4">
        <w:t xml:space="preserve">he goal to understand the </w:t>
      </w:r>
      <w:r w:rsidR="00911206">
        <w:t>top</w:t>
      </w:r>
      <w:r w:rsidR="003D68BB">
        <w:t xml:space="preserve"> down</w:t>
      </w:r>
      <w:r w:rsidR="009A47C4">
        <w:t xml:space="preserve"> test driv</w:t>
      </w:r>
      <w:r w:rsidR="003D68BB">
        <w:t>en</w:t>
      </w:r>
      <w:r w:rsidR="009A47C4">
        <w:t xml:space="preserve"> development </w:t>
      </w:r>
      <w:r w:rsidR="00DF38F4">
        <w:t xml:space="preserve">approach </w:t>
      </w:r>
      <w:r w:rsidR="009A47C4">
        <w:t xml:space="preserve">and </w:t>
      </w:r>
      <w:r w:rsidR="00DF38F4">
        <w:t>to learn the operational differences between synchronous and asynchro</w:t>
      </w:r>
      <w:bookmarkStart w:id="22" w:name="_GoBack"/>
      <w:bookmarkEnd w:id="22"/>
      <w:r w:rsidR="00DF38F4">
        <w:t xml:space="preserve">nous designs has been </w:t>
      </w:r>
      <w:r w:rsidR="00DF38F4" w:rsidRPr="003D68BB">
        <w:rPr>
          <w:b/>
          <w:bCs/>
        </w:rPr>
        <w:t>achieved</w:t>
      </w:r>
      <w:r w:rsidR="003D68BB">
        <w:rPr>
          <w:b/>
          <w:bCs/>
        </w:rPr>
        <w:t xml:space="preserve"> in this project</w:t>
      </w:r>
      <w:r w:rsidR="00DF38F4" w:rsidRPr="003D68BB">
        <w:rPr>
          <w:b/>
          <w:bCs/>
        </w:rPr>
        <w:t>.</w:t>
      </w:r>
      <w:r w:rsidRPr="003D68BB">
        <w:rPr>
          <w:b/>
          <w:bCs/>
        </w:rPr>
        <w:t xml:space="preserve"> </w:t>
      </w:r>
    </w:p>
    <w:p w14:paraId="7D7CD28F" w14:textId="4A5FDBBA" w:rsidR="008A5DC8" w:rsidRDefault="008A5DC8" w:rsidP="005A2DF7"/>
    <w:p w14:paraId="07D55AD0" w14:textId="152B66BB" w:rsidR="008A5DC8" w:rsidRDefault="008A5DC8" w:rsidP="005A2DF7">
      <w:pPr>
        <w:pStyle w:val="Heading2"/>
        <w:numPr>
          <w:ilvl w:val="0"/>
          <w:numId w:val="1"/>
        </w:numPr>
      </w:pPr>
      <w:r>
        <w:lastRenderedPageBreak/>
        <w:t>Appendix</w:t>
      </w:r>
    </w:p>
    <w:p w14:paraId="4B0B7574" w14:textId="6D4D4D25" w:rsidR="008A5DC8" w:rsidRDefault="008A5DC8" w:rsidP="005A2DF7"/>
    <w:p w14:paraId="1F8ECC81" w14:textId="592ECBA8" w:rsidR="008A5DC8" w:rsidRPr="003D68BB" w:rsidRDefault="006024F4" w:rsidP="006024F4">
      <w:pPr>
        <w:pStyle w:val="Heading4"/>
        <w:rPr>
          <w:u w:val="single"/>
        </w:rPr>
      </w:pPr>
      <w:r w:rsidRPr="003D68BB">
        <w:rPr>
          <w:u w:val="single"/>
        </w:rPr>
        <w:t>6.1 RTL Synthesized Schematic – Synchronous Design</w:t>
      </w:r>
    </w:p>
    <w:p w14:paraId="1F05CB03" w14:textId="320D622A" w:rsidR="008A5DC8" w:rsidRDefault="006D767D" w:rsidP="005A2DF7"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1" locked="0" layoutInCell="1" allowOverlap="1" wp14:anchorId="467BA638" wp14:editId="2447129A">
                <wp:simplePos x="0" y="0"/>
                <wp:positionH relativeFrom="column">
                  <wp:posOffset>86360</wp:posOffset>
                </wp:positionH>
                <wp:positionV relativeFrom="paragraph">
                  <wp:posOffset>6678930</wp:posOffset>
                </wp:positionV>
                <wp:extent cx="634492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449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5C8ABC4" w14:textId="66E03AAD" w:rsidR="006D767D" w:rsidRPr="00AF2F8F" w:rsidRDefault="006D767D" w:rsidP="006D767D">
                            <w:pPr>
                              <w:pStyle w:val="Caption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3D1823">
                              <w:rPr>
                                <w:noProof/>
                              </w:rPr>
                              <w:t>14</w:t>
                            </w:r>
                            <w:r>
                              <w:fldChar w:fldCharType="end"/>
                            </w:r>
                            <w:r>
                              <w:t xml:space="preserve"> Implemented Design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7BA638" id="Text Box 41" o:spid="_x0000_s1039" type="#_x0000_t202" style="position:absolute;margin-left:6.8pt;margin-top:525.9pt;width:499.6pt;height:.05pt;z-index:-251597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" stroked="f">
                <v:textbox style="mso-fit-shape-to-text:t" inset="0,0,0,0">
                  <w:txbxContent>
                    <w:p w14:paraId="35C8ABC4" w14:textId="66E03AAD" w:rsidR="006D767D" w:rsidRPr="00AF2F8F" w:rsidRDefault="006D767D" w:rsidP="006D767D">
                      <w:pPr>
                        <w:pStyle w:val="Caption"/>
                        <w:rPr>
                          <w:sz w:val="24"/>
                          <w:szCs w:val="24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3D1823">
                        <w:rPr>
                          <w:noProof/>
                        </w:rPr>
                        <w:t>14</w:t>
                      </w:r>
                      <w:r>
                        <w:fldChar w:fldCharType="end"/>
                      </w:r>
                      <w:r>
                        <w:t xml:space="preserve"> Implemented Design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6024F4" w:rsidRPr="006024F4">
        <w:drawing>
          <wp:anchor distT="0" distB="0" distL="114300" distR="114300" simplePos="0" relativeHeight="251688960" behindDoc="1" locked="0" layoutInCell="1" allowOverlap="1" wp14:anchorId="6D68C437" wp14:editId="03FE663D">
            <wp:simplePos x="0" y="0"/>
            <wp:positionH relativeFrom="margin">
              <wp:posOffset>86940</wp:posOffset>
            </wp:positionH>
            <wp:positionV relativeFrom="paragraph">
              <wp:posOffset>37216</wp:posOffset>
            </wp:positionV>
            <wp:extent cx="6344920" cy="6584950"/>
            <wp:effectExtent l="0" t="0" r="0" b="6350"/>
            <wp:wrapTight wrapText="bothSides">
              <wp:wrapPolygon edited="0">
                <wp:start x="0" y="0"/>
                <wp:lineTo x="0" y="21558"/>
                <wp:lineTo x="21531" y="21558"/>
                <wp:lineTo x="21531" y="0"/>
                <wp:lineTo x="0" y="0"/>
              </wp:wrapPolygon>
            </wp:wrapTight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4920" cy="6584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853FFD" w14:textId="049EE59B" w:rsidR="008A5DC8" w:rsidRDefault="008A5DC8" w:rsidP="005A2DF7"/>
    <w:p w14:paraId="2E261D76" w14:textId="137C8924" w:rsidR="008A5DC8" w:rsidRDefault="008A5DC8" w:rsidP="005A2DF7"/>
    <w:p w14:paraId="7E974C00" w14:textId="5B35125C" w:rsidR="008A5DC8" w:rsidRDefault="008A5DC8" w:rsidP="005A2DF7"/>
    <w:p w14:paraId="2A3E16D9" w14:textId="2AFF40B9" w:rsidR="008A5DC8" w:rsidRDefault="008A5DC8" w:rsidP="005A2DF7"/>
    <w:p w14:paraId="1D62D466" w14:textId="77533701" w:rsidR="008A5DC8" w:rsidRDefault="008A5DC8" w:rsidP="005A2DF7"/>
    <w:p w14:paraId="51238F54" w14:textId="5C3E5E8F" w:rsidR="008A5DC8" w:rsidRDefault="008A5DC8" w:rsidP="005A2DF7"/>
    <w:p w14:paraId="5FBE7401" w14:textId="28754553" w:rsidR="008A5DC8" w:rsidRDefault="008A5DC8" w:rsidP="005A2DF7"/>
    <w:p w14:paraId="35F13767" w14:textId="01E73161" w:rsidR="008A5DC8" w:rsidRDefault="008A5DC8" w:rsidP="005A2DF7"/>
    <w:p w14:paraId="1D5E0A3E" w14:textId="3BBBA240" w:rsidR="008A5DC8" w:rsidRDefault="008A5DC8" w:rsidP="005A2DF7"/>
    <w:p w14:paraId="284C44CC" w14:textId="10F80DE5" w:rsidR="008A5DC8" w:rsidRDefault="008A5DC8" w:rsidP="005A2DF7"/>
    <w:p w14:paraId="1739BE1F" w14:textId="1D3F5A05" w:rsidR="008A5DC8" w:rsidRDefault="008A5DC8" w:rsidP="005A2DF7"/>
    <w:p w14:paraId="226D327B" w14:textId="52366928" w:rsidR="008A5DC8" w:rsidRDefault="008A5DC8" w:rsidP="005A2DF7"/>
    <w:p w14:paraId="0C6D0085" w14:textId="1A8DAB20" w:rsidR="008A5DC8" w:rsidRDefault="008A5DC8" w:rsidP="005A2DF7"/>
    <w:p w14:paraId="0AE4FEE0" w14:textId="08DCD456" w:rsidR="008A5DC8" w:rsidRDefault="008A5DC8" w:rsidP="005A2DF7"/>
    <w:p w14:paraId="7903B7C0" w14:textId="0B9FEDE0" w:rsidR="008A5DC8" w:rsidRDefault="008A5DC8" w:rsidP="005A2DF7"/>
    <w:p w14:paraId="78177D02" w14:textId="3823A5F8" w:rsidR="008A5DC8" w:rsidRDefault="008A5DC8" w:rsidP="005A2DF7"/>
    <w:p w14:paraId="4AA2F8D4" w14:textId="6930BFC5" w:rsidR="008A5DC8" w:rsidRDefault="008A5DC8" w:rsidP="005A2DF7"/>
    <w:p w14:paraId="0E39D1D8" w14:textId="5B3406D0" w:rsidR="008A5DC8" w:rsidRDefault="008A5DC8" w:rsidP="005A2DF7"/>
    <w:p w14:paraId="75F62E01" w14:textId="004FD168" w:rsidR="008A5DC8" w:rsidRDefault="008A5DC8" w:rsidP="005A2DF7"/>
    <w:p w14:paraId="11212BC5" w14:textId="4098E5C1" w:rsidR="008A5DC8" w:rsidRDefault="008A5DC8" w:rsidP="005A2DF7"/>
    <w:p w14:paraId="44B3065E" w14:textId="77777777" w:rsidR="008A5DC8" w:rsidRDefault="008A5DC8" w:rsidP="005A2DF7"/>
    <w:p w14:paraId="4D8CBAA6" w14:textId="2AE15FDA" w:rsidR="00453680" w:rsidRDefault="00453680" w:rsidP="005A2DF7"/>
    <w:p w14:paraId="2326F71A" w14:textId="28E2702C" w:rsidR="00453680" w:rsidRDefault="00453680" w:rsidP="005A2DF7"/>
    <w:p w14:paraId="11F605A7" w14:textId="26439DF4" w:rsidR="00453680" w:rsidRDefault="00453680" w:rsidP="005A2DF7"/>
    <w:p w14:paraId="0B0F5BA8" w14:textId="673BF07B" w:rsidR="00453680" w:rsidRDefault="00453680" w:rsidP="005A2DF7"/>
    <w:p w14:paraId="01857E39" w14:textId="7947F485" w:rsidR="00453680" w:rsidRDefault="00453680" w:rsidP="005A2DF7"/>
    <w:p w14:paraId="587C8BC6" w14:textId="3D0B213E" w:rsidR="00453680" w:rsidRDefault="00453680" w:rsidP="005A2DF7"/>
    <w:p w14:paraId="6F071A18" w14:textId="7E80EB00" w:rsidR="00453680" w:rsidRDefault="00453680" w:rsidP="005A2DF7"/>
    <w:p w14:paraId="32C44893" w14:textId="2F2106B2" w:rsidR="00453680" w:rsidRDefault="00453680" w:rsidP="005A2DF7"/>
    <w:p w14:paraId="210AA598" w14:textId="307F8446" w:rsidR="00453680" w:rsidRDefault="00453680" w:rsidP="005A2DF7"/>
    <w:p w14:paraId="270232EB" w14:textId="1A6831C6" w:rsidR="00453680" w:rsidRDefault="00453680" w:rsidP="005A2DF7"/>
    <w:p w14:paraId="2A4A2896" w14:textId="7A03CA0C" w:rsidR="00453680" w:rsidRDefault="00453680" w:rsidP="005A2DF7"/>
    <w:p w14:paraId="7E6B1A1A" w14:textId="6DD55F70" w:rsidR="00453680" w:rsidRDefault="00453680" w:rsidP="005A2DF7"/>
    <w:p w14:paraId="2DBB3F9A" w14:textId="0383D0CA" w:rsidR="00453680" w:rsidRDefault="00453680" w:rsidP="005A2DF7"/>
    <w:p w14:paraId="72ED80B0" w14:textId="6917F5DC" w:rsidR="00453680" w:rsidRDefault="00453680" w:rsidP="005A2DF7"/>
    <w:p w14:paraId="573FDE99" w14:textId="484B8014" w:rsidR="00F857FC" w:rsidRDefault="00F857FC" w:rsidP="005A2DF7"/>
    <w:p w14:paraId="137D59B5" w14:textId="4AE73172" w:rsidR="00F857FC" w:rsidRDefault="00F857FC" w:rsidP="005A2DF7"/>
    <w:p w14:paraId="2260C133" w14:textId="74E092BF" w:rsidR="00F857FC" w:rsidRDefault="00F857FC" w:rsidP="005A2DF7"/>
    <w:p w14:paraId="666AA5B1" w14:textId="24635E54" w:rsidR="00F857FC" w:rsidRDefault="00F857FC" w:rsidP="005A2DF7"/>
    <w:p w14:paraId="13268CFE" w14:textId="7DCF83FA" w:rsidR="00F857FC" w:rsidRDefault="00F857FC" w:rsidP="005A2DF7"/>
    <w:p w14:paraId="1D06FFA4" w14:textId="3089E6C2" w:rsidR="00C56038" w:rsidRDefault="00C56038" w:rsidP="005A2DF7"/>
    <w:p w14:paraId="35667273" w14:textId="77777777" w:rsidR="00C56038" w:rsidRDefault="00C56038" w:rsidP="005A2DF7"/>
    <w:p w14:paraId="0538AA47" w14:textId="69E9155F" w:rsidR="006024F4" w:rsidRDefault="006024F4" w:rsidP="005A2DF7"/>
    <w:p w14:paraId="2DE5C477" w14:textId="62AED2BC" w:rsidR="006024F4" w:rsidRDefault="006024F4" w:rsidP="005A2DF7"/>
    <w:p w14:paraId="67D75767" w14:textId="4B40F3D7" w:rsidR="006024F4" w:rsidRDefault="006024F4" w:rsidP="005A2DF7"/>
    <w:p w14:paraId="15D76EC0" w14:textId="04C087F5" w:rsidR="006024F4" w:rsidRDefault="006024F4" w:rsidP="005A2DF7"/>
    <w:p w14:paraId="692C6B10" w14:textId="68143354" w:rsidR="006024F4" w:rsidRDefault="006024F4" w:rsidP="005A2DF7"/>
    <w:p w14:paraId="6D4F2C43" w14:textId="619FF782" w:rsidR="00453680" w:rsidRPr="003D68BB" w:rsidRDefault="00B738B8" w:rsidP="004D7B9E">
      <w:pPr>
        <w:pStyle w:val="Heading4"/>
        <w:rPr>
          <w:u w:val="single"/>
        </w:rPr>
      </w:pPr>
      <w:r w:rsidRPr="003D68BB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27872" behindDoc="1" locked="0" layoutInCell="1" allowOverlap="1" wp14:anchorId="50E73275" wp14:editId="29716A06">
                <wp:simplePos x="0" y="0"/>
                <wp:positionH relativeFrom="column">
                  <wp:posOffset>0</wp:posOffset>
                </wp:positionH>
                <wp:positionV relativeFrom="paragraph">
                  <wp:posOffset>7233285</wp:posOffset>
                </wp:positionV>
                <wp:extent cx="685800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AAC0827" w14:textId="3CE3DB50" w:rsidR="00B738B8" w:rsidRPr="00EE388D" w:rsidRDefault="00B738B8" w:rsidP="00B738B8">
                            <w:pPr>
                              <w:pStyle w:val="Caption"/>
                              <w:rPr>
                                <w:i w:val="0"/>
                                <w:color w:val="3B4455" w:themeColor="accent1"/>
                                <w:sz w:val="30"/>
                                <w:szCs w:val="24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3D1823">
                              <w:rPr>
                                <w:noProof/>
                              </w:rPr>
                              <w:t>15</w:t>
                            </w:r>
                            <w:r>
                              <w:fldChar w:fldCharType="end"/>
                            </w:r>
                            <w:r>
                              <w:t xml:space="preserve"> </w:t>
                            </w:r>
                            <w:r w:rsidR="00827D3D">
                              <w:t>A synchro</w:t>
                            </w:r>
                            <w:r>
                              <w:t xml:space="preserve"> Design Implementation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E73275" id="Text Box 48" o:spid="_x0000_s1040" type="#_x0000_t202" style="position:absolute;margin-left:0;margin-top:569.55pt;width:540pt;height:.05pt;z-index:-251588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" stroked="f">
                <v:textbox style="mso-fit-shape-to-text:t" inset="0,0,0,0">
                  <w:txbxContent>
                    <w:p w14:paraId="5AAC0827" w14:textId="3CE3DB50" w:rsidR="00B738B8" w:rsidRPr="00EE388D" w:rsidRDefault="00B738B8" w:rsidP="00B738B8">
                      <w:pPr>
                        <w:pStyle w:val="Caption"/>
                        <w:rPr>
                          <w:i w:val="0"/>
                          <w:color w:val="3B4455" w:themeColor="accent1"/>
                          <w:sz w:val="30"/>
                          <w:szCs w:val="24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3D1823">
                        <w:rPr>
                          <w:noProof/>
                        </w:rPr>
                        <w:t>15</w:t>
                      </w:r>
                      <w:r>
                        <w:fldChar w:fldCharType="end"/>
                      </w:r>
                      <w:r>
                        <w:t xml:space="preserve"> </w:t>
                      </w:r>
                      <w:r w:rsidR="00827D3D">
                        <w:t>A synchro</w:t>
                      </w:r>
                      <w:r>
                        <w:t xml:space="preserve"> Design Implementation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3D68BB">
        <w:rPr>
          <w:u w:val="single"/>
        </w:rPr>
        <w:drawing>
          <wp:anchor distT="0" distB="0" distL="114300" distR="114300" simplePos="0" relativeHeight="251725824" behindDoc="1" locked="0" layoutInCell="1" allowOverlap="1" wp14:anchorId="49AE2837" wp14:editId="7CDB9221">
            <wp:simplePos x="0" y="0"/>
            <wp:positionH relativeFrom="margin">
              <wp:align>right</wp:align>
            </wp:positionH>
            <wp:positionV relativeFrom="paragraph">
              <wp:posOffset>262656</wp:posOffset>
            </wp:positionV>
            <wp:extent cx="6858000" cy="6913880"/>
            <wp:effectExtent l="0" t="0" r="0" b="1270"/>
            <wp:wrapTight wrapText="bothSides">
              <wp:wrapPolygon edited="0">
                <wp:start x="0" y="0"/>
                <wp:lineTo x="0" y="21544"/>
                <wp:lineTo x="21540" y="21544"/>
                <wp:lineTo x="21540" y="0"/>
                <wp:lineTo x="0" y="0"/>
              </wp:wrapPolygon>
            </wp:wrapTight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913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024F4" w:rsidRPr="003D68BB">
        <w:rPr>
          <w:u w:val="single"/>
        </w:rPr>
        <w:t>6.</w:t>
      </w:r>
      <w:r w:rsidR="006024F4" w:rsidRPr="003D68BB">
        <w:rPr>
          <w:u w:val="single"/>
        </w:rPr>
        <w:t>2</w:t>
      </w:r>
      <w:r w:rsidR="006024F4" w:rsidRPr="003D68BB">
        <w:rPr>
          <w:u w:val="single"/>
        </w:rPr>
        <w:t xml:space="preserve"> RTL Synthesized Schematic – </w:t>
      </w:r>
      <w:r w:rsidR="006024F4" w:rsidRPr="003D68BB">
        <w:rPr>
          <w:u w:val="single"/>
        </w:rPr>
        <w:t>As</w:t>
      </w:r>
      <w:r w:rsidR="006024F4" w:rsidRPr="003D68BB">
        <w:rPr>
          <w:u w:val="single"/>
        </w:rPr>
        <w:t>ynchronous Design</w:t>
      </w:r>
    </w:p>
    <w:p w14:paraId="0825F4F5" w14:textId="60A553BE" w:rsidR="00C56038" w:rsidRDefault="00C56038" w:rsidP="00C56038"/>
    <w:p w14:paraId="46DC6C15" w14:textId="21BDB903" w:rsidR="00C56038" w:rsidRDefault="00C56038" w:rsidP="00C56038"/>
    <w:p w14:paraId="3B1358C8" w14:textId="77777777" w:rsidR="00C56038" w:rsidRPr="00C56038" w:rsidRDefault="00C56038" w:rsidP="00C56038"/>
    <w:p w14:paraId="794D1F12" w14:textId="1EADF811" w:rsidR="002F1C38" w:rsidRDefault="002F1C38" w:rsidP="005A2DF7"/>
    <w:p w14:paraId="131267D7" w14:textId="091F8E11" w:rsidR="002F1C38" w:rsidRDefault="002F1C38" w:rsidP="002F1C38">
      <w:pPr>
        <w:pStyle w:val="Heading2"/>
        <w:numPr>
          <w:ilvl w:val="0"/>
          <w:numId w:val="1"/>
        </w:numPr>
      </w:pPr>
      <w:bookmarkStart w:id="23" w:name="_Toc49384416"/>
      <w:r>
        <w:lastRenderedPageBreak/>
        <w:t>Marking Criteria</w:t>
      </w:r>
      <w:bookmarkEnd w:id="23"/>
    </w:p>
    <w:p w14:paraId="0DF40262" w14:textId="650C15A8" w:rsidR="002F1C38" w:rsidRDefault="002F1C38" w:rsidP="005A2DF7"/>
    <w:p w14:paraId="1BA7C6BE" w14:textId="0E803268" w:rsidR="002F1C38" w:rsidRDefault="002F1C38" w:rsidP="002F1C38">
      <w:pPr>
        <w:jc w:val="center"/>
      </w:pPr>
    </w:p>
    <w:p w14:paraId="671A68EA" w14:textId="3252DDD4" w:rsidR="002F1C38" w:rsidRDefault="003D68BB" w:rsidP="005A2DF7">
      <w:r w:rsidRPr="002F1C38">
        <w:drawing>
          <wp:anchor distT="0" distB="0" distL="114300" distR="114300" simplePos="0" relativeHeight="251671552" behindDoc="1" locked="0" layoutInCell="1" allowOverlap="1" wp14:anchorId="13597B21" wp14:editId="3014D7BF">
            <wp:simplePos x="0" y="0"/>
            <wp:positionH relativeFrom="margin">
              <wp:align>left</wp:align>
            </wp:positionH>
            <wp:positionV relativeFrom="paragraph">
              <wp:posOffset>330835</wp:posOffset>
            </wp:positionV>
            <wp:extent cx="6901815" cy="5784215"/>
            <wp:effectExtent l="0" t="0" r="0" b="6985"/>
            <wp:wrapTight wrapText="bothSides">
              <wp:wrapPolygon edited="0">
                <wp:start x="0" y="0"/>
                <wp:lineTo x="0" y="21555"/>
                <wp:lineTo x="21522" y="21555"/>
                <wp:lineTo x="21522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01815" cy="5784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F9B0C9" w14:textId="66321483" w:rsidR="002F1C38" w:rsidRDefault="002F1C38" w:rsidP="005A2DF7"/>
    <w:p w14:paraId="17DABC88" w14:textId="7F86D2D0" w:rsidR="002F1C38" w:rsidRDefault="002F1C38" w:rsidP="005A2DF7"/>
    <w:p w14:paraId="5E74A494" w14:textId="3072772E" w:rsidR="002F1C38" w:rsidRDefault="002F1C38" w:rsidP="005A2DF7"/>
    <w:p w14:paraId="4D3153BD" w14:textId="73625D9B" w:rsidR="002F1C38" w:rsidRDefault="002F1C38" w:rsidP="005A2DF7"/>
    <w:p w14:paraId="0875E8FC" w14:textId="5392B06F" w:rsidR="002F1C38" w:rsidRDefault="002F1C38" w:rsidP="005A2DF7"/>
    <w:p w14:paraId="45BC7A43" w14:textId="6AAB3308" w:rsidR="002F1C38" w:rsidRDefault="002F1C38" w:rsidP="005A2DF7"/>
    <w:p w14:paraId="44D199D1" w14:textId="3806AD95" w:rsidR="002F1C38" w:rsidRDefault="002F1C38" w:rsidP="005A2DF7"/>
    <w:p w14:paraId="733E11FB" w14:textId="2F44B6C2" w:rsidR="002F1C38" w:rsidRDefault="002F1C38" w:rsidP="005A2DF7"/>
    <w:p w14:paraId="7A23EB97" w14:textId="4F120C1F" w:rsidR="002F1C38" w:rsidRDefault="002F1C38" w:rsidP="005A2DF7"/>
    <w:p w14:paraId="1A5B7A64" w14:textId="4272FDC2" w:rsidR="002F1C38" w:rsidRDefault="002F1C38" w:rsidP="005A2DF7"/>
    <w:p w14:paraId="507DD47E" w14:textId="064DB786" w:rsidR="002F1C38" w:rsidRDefault="002F1C38" w:rsidP="005A2DF7"/>
    <w:p w14:paraId="6E8649AC" w14:textId="30C53BF4" w:rsidR="002F1C38" w:rsidRDefault="002F1C38" w:rsidP="005A2DF7"/>
    <w:p w14:paraId="1999CBD8" w14:textId="3C2DECE5" w:rsidR="002F1C38" w:rsidRDefault="002F1C38" w:rsidP="005A2DF7"/>
    <w:p w14:paraId="48E5D559" w14:textId="34368E1A" w:rsidR="002F1C38" w:rsidRDefault="002F1C38" w:rsidP="005A2DF7"/>
    <w:p w14:paraId="2BF63BF6" w14:textId="20670EE8" w:rsidR="002F1C38" w:rsidRDefault="002F1C38" w:rsidP="005A2DF7"/>
    <w:p w14:paraId="2CB39926" w14:textId="0107097F" w:rsidR="002F1C38" w:rsidRDefault="002F1C38" w:rsidP="005A2DF7"/>
    <w:p w14:paraId="0603F394" w14:textId="60A42F36" w:rsidR="002F1C38" w:rsidRDefault="002F1C38" w:rsidP="005A2DF7"/>
    <w:p w14:paraId="15B403AB" w14:textId="35FD7191" w:rsidR="002F1C38" w:rsidRDefault="002F1C38" w:rsidP="005A2DF7"/>
    <w:p w14:paraId="56FA953A" w14:textId="663BABD5" w:rsidR="002F1C38" w:rsidRDefault="002F1C38" w:rsidP="005A2DF7"/>
    <w:p w14:paraId="1A3BFB73" w14:textId="77777777" w:rsidR="002F1C38" w:rsidRDefault="002F1C38" w:rsidP="005A2DF7"/>
    <w:sectPr w:rsidR="002F1C38" w:rsidSect="005F4A20">
      <w:headerReference w:type="default" r:id="rId27"/>
      <w:footerReference w:type="even" r:id="rId28"/>
      <w:footerReference w:type="default" r:id="rId29"/>
      <w:pgSz w:w="12240" w:h="15840" w:code="1"/>
      <w:pgMar w:top="720" w:right="720" w:bottom="720" w:left="72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909DB7" w14:textId="77777777" w:rsidR="00100AAC" w:rsidRDefault="00100AAC" w:rsidP="001205A1">
      <w:r>
        <w:separator/>
      </w:r>
    </w:p>
  </w:endnote>
  <w:endnote w:type="continuationSeparator" w:id="0">
    <w:p w14:paraId="201CF3C4" w14:textId="77777777" w:rsidR="00100AAC" w:rsidRDefault="00100AAC" w:rsidP="001205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213836299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D4DBAB4" w14:textId="77777777" w:rsidR="00637B83" w:rsidRDefault="00637B83" w:rsidP="001739D4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80088767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A006BAC" w14:textId="77777777" w:rsidR="001205A1" w:rsidRDefault="001205A1" w:rsidP="001739D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D2F8F0F" w14:textId="77777777" w:rsidR="001205A1" w:rsidRDefault="001205A1" w:rsidP="001205A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63838232"/>
      <w:docPartObj>
        <w:docPartGallery w:val="Page Numbers (Bottom of Page)"/>
        <w:docPartUnique/>
      </w:docPartObj>
    </w:sdtPr>
    <w:sdtEndPr/>
    <w:sdtContent>
      <w:p w14:paraId="24CFA915" w14:textId="77777777" w:rsidR="000F0731" w:rsidRPr="000F0731" w:rsidRDefault="000F0731" w:rsidP="000F0731">
        <w:pPr>
          <w:pStyle w:val="Footer"/>
        </w:pPr>
        <w:r w:rsidRPr="000F0731">
          <w:fldChar w:fldCharType="begin"/>
        </w:r>
        <w:r w:rsidRPr="000F0731">
          <w:instrText xml:space="preserve"> PAGE </w:instrText>
        </w:r>
        <w:r w:rsidRPr="000F0731">
          <w:fldChar w:fldCharType="separate"/>
        </w:r>
        <w:r w:rsidRPr="000F0731">
          <w:t>2</w:t>
        </w:r>
        <w:r w:rsidRPr="000F0731"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E0529A" w14:textId="77777777" w:rsidR="00100AAC" w:rsidRDefault="00100AAC" w:rsidP="001205A1">
      <w:r>
        <w:separator/>
      </w:r>
    </w:p>
  </w:footnote>
  <w:footnote w:type="continuationSeparator" w:id="0">
    <w:p w14:paraId="0A952847" w14:textId="77777777" w:rsidR="00100AAC" w:rsidRDefault="00100AAC" w:rsidP="001205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C64583" w14:textId="0D6BDD60" w:rsidR="00637B83" w:rsidRPr="00637B83" w:rsidRDefault="002F1C38" w:rsidP="00637B83">
    <w:pPr>
      <w:pStyle w:val="Header"/>
    </w:pPr>
    <w:r>
      <w:t>S44280422 – CSSE 4010 – PRAC 2 Report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C2A09"/>
    <w:multiLevelType w:val="hybridMultilevel"/>
    <w:tmpl w:val="B5FAC050"/>
    <w:lvl w:ilvl="0" w:tplc="0C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C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1873AF4"/>
    <w:multiLevelType w:val="hybridMultilevel"/>
    <w:tmpl w:val="74127AD2"/>
    <w:lvl w:ilvl="0" w:tplc="0C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C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2" w15:restartNumberingAfterBreak="0">
    <w:nsid w:val="0E730398"/>
    <w:multiLevelType w:val="hybridMultilevel"/>
    <w:tmpl w:val="1B725B1A"/>
    <w:lvl w:ilvl="0" w:tplc="0C090013">
      <w:start w:val="1"/>
      <w:numFmt w:val="upperRoman"/>
      <w:lvlText w:val="%1."/>
      <w:lvlJc w:val="right"/>
      <w:pPr>
        <w:ind w:left="1800" w:hanging="360"/>
      </w:pPr>
    </w:lvl>
    <w:lvl w:ilvl="1" w:tplc="0C090019" w:tentative="1">
      <w:start w:val="1"/>
      <w:numFmt w:val="lowerLetter"/>
      <w:lvlText w:val="%2."/>
      <w:lvlJc w:val="left"/>
      <w:pPr>
        <w:ind w:left="2520" w:hanging="360"/>
      </w:pPr>
    </w:lvl>
    <w:lvl w:ilvl="2" w:tplc="0C09001B" w:tentative="1">
      <w:start w:val="1"/>
      <w:numFmt w:val="lowerRoman"/>
      <w:lvlText w:val="%3."/>
      <w:lvlJc w:val="right"/>
      <w:pPr>
        <w:ind w:left="3240" w:hanging="180"/>
      </w:pPr>
    </w:lvl>
    <w:lvl w:ilvl="3" w:tplc="0C09000F" w:tentative="1">
      <w:start w:val="1"/>
      <w:numFmt w:val="decimal"/>
      <w:lvlText w:val="%4."/>
      <w:lvlJc w:val="left"/>
      <w:pPr>
        <w:ind w:left="3960" w:hanging="360"/>
      </w:pPr>
    </w:lvl>
    <w:lvl w:ilvl="4" w:tplc="0C090019" w:tentative="1">
      <w:start w:val="1"/>
      <w:numFmt w:val="lowerLetter"/>
      <w:lvlText w:val="%5."/>
      <w:lvlJc w:val="left"/>
      <w:pPr>
        <w:ind w:left="4680" w:hanging="360"/>
      </w:pPr>
    </w:lvl>
    <w:lvl w:ilvl="5" w:tplc="0C09001B" w:tentative="1">
      <w:start w:val="1"/>
      <w:numFmt w:val="lowerRoman"/>
      <w:lvlText w:val="%6."/>
      <w:lvlJc w:val="right"/>
      <w:pPr>
        <w:ind w:left="5400" w:hanging="180"/>
      </w:pPr>
    </w:lvl>
    <w:lvl w:ilvl="6" w:tplc="0C09000F" w:tentative="1">
      <w:start w:val="1"/>
      <w:numFmt w:val="decimal"/>
      <w:lvlText w:val="%7."/>
      <w:lvlJc w:val="left"/>
      <w:pPr>
        <w:ind w:left="6120" w:hanging="360"/>
      </w:pPr>
    </w:lvl>
    <w:lvl w:ilvl="7" w:tplc="0C090019" w:tentative="1">
      <w:start w:val="1"/>
      <w:numFmt w:val="lowerLetter"/>
      <w:lvlText w:val="%8."/>
      <w:lvlJc w:val="left"/>
      <w:pPr>
        <w:ind w:left="6840" w:hanging="360"/>
      </w:pPr>
    </w:lvl>
    <w:lvl w:ilvl="8" w:tplc="0C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4DCC47CA"/>
    <w:multiLevelType w:val="multilevel"/>
    <w:tmpl w:val="653E5C4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FF1571" w:themeColor="accent2"/>
      </w:rPr>
    </w:lvl>
    <w:lvl w:ilvl="1">
      <w:start w:val="1"/>
      <w:numFmt w:val="decimal"/>
      <w:isLgl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60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504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648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7920" w:hanging="216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9360" w:hanging="252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0800" w:hanging="28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2240" w:hanging="3240"/>
      </w:pPr>
      <w:rPr>
        <w:rFonts w:hint="default"/>
      </w:rPr>
    </w:lvl>
  </w:abstractNum>
  <w:abstractNum w:abstractNumId="4" w15:restartNumberingAfterBreak="0">
    <w:nsid w:val="79A90E7E"/>
    <w:multiLevelType w:val="hybridMultilevel"/>
    <w:tmpl w:val="39ACE426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removePersonalInformation/>
  <w:removeDateAndTime/>
  <w:proofState w:spelling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1C38"/>
    <w:rsid w:val="00014A68"/>
    <w:rsid w:val="00036DC3"/>
    <w:rsid w:val="000478EA"/>
    <w:rsid w:val="00065F49"/>
    <w:rsid w:val="000951AC"/>
    <w:rsid w:val="000B2E68"/>
    <w:rsid w:val="000B65A4"/>
    <w:rsid w:val="000C4ED1"/>
    <w:rsid w:val="000E7AEF"/>
    <w:rsid w:val="000F0731"/>
    <w:rsid w:val="00100AAC"/>
    <w:rsid w:val="00104CB9"/>
    <w:rsid w:val="001205A1"/>
    <w:rsid w:val="00131DC6"/>
    <w:rsid w:val="00184AFC"/>
    <w:rsid w:val="0019789C"/>
    <w:rsid w:val="001A31DB"/>
    <w:rsid w:val="001B6AC5"/>
    <w:rsid w:val="001D19FF"/>
    <w:rsid w:val="001D78B9"/>
    <w:rsid w:val="001F158E"/>
    <w:rsid w:val="001F5247"/>
    <w:rsid w:val="0021375C"/>
    <w:rsid w:val="00216DB3"/>
    <w:rsid w:val="002602C0"/>
    <w:rsid w:val="00262EEC"/>
    <w:rsid w:val="002851EE"/>
    <w:rsid w:val="00287212"/>
    <w:rsid w:val="002A72B7"/>
    <w:rsid w:val="002B33A0"/>
    <w:rsid w:val="002B6593"/>
    <w:rsid w:val="002C0B15"/>
    <w:rsid w:val="002E0439"/>
    <w:rsid w:val="002F1C38"/>
    <w:rsid w:val="0031055C"/>
    <w:rsid w:val="00326596"/>
    <w:rsid w:val="00345D09"/>
    <w:rsid w:val="003840BC"/>
    <w:rsid w:val="00396E8D"/>
    <w:rsid w:val="003B19C2"/>
    <w:rsid w:val="003C2585"/>
    <w:rsid w:val="003D1823"/>
    <w:rsid w:val="003D68BB"/>
    <w:rsid w:val="004306BD"/>
    <w:rsid w:val="0043623B"/>
    <w:rsid w:val="00453680"/>
    <w:rsid w:val="004A4D0F"/>
    <w:rsid w:val="004B343D"/>
    <w:rsid w:val="004C67F7"/>
    <w:rsid w:val="004D1267"/>
    <w:rsid w:val="004D7B9E"/>
    <w:rsid w:val="00524DAF"/>
    <w:rsid w:val="00541F93"/>
    <w:rsid w:val="00560507"/>
    <w:rsid w:val="005A2DF7"/>
    <w:rsid w:val="005D557C"/>
    <w:rsid w:val="005F4A20"/>
    <w:rsid w:val="006024F4"/>
    <w:rsid w:val="00612441"/>
    <w:rsid w:val="00637B83"/>
    <w:rsid w:val="00640AF9"/>
    <w:rsid w:val="00642960"/>
    <w:rsid w:val="00676BE1"/>
    <w:rsid w:val="00687587"/>
    <w:rsid w:val="00695CFB"/>
    <w:rsid w:val="006A7351"/>
    <w:rsid w:val="006B02A5"/>
    <w:rsid w:val="006C60E6"/>
    <w:rsid w:val="006C650B"/>
    <w:rsid w:val="006D2C4C"/>
    <w:rsid w:val="006D767D"/>
    <w:rsid w:val="006E0C54"/>
    <w:rsid w:val="00710AE5"/>
    <w:rsid w:val="0073346D"/>
    <w:rsid w:val="007A5E1D"/>
    <w:rsid w:val="007B28E6"/>
    <w:rsid w:val="007D4B6C"/>
    <w:rsid w:val="00827D3D"/>
    <w:rsid w:val="00832FF2"/>
    <w:rsid w:val="00875863"/>
    <w:rsid w:val="008A5DC8"/>
    <w:rsid w:val="008D0710"/>
    <w:rsid w:val="00906363"/>
    <w:rsid w:val="009070AA"/>
    <w:rsid w:val="00911206"/>
    <w:rsid w:val="00954D65"/>
    <w:rsid w:val="00971E71"/>
    <w:rsid w:val="00992D7D"/>
    <w:rsid w:val="009A47C4"/>
    <w:rsid w:val="00A125F2"/>
    <w:rsid w:val="00A15CF7"/>
    <w:rsid w:val="00A173D5"/>
    <w:rsid w:val="00A24940"/>
    <w:rsid w:val="00A3234F"/>
    <w:rsid w:val="00A65B25"/>
    <w:rsid w:val="00A81248"/>
    <w:rsid w:val="00A86A50"/>
    <w:rsid w:val="00A97FD1"/>
    <w:rsid w:val="00AB7A34"/>
    <w:rsid w:val="00B304E4"/>
    <w:rsid w:val="00B738B8"/>
    <w:rsid w:val="00B73EBF"/>
    <w:rsid w:val="00B94FE8"/>
    <w:rsid w:val="00BC0E84"/>
    <w:rsid w:val="00BE2AF6"/>
    <w:rsid w:val="00BE4A1D"/>
    <w:rsid w:val="00C07ED0"/>
    <w:rsid w:val="00C23873"/>
    <w:rsid w:val="00C254CA"/>
    <w:rsid w:val="00C56038"/>
    <w:rsid w:val="00C63546"/>
    <w:rsid w:val="00C76F58"/>
    <w:rsid w:val="00C84334"/>
    <w:rsid w:val="00CA67F6"/>
    <w:rsid w:val="00CC3003"/>
    <w:rsid w:val="00CD0AC7"/>
    <w:rsid w:val="00CE713D"/>
    <w:rsid w:val="00D11D25"/>
    <w:rsid w:val="00D576CB"/>
    <w:rsid w:val="00D65220"/>
    <w:rsid w:val="00DA41D0"/>
    <w:rsid w:val="00DB3B29"/>
    <w:rsid w:val="00DC0D25"/>
    <w:rsid w:val="00DF25D5"/>
    <w:rsid w:val="00DF38F4"/>
    <w:rsid w:val="00E24C0E"/>
    <w:rsid w:val="00E61F1F"/>
    <w:rsid w:val="00E638E6"/>
    <w:rsid w:val="00E752EB"/>
    <w:rsid w:val="00EB7856"/>
    <w:rsid w:val="00F067A4"/>
    <w:rsid w:val="00F32B0D"/>
    <w:rsid w:val="00F45375"/>
    <w:rsid w:val="00F60389"/>
    <w:rsid w:val="00F857FC"/>
    <w:rsid w:val="00FC7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0E87C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3" w:unhideWhenUsed="1" w:qFormat="1"/>
    <w:lsdException w:name="heading 5" w:semiHidden="1" w:uiPriority="9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 w:unhideWhenUsed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6"/>
    <w:qFormat/>
    <w:rsid w:val="000F0731"/>
  </w:style>
  <w:style w:type="paragraph" w:styleId="Heading1">
    <w:name w:val="heading 1"/>
    <w:basedOn w:val="Normal"/>
    <w:next w:val="Normal"/>
    <w:link w:val="Heading1Char"/>
    <w:qFormat/>
    <w:rsid w:val="000F073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3B4455" w:themeColor="accent1"/>
      <w:sz w:val="80"/>
      <w:szCs w:val="32"/>
    </w:rPr>
  </w:style>
  <w:style w:type="paragraph" w:styleId="Heading2">
    <w:name w:val="heading 2"/>
    <w:basedOn w:val="Normal"/>
    <w:next w:val="Normal"/>
    <w:link w:val="Heading2Char"/>
    <w:uiPriority w:val="1"/>
    <w:qFormat/>
    <w:rsid w:val="000F0731"/>
    <w:pPr>
      <w:keepNext/>
      <w:keepLines/>
      <w:outlineLvl w:val="1"/>
    </w:pPr>
    <w:rPr>
      <w:rFonts w:eastAsiaTheme="majorEastAsia" w:cstheme="majorBidi"/>
      <w:color w:val="3B4455" w:themeColor="accent1"/>
      <w:sz w:val="42"/>
      <w:szCs w:val="26"/>
    </w:rPr>
  </w:style>
  <w:style w:type="paragraph" w:styleId="Heading3">
    <w:name w:val="heading 3"/>
    <w:basedOn w:val="Normal"/>
    <w:next w:val="Normal"/>
    <w:link w:val="Heading3Char"/>
    <w:uiPriority w:val="2"/>
    <w:qFormat/>
    <w:rsid w:val="000F0731"/>
    <w:pPr>
      <w:keepNext/>
      <w:keepLines/>
      <w:outlineLvl w:val="2"/>
    </w:pPr>
    <w:rPr>
      <w:rFonts w:asciiTheme="majorHAnsi" w:eastAsiaTheme="majorEastAsia" w:hAnsiTheme="majorHAnsi" w:cstheme="majorBidi"/>
      <w:b/>
      <w:color w:val="FF1571" w:themeColor="accent2"/>
      <w:sz w:val="36"/>
    </w:rPr>
  </w:style>
  <w:style w:type="paragraph" w:styleId="Heading4">
    <w:name w:val="heading 4"/>
    <w:basedOn w:val="Normal"/>
    <w:next w:val="Normal"/>
    <w:link w:val="Heading4Char"/>
    <w:uiPriority w:val="3"/>
    <w:qFormat/>
    <w:rsid w:val="005F4A20"/>
    <w:pPr>
      <w:keepNext/>
      <w:keepLines/>
      <w:spacing w:line="216" w:lineRule="auto"/>
      <w:outlineLvl w:val="3"/>
    </w:pPr>
    <w:rPr>
      <w:rFonts w:eastAsiaTheme="majorEastAsia" w:cstheme="majorBidi"/>
      <w:iCs/>
      <w:color w:val="3B4455" w:themeColor="accent1"/>
      <w:sz w:val="30"/>
    </w:rPr>
  </w:style>
  <w:style w:type="paragraph" w:styleId="Heading5">
    <w:name w:val="heading 5"/>
    <w:basedOn w:val="Normal"/>
    <w:next w:val="Normal"/>
    <w:link w:val="Heading5Char"/>
    <w:uiPriority w:val="4"/>
    <w:qFormat/>
    <w:rsid w:val="000F0731"/>
    <w:pPr>
      <w:keepNext/>
      <w:keepLines/>
      <w:outlineLvl w:val="4"/>
    </w:pPr>
    <w:rPr>
      <w:rFonts w:asciiTheme="majorHAnsi" w:eastAsiaTheme="majorEastAsia" w:hAnsiTheme="majorHAnsi" w:cstheme="majorBidi"/>
      <w:b/>
      <w:color w:val="3B4455" w:themeColor="accent1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12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rsid w:val="00A8124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4A20"/>
    <w:rPr>
      <w:rFonts w:ascii="Times New Roman" w:hAnsi="Times New Roman" w:cs="Times New Roman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0F0731"/>
    <w:rPr>
      <w:rFonts w:asciiTheme="majorHAnsi" w:eastAsiaTheme="majorEastAsia" w:hAnsiTheme="majorHAnsi" w:cstheme="majorBidi"/>
      <w:b/>
      <w:color w:val="3B4455" w:themeColor="accent1"/>
      <w:sz w:val="80"/>
      <w:szCs w:val="32"/>
    </w:rPr>
  </w:style>
  <w:style w:type="character" w:customStyle="1" w:styleId="Heading2Char">
    <w:name w:val="Heading 2 Char"/>
    <w:basedOn w:val="DefaultParagraphFont"/>
    <w:link w:val="Heading2"/>
    <w:uiPriority w:val="1"/>
    <w:rsid w:val="000F0731"/>
    <w:rPr>
      <w:rFonts w:eastAsiaTheme="majorEastAsia" w:cstheme="majorBidi"/>
      <w:color w:val="3B4455" w:themeColor="accent1"/>
      <w:sz w:val="42"/>
      <w:szCs w:val="26"/>
    </w:rPr>
  </w:style>
  <w:style w:type="paragraph" w:customStyle="1" w:styleId="GraphicAnchor">
    <w:name w:val="Graphic Anchor"/>
    <w:basedOn w:val="Normal"/>
    <w:uiPriority w:val="7"/>
    <w:qFormat/>
    <w:rsid w:val="00A81248"/>
    <w:rPr>
      <w:sz w:val="10"/>
    </w:rPr>
  </w:style>
  <w:style w:type="character" w:customStyle="1" w:styleId="Heading3Char">
    <w:name w:val="Heading 3 Char"/>
    <w:basedOn w:val="DefaultParagraphFont"/>
    <w:link w:val="Heading3"/>
    <w:uiPriority w:val="2"/>
    <w:rsid w:val="000F0731"/>
    <w:rPr>
      <w:rFonts w:asciiTheme="majorHAnsi" w:eastAsiaTheme="majorEastAsia" w:hAnsiTheme="majorHAnsi" w:cstheme="majorBidi"/>
      <w:b/>
      <w:color w:val="FF1571" w:themeColor="accent2"/>
      <w:sz w:val="36"/>
    </w:rPr>
  </w:style>
  <w:style w:type="character" w:customStyle="1" w:styleId="Heading4Char">
    <w:name w:val="Heading 4 Char"/>
    <w:basedOn w:val="DefaultParagraphFont"/>
    <w:link w:val="Heading4"/>
    <w:uiPriority w:val="3"/>
    <w:rsid w:val="005F4A20"/>
    <w:rPr>
      <w:rFonts w:eastAsiaTheme="majorEastAsia" w:cstheme="majorBidi"/>
      <w:iCs/>
      <w:color w:val="3B4455" w:themeColor="accent1"/>
      <w:sz w:val="30"/>
    </w:rPr>
  </w:style>
  <w:style w:type="paragraph" w:customStyle="1" w:styleId="Text">
    <w:name w:val="Text"/>
    <w:basedOn w:val="Normal"/>
    <w:uiPriority w:val="5"/>
    <w:qFormat/>
    <w:rsid w:val="005F4A20"/>
    <w:pPr>
      <w:spacing w:line="216" w:lineRule="auto"/>
    </w:pPr>
    <w:rPr>
      <w:color w:val="3B4455" w:themeColor="accent1"/>
      <w:sz w:val="28"/>
    </w:rPr>
  </w:style>
  <w:style w:type="paragraph" w:styleId="Header">
    <w:name w:val="header"/>
    <w:basedOn w:val="Normal"/>
    <w:link w:val="HeaderChar"/>
    <w:uiPriority w:val="99"/>
    <w:rsid w:val="00637B83"/>
    <w:pPr>
      <w:tabs>
        <w:tab w:val="center" w:pos="4680"/>
        <w:tab w:val="right" w:pos="9360"/>
      </w:tabs>
      <w:jc w:val="right"/>
    </w:pPr>
    <w:rPr>
      <w:color w:val="3B4455" w:themeColor="accent1"/>
      <w:sz w:val="20"/>
    </w:rPr>
  </w:style>
  <w:style w:type="character" w:customStyle="1" w:styleId="HeaderChar">
    <w:name w:val="Header Char"/>
    <w:basedOn w:val="DefaultParagraphFont"/>
    <w:link w:val="Header"/>
    <w:uiPriority w:val="99"/>
    <w:rsid w:val="005F4A20"/>
    <w:rPr>
      <w:color w:val="3B4455" w:themeColor="accent1"/>
      <w:sz w:val="20"/>
    </w:rPr>
  </w:style>
  <w:style w:type="paragraph" w:styleId="Footer">
    <w:name w:val="footer"/>
    <w:basedOn w:val="Normal"/>
    <w:link w:val="FooterChar"/>
    <w:uiPriority w:val="99"/>
    <w:rsid w:val="00637B83"/>
    <w:pPr>
      <w:tabs>
        <w:tab w:val="center" w:pos="4680"/>
        <w:tab w:val="right" w:pos="9360"/>
      </w:tabs>
      <w:jc w:val="center"/>
    </w:pPr>
    <w:rPr>
      <w:b/>
      <w:color w:val="3B4455" w:themeColor="accent1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5F4A20"/>
    <w:rPr>
      <w:b/>
      <w:color w:val="3B4455" w:themeColor="accent1"/>
      <w:sz w:val="20"/>
    </w:rPr>
  </w:style>
  <w:style w:type="character" w:styleId="PageNumber">
    <w:name w:val="page number"/>
    <w:basedOn w:val="DefaultParagraphFont"/>
    <w:uiPriority w:val="99"/>
    <w:semiHidden/>
    <w:rsid w:val="001205A1"/>
  </w:style>
  <w:style w:type="character" w:customStyle="1" w:styleId="Heading5Char">
    <w:name w:val="Heading 5 Char"/>
    <w:basedOn w:val="DefaultParagraphFont"/>
    <w:link w:val="Heading5"/>
    <w:uiPriority w:val="4"/>
    <w:rsid w:val="000F0731"/>
    <w:rPr>
      <w:rFonts w:asciiTheme="majorHAnsi" w:eastAsiaTheme="majorEastAsia" w:hAnsiTheme="majorHAnsi" w:cstheme="majorBidi"/>
      <w:b/>
      <w:color w:val="3B4455" w:themeColor="accent1"/>
      <w:sz w:val="36"/>
    </w:rPr>
  </w:style>
  <w:style w:type="character" w:styleId="PlaceholderText">
    <w:name w:val="Placeholder Text"/>
    <w:basedOn w:val="DefaultParagraphFont"/>
    <w:uiPriority w:val="99"/>
    <w:semiHidden/>
    <w:rsid w:val="005F4A20"/>
    <w:rPr>
      <w:color w:val="808080"/>
    </w:rPr>
  </w:style>
  <w:style w:type="paragraph" w:styleId="Quote">
    <w:name w:val="Quote"/>
    <w:basedOn w:val="Normal"/>
    <w:next w:val="Normal"/>
    <w:link w:val="QuoteChar"/>
    <w:uiPriority w:val="29"/>
    <w:qFormat/>
    <w:rsid w:val="000F0731"/>
    <w:pPr>
      <w:spacing w:before="200" w:after="160"/>
    </w:pPr>
    <w:rPr>
      <w:rFonts w:asciiTheme="majorHAnsi" w:hAnsiTheme="majorHAnsi"/>
      <w:iCs/>
      <w:color w:val="26414C" w:themeColor="accent5" w:themeShade="40"/>
      <w:sz w:val="76"/>
    </w:rPr>
  </w:style>
  <w:style w:type="character" w:customStyle="1" w:styleId="QuoteChar">
    <w:name w:val="Quote Char"/>
    <w:basedOn w:val="DefaultParagraphFont"/>
    <w:link w:val="Quote"/>
    <w:uiPriority w:val="29"/>
    <w:rsid w:val="000F0731"/>
    <w:rPr>
      <w:rFonts w:asciiTheme="majorHAnsi" w:hAnsiTheme="majorHAnsi"/>
      <w:iCs/>
      <w:color w:val="26414C" w:themeColor="accent5" w:themeShade="40"/>
      <w:sz w:val="76"/>
    </w:rPr>
  </w:style>
  <w:style w:type="paragraph" w:styleId="TOCHeading">
    <w:name w:val="TOC Heading"/>
    <w:basedOn w:val="Heading1"/>
    <w:next w:val="Normal"/>
    <w:uiPriority w:val="39"/>
    <w:unhideWhenUsed/>
    <w:qFormat/>
    <w:rsid w:val="002F1C38"/>
    <w:pPr>
      <w:spacing w:line="259" w:lineRule="auto"/>
      <w:outlineLvl w:val="9"/>
    </w:pPr>
    <w:rPr>
      <w:b w:val="0"/>
      <w:color w:val="2C323F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rsid w:val="002F1C38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2F1C38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2F1C3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semiHidden/>
    <w:qFormat/>
    <w:rsid w:val="001B6AC5"/>
    <w:pPr>
      <w:ind w:left="720"/>
      <w:contextualSpacing/>
    </w:pPr>
  </w:style>
  <w:style w:type="paragraph" w:styleId="Caption">
    <w:name w:val="caption"/>
    <w:basedOn w:val="Normal"/>
    <w:next w:val="Normal"/>
    <w:uiPriority w:val="35"/>
    <w:semiHidden/>
    <w:qFormat/>
    <w:rsid w:val="006B02A5"/>
    <w:pPr>
      <w:spacing w:after="200"/>
    </w:pPr>
    <w:rPr>
      <w:i/>
      <w:iCs/>
      <w:color w:val="5E5E5E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header" Target="header1.xml"/><Relationship Id="rId3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indu\AppData\Roaming\Microsoft\Templates\Geometric%20student%20report.dotx" TargetMode="External"/></Relationships>
</file>

<file path=word/theme/theme1.xml><?xml version="1.0" encoding="utf-8"?>
<a:theme xmlns:a="http://schemas.openxmlformats.org/drawingml/2006/main" name="MSR">
  <a:themeElements>
    <a:clrScheme name="MSR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3B4455"/>
      </a:accent1>
      <a:accent2>
        <a:srgbClr val="FF1571"/>
      </a:accent2>
      <a:accent3>
        <a:srgbClr val="FDC082"/>
      </a:accent3>
      <a:accent4>
        <a:srgbClr val="C9DDE5"/>
      </a:accent4>
      <a:accent5>
        <a:srgbClr val="DBE8ED"/>
      </a:accent5>
      <a:accent6>
        <a:srgbClr val="F2F2F2"/>
      </a:accent6>
      <a:hlink>
        <a:srgbClr val="0000FF"/>
      </a:hlink>
      <a:folHlink>
        <a:srgbClr val="FF00FF"/>
      </a:folHlink>
    </a:clrScheme>
    <a:fontScheme name="ArialBlack GillSans">
      <a:majorFont>
        <a:latin typeface="Arial Black"/>
        <a:ea typeface=""/>
        <a:cs typeface=""/>
      </a:majorFont>
      <a:minorFont>
        <a:latin typeface="Gill Sans MT"/>
        <a:ea typeface=""/>
        <a:cs typeface="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MSR" id="{BEE7B5EC-5714-E248-8BF3-EA9E1DF22420}" vid="{AE48099E-E8E2-3541-8D32-170253DAFA5B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fa6e671f1cd7e4d96ff9652be322dd5e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e2496f70b101db0b8013f30a071bbf7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DE1A47-5C16-4CBF-90B0-BC2DEED23AB8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909C2606-6035-49A0-8211-65DEE79E89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8699111-9D6F-4FD1-899A-4E0B300B19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C3A4ADF-7275-4065-852A-3DA79C2256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Geometric student report</Template>
  <TotalTime>0</TotalTime>
  <Pages>13</Pages>
  <Words>938</Words>
  <Characters>5348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2020-08-26T13:54:00Z</dcterms:created>
  <dcterms:modified xsi:type="dcterms:W3CDTF">2020-08-27T05:37:00Z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