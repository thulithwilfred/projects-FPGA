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293DD09B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4C7E6D8E" w14:textId="09CEF040" w:rsidR="001D78B9" w:rsidRPr="00B61765" w:rsidRDefault="009674E0" w:rsidP="00216DB3">
            <w:pPr>
              <w:pStyle w:val="Heading1"/>
              <w:rPr>
                <w:rFonts w:asciiTheme="minorHAnsi" w:hAnsiTheme="minorHAnsi"/>
                <w:u w:val="single"/>
              </w:rPr>
            </w:pPr>
            <w:bookmarkStart w:id="0" w:name="_Hlk54040342"/>
            <w:bookmarkEnd w:id="0"/>
            <w:r>
              <w:t xml:space="preserve">   </w:t>
            </w:r>
            <w:r w:rsidR="00B61765" w:rsidRPr="00B61765">
              <w:rPr>
                <w:rFonts w:asciiTheme="minorHAnsi" w:hAnsiTheme="minorHAnsi"/>
                <w:u w:val="single"/>
              </w:rPr>
              <w:t>Digital FIR Prototyping</w:t>
            </w:r>
          </w:p>
        </w:tc>
      </w:tr>
      <w:tr w:rsidR="00637B83" w14:paraId="03ABD519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437892FD" w14:textId="62E3733B" w:rsidR="00637B83" w:rsidRDefault="00C166F4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212113C8" wp14:editId="048FE419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-19050</wp:posOffset>
                      </wp:positionV>
                      <wp:extent cx="6090920" cy="6094730"/>
                      <wp:effectExtent l="0" t="0" r="5080" b="1270"/>
                      <wp:wrapTight wrapText="bothSides">
                        <wp:wrapPolygon edited="0">
                          <wp:start x="11079" y="0"/>
                          <wp:lineTo x="9255" y="0"/>
                          <wp:lineTo x="5945" y="743"/>
                          <wp:lineTo x="5945" y="1080"/>
                          <wp:lineTo x="1148" y="5739"/>
                          <wp:lineTo x="743" y="6346"/>
                          <wp:lineTo x="743" y="6616"/>
                          <wp:lineTo x="1216" y="7562"/>
                          <wp:lineTo x="203" y="8642"/>
                          <wp:lineTo x="0" y="8979"/>
                          <wp:lineTo x="0" y="9452"/>
                          <wp:lineTo x="1148" y="9722"/>
                          <wp:lineTo x="0" y="10802"/>
                          <wp:lineTo x="0" y="11545"/>
                          <wp:lineTo x="946" y="11882"/>
                          <wp:lineTo x="0" y="12895"/>
                          <wp:lineTo x="68" y="13030"/>
                          <wp:lineTo x="743" y="14043"/>
                          <wp:lineTo x="811" y="14043"/>
                          <wp:lineTo x="540" y="14448"/>
                          <wp:lineTo x="676" y="14853"/>
                          <wp:lineTo x="1756" y="15123"/>
                          <wp:lineTo x="1148" y="15798"/>
                          <wp:lineTo x="1284" y="16203"/>
                          <wp:lineTo x="2635" y="16203"/>
                          <wp:lineTo x="1824" y="17081"/>
                          <wp:lineTo x="2837" y="18364"/>
                          <wp:lineTo x="2905" y="18836"/>
                          <wp:lineTo x="4391" y="19444"/>
                          <wp:lineTo x="5607" y="19444"/>
                          <wp:lineTo x="5134" y="19984"/>
                          <wp:lineTo x="5202" y="20119"/>
                          <wp:lineTo x="6553" y="20524"/>
                          <wp:lineTo x="6418" y="20794"/>
                          <wp:lineTo x="7296" y="21199"/>
                          <wp:lineTo x="9525" y="21537"/>
                          <wp:lineTo x="11957" y="21537"/>
                          <wp:lineTo x="12971" y="21537"/>
                          <wp:lineTo x="15065" y="20862"/>
                          <wp:lineTo x="15065" y="20524"/>
                          <wp:lineTo x="21213" y="14313"/>
                          <wp:lineTo x="21078" y="14178"/>
                          <wp:lineTo x="19524" y="14043"/>
                          <wp:lineTo x="21550" y="11882"/>
                          <wp:lineTo x="21550" y="11815"/>
                          <wp:lineTo x="20672" y="10802"/>
                          <wp:lineTo x="21550" y="9857"/>
                          <wp:lineTo x="21550" y="9722"/>
                          <wp:lineTo x="20807" y="8642"/>
                          <wp:lineTo x="21415" y="8169"/>
                          <wp:lineTo x="21280" y="7967"/>
                          <wp:lineTo x="19929" y="7562"/>
                          <wp:lineTo x="20875" y="6616"/>
                          <wp:lineTo x="20740" y="6481"/>
                          <wp:lineTo x="19051" y="6481"/>
                          <wp:lineTo x="20267" y="5401"/>
                          <wp:lineTo x="20064" y="5131"/>
                          <wp:lineTo x="19118" y="4321"/>
                          <wp:lineTo x="19456" y="4186"/>
                          <wp:lineTo x="19254" y="3983"/>
                          <wp:lineTo x="18240" y="3241"/>
                          <wp:lineTo x="18510" y="3173"/>
                          <wp:lineTo x="18240" y="2836"/>
                          <wp:lineTo x="17294" y="2160"/>
                          <wp:lineTo x="17430" y="1755"/>
                          <wp:lineTo x="15943" y="1215"/>
                          <wp:lineTo x="14322" y="1080"/>
                          <wp:lineTo x="14660" y="608"/>
                          <wp:lineTo x="13714" y="203"/>
                          <wp:lineTo x="11417" y="0"/>
                          <wp:lineTo x="11079" y="0"/>
                        </wp:wrapPolygon>
                      </wp:wrapTight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0920" cy="60947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EEC92" id="Shape" o:spid="_x0000_s1026" style="position:absolute;margin-left:24.9pt;margin-top:-1.5pt;width:479.6pt;height:479.9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460,3047365;3045460,3047365;3045460,3047365;3045460,3047365" o:connectangles="0,90,180,270"/>
                      <w10:wrap type="tight"/>
                    </v:shape>
                  </w:pict>
                </mc:Fallback>
              </mc:AlternateContent>
            </w:r>
          </w:p>
        </w:tc>
      </w:tr>
      <w:tr w:rsidR="00A81248" w14:paraId="2C6E76A1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721AC3BF" w14:textId="0B4FDDDA" w:rsidR="00637B83" w:rsidRDefault="009674E0" w:rsidP="00216DB3">
            <w:pPr>
              <w:pStyle w:val="Heading2"/>
            </w:pPr>
            <w:r>
              <w:t xml:space="preserve"> Prac </w:t>
            </w:r>
            <w:r w:rsidR="00B61765">
              <w:t>5</w:t>
            </w:r>
            <w:r>
              <w:t xml:space="preserve"> Report</w:t>
            </w:r>
          </w:p>
          <w:p w14:paraId="07D461EA" w14:textId="11AAC86C" w:rsidR="00A81248" w:rsidRDefault="009674E0" w:rsidP="00216DB3">
            <w:pPr>
              <w:pStyle w:val="Heading2"/>
            </w:pPr>
            <w:r>
              <w:t xml:space="preserve"> CSSE4010</w:t>
            </w:r>
          </w:p>
        </w:tc>
        <w:tc>
          <w:tcPr>
            <w:tcW w:w="5395" w:type="dxa"/>
            <w:vAlign w:val="center"/>
          </w:tcPr>
          <w:p w14:paraId="79BCF44B" w14:textId="4F130E5C" w:rsidR="00637B83" w:rsidRDefault="009674E0" w:rsidP="00216DB3">
            <w:pPr>
              <w:pStyle w:val="Heading2"/>
            </w:pPr>
            <w:r>
              <w:t xml:space="preserve">          Thulith W </w:t>
            </w:r>
            <w:r w:rsidRPr="009674E0">
              <w:rPr>
                <w:color w:val="FF1571" w:themeColor="accent2"/>
              </w:rPr>
              <w:t>M</w:t>
            </w:r>
            <w:r>
              <w:t>allawa</w:t>
            </w:r>
          </w:p>
          <w:p w14:paraId="60F4DA7A" w14:textId="6D979B44" w:rsidR="00A81248" w:rsidRDefault="009674E0" w:rsidP="00216DB3">
            <w:pPr>
              <w:pStyle w:val="Heading2"/>
            </w:pPr>
            <w:r>
              <w:t xml:space="preserve">              S44280422</w:t>
            </w:r>
          </w:p>
        </w:tc>
      </w:tr>
    </w:tbl>
    <w:p w14:paraId="6AB42BC5" w14:textId="5DF607D4" w:rsidR="000F0731" w:rsidRDefault="000F0731" w:rsidP="005A2DF7"/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10A07466" w14:textId="77777777" w:rsidTr="00036DC3">
        <w:trPr>
          <w:trHeight w:val="396"/>
        </w:trPr>
        <w:tc>
          <w:tcPr>
            <w:tcW w:w="426" w:type="dxa"/>
          </w:tcPr>
          <w:p w14:paraId="1D0005AD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24E680E9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39EC33ED" w14:textId="77777777" w:rsidR="00A81248" w:rsidRDefault="00A81248" w:rsidP="00216DB3">
            <w:pPr>
              <w:pStyle w:val="Text"/>
            </w:pPr>
          </w:p>
        </w:tc>
        <w:tc>
          <w:tcPr>
            <w:tcW w:w="425" w:type="dxa"/>
          </w:tcPr>
          <w:p w14:paraId="3590D74D" w14:textId="77777777" w:rsidR="00A81248" w:rsidRDefault="00A81248" w:rsidP="00216DB3">
            <w:pPr>
              <w:pStyle w:val="Text"/>
            </w:pPr>
          </w:p>
        </w:tc>
      </w:tr>
    </w:tbl>
    <w:p w14:paraId="7507F847" w14:textId="6A46AEDD" w:rsidR="00D17329" w:rsidRPr="00F705E4" w:rsidRDefault="009674E0" w:rsidP="00F705E4">
      <w:pPr>
        <w:pStyle w:val="Heading2"/>
        <w:rPr>
          <w:sz w:val="44"/>
          <w:szCs w:val="28"/>
        </w:rPr>
      </w:pPr>
      <w:r w:rsidRPr="00DB512E">
        <w:rPr>
          <w:color w:val="FF1571" w:themeColor="accent2"/>
          <w:sz w:val="44"/>
          <w:szCs w:val="28"/>
        </w:rPr>
        <w:t xml:space="preserve">1. </w:t>
      </w:r>
      <w:r w:rsidRPr="00A33CDF">
        <w:rPr>
          <w:sz w:val="44"/>
          <w:szCs w:val="28"/>
        </w:rPr>
        <w:t>Introduction</w:t>
      </w:r>
    </w:p>
    <w:p w14:paraId="7D68091C" w14:textId="3ABC4CD0" w:rsidR="00F705E4" w:rsidRDefault="00613CCB" w:rsidP="00F705E4">
      <w:pPr>
        <w:pStyle w:val="Heading4"/>
        <w:numPr>
          <w:ilvl w:val="1"/>
          <w:numId w:val="10"/>
        </w:numPr>
      </w:pPr>
      <w:r>
        <w:t>Aim</w:t>
      </w:r>
    </w:p>
    <w:p w14:paraId="0D1B8E2D" w14:textId="77777777" w:rsidR="00F705E4" w:rsidRDefault="00F705E4" w:rsidP="00F705E4">
      <w:r>
        <w:t xml:space="preserve">The aim of the following practical is to understand basic DSP algorithms, the graphical design process and to design and prototype a FIR filter using Xilinx System Generator. </w:t>
      </w:r>
    </w:p>
    <w:p w14:paraId="76EA1459" w14:textId="77777777" w:rsidR="00F705E4" w:rsidRPr="00F705E4" w:rsidRDefault="00F705E4" w:rsidP="00F705E4"/>
    <w:p w14:paraId="20FC38C0" w14:textId="649E3E56" w:rsidR="002F7E20" w:rsidRDefault="00B06A64" w:rsidP="005A2DF7">
      <w:r>
        <w:t>Th</w:t>
      </w:r>
      <w:r w:rsidR="001F70B8">
        <w:t xml:space="preserve">e </w:t>
      </w:r>
      <w:r w:rsidR="0029500A">
        <w:t xml:space="preserve">filter is to be created without any hardware optimizations at first, then performance to be benchmarked. </w:t>
      </w:r>
      <w:r w:rsidR="00D17329">
        <w:t>This design is to then be optimized using pipelining, register-</w:t>
      </w:r>
      <w:r w:rsidR="00F80F00">
        <w:t xml:space="preserve">retiming and/or data broadcast. Followed by a performance benchmark and thus a comparison between the </w:t>
      </w:r>
      <w:r w:rsidR="005D39FB">
        <w:t xml:space="preserve">two designs and retuning if </w:t>
      </w:r>
      <w:r w:rsidR="005D39FB" w:rsidRPr="007B4E46">
        <w:rPr>
          <w:b/>
          <w:bCs/>
        </w:rPr>
        <w:t>required to improve the critical path dela</w:t>
      </w:r>
      <w:r w:rsidR="007B4E46" w:rsidRPr="007B4E46">
        <w:rPr>
          <w:b/>
          <w:bCs/>
        </w:rPr>
        <w:t xml:space="preserve">y at the cost of area complexity (resource usage). </w:t>
      </w:r>
    </w:p>
    <w:p w14:paraId="139D54DA" w14:textId="64B359A1" w:rsidR="002F7E20" w:rsidRDefault="002F7E20" w:rsidP="005A2DF7"/>
    <w:p w14:paraId="4F825492" w14:textId="5E01AD52" w:rsidR="00C67A5C" w:rsidRDefault="00C67A5C" w:rsidP="00C67A5C">
      <w:pPr>
        <w:pStyle w:val="Heading4"/>
      </w:pPr>
      <w:r w:rsidRPr="00C67A5C">
        <w:rPr>
          <w:color w:val="FF1571" w:themeColor="accent2"/>
        </w:rPr>
        <w:t xml:space="preserve">1.2 </w:t>
      </w:r>
      <w:r>
        <w:t>Filter Spec</w:t>
      </w:r>
    </w:p>
    <w:p w14:paraId="0163033A" w14:textId="38E0679E" w:rsidR="00C67A5C" w:rsidRDefault="00C67A5C" w:rsidP="005A2DF7">
      <w:r w:rsidRPr="00C67A5C">
        <w:rPr>
          <w:noProof/>
        </w:rPr>
        <w:drawing>
          <wp:anchor distT="0" distB="0" distL="114300" distR="114300" simplePos="0" relativeHeight="251743232" behindDoc="1" locked="0" layoutInCell="1" allowOverlap="1" wp14:anchorId="273A6F0B" wp14:editId="3290854E">
            <wp:simplePos x="0" y="0"/>
            <wp:positionH relativeFrom="column">
              <wp:posOffset>2360617</wp:posOffset>
            </wp:positionH>
            <wp:positionV relativeFrom="paragraph">
              <wp:posOffset>119417</wp:posOffset>
            </wp:positionV>
            <wp:extent cx="1494155" cy="553720"/>
            <wp:effectExtent l="0" t="0" r="0" b="0"/>
            <wp:wrapTight wrapText="bothSides">
              <wp:wrapPolygon edited="0">
                <wp:start x="0" y="0"/>
                <wp:lineTo x="0" y="20807"/>
                <wp:lineTo x="21205" y="20807"/>
                <wp:lineTo x="2120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8411A" w14:textId="63B8EE31" w:rsidR="00C67A5C" w:rsidRDefault="00C67A5C" w:rsidP="005A2DF7"/>
    <w:p w14:paraId="536D8D8B" w14:textId="71B56AB9" w:rsidR="00C67A5C" w:rsidRDefault="00C67A5C" w:rsidP="005A2DF7"/>
    <w:p w14:paraId="57CC4141" w14:textId="77777777" w:rsidR="0009584F" w:rsidRDefault="0009584F" w:rsidP="005A2DF7"/>
    <w:p w14:paraId="6691FFA1" w14:textId="37095035" w:rsidR="00C67A5C" w:rsidRDefault="0009584F" w:rsidP="005A2DF7">
      <w:r>
        <w:t xml:space="preserve">The filter implemented is a </w:t>
      </w:r>
      <w:r w:rsidR="002232E1">
        <w:t xml:space="preserve">pre-determined </w:t>
      </w:r>
      <w:r>
        <w:t>low-pass filter</w:t>
      </w:r>
      <w:r w:rsidR="002232E1">
        <w:t>. It is</w:t>
      </w:r>
      <w:r>
        <w:t xml:space="preserve"> </w:t>
      </w:r>
      <w:r w:rsidR="00570E3D">
        <w:t>to be designed with 16 taps</w:t>
      </w:r>
      <w:r w:rsidR="002232E1">
        <w:t xml:space="preserve">, requiring 17 filter coefficients to satisfy the equation above. </w:t>
      </w:r>
      <w:r w:rsidR="00570E3D">
        <w:t xml:space="preserve"> </w:t>
      </w:r>
      <w:r>
        <w:t xml:space="preserve"> </w:t>
      </w:r>
    </w:p>
    <w:p w14:paraId="718DC1BB" w14:textId="532D105D" w:rsidR="002F7E20" w:rsidRDefault="002F7E20" w:rsidP="005A2DF7"/>
    <w:p w14:paraId="5F6BC591" w14:textId="626A2D59" w:rsidR="007B0BC9" w:rsidRDefault="007D2858" w:rsidP="007B0BC9">
      <w:pPr>
        <w:pStyle w:val="Heading2"/>
      </w:pPr>
      <w:r w:rsidRPr="00036DD9">
        <w:rPr>
          <w:color w:val="FF1571" w:themeColor="accent2"/>
        </w:rPr>
        <w:t xml:space="preserve">2. </w:t>
      </w:r>
      <w:r>
        <w:t xml:space="preserve">Design </w:t>
      </w:r>
      <w:r w:rsidR="00036DD9">
        <w:t xml:space="preserve">1: Direct Form FIR (No Optimization) </w:t>
      </w:r>
    </w:p>
    <w:p w14:paraId="4927C22B" w14:textId="77777777" w:rsidR="007B0BC9" w:rsidRPr="007B0BC9" w:rsidRDefault="007B0BC9" w:rsidP="007B0BC9"/>
    <w:p w14:paraId="7C7B829E" w14:textId="294EDCD0" w:rsidR="002F7E20" w:rsidRDefault="002F7E20" w:rsidP="005A2DF7"/>
    <w:p w14:paraId="5F44AB6A" w14:textId="5AD0DE61" w:rsidR="002F7E20" w:rsidRDefault="00036DD9" w:rsidP="007B0BC9">
      <w:pPr>
        <w:pStyle w:val="Heading4"/>
      </w:pPr>
      <w:r w:rsidRPr="00036DD9">
        <w:rPr>
          <w:color w:val="FF1571" w:themeColor="accent2"/>
        </w:rPr>
        <w:t xml:space="preserve">2.1 </w:t>
      </w:r>
      <w:r>
        <w:t>Design Block Diagram</w:t>
      </w:r>
    </w:p>
    <w:p w14:paraId="2B50C300" w14:textId="2D410A8A" w:rsidR="00036DD9" w:rsidRDefault="00036DD9" w:rsidP="005A2DF7"/>
    <w:p w14:paraId="7182F26B" w14:textId="13346644" w:rsidR="00036DD9" w:rsidRDefault="007B0BC9" w:rsidP="005A2DF7">
      <w:r w:rsidRPr="00256647">
        <w:rPr>
          <w:noProof/>
        </w:rPr>
        <w:drawing>
          <wp:anchor distT="0" distB="0" distL="114300" distR="114300" simplePos="0" relativeHeight="251742208" behindDoc="1" locked="0" layoutInCell="1" allowOverlap="1" wp14:anchorId="08B574A2" wp14:editId="2503777B">
            <wp:simplePos x="0" y="0"/>
            <wp:positionH relativeFrom="column">
              <wp:posOffset>227065</wp:posOffset>
            </wp:positionH>
            <wp:positionV relativeFrom="paragraph">
              <wp:posOffset>13050</wp:posOffset>
            </wp:positionV>
            <wp:extent cx="5917565" cy="2769235"/>
            <wp:effectExtent l="0" t="0" r="6985" b="0"/>
            <wp:wrapTight wrapText="bothSides">
              <wp:wrapPolygon edited="0">
                <wp:start x="0" y="0"/>
                <wp:lineTo x="0" y="21397"/>
                <wp:lineTo x="21556" y="21397"/>
                <wp:lineTo x="2155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56F11" w14:textId="4B44F9A9" w:rsidR="00036DD9" w:rsidRDefault="00036DD9" w:rsidP="005A2DF7"/>
    <w:p w14:paraId="370080EB" w14:textId="295E89CB" w:rsidR="00036DD9" w:rsidRDefault="00036DD9" w:rsidP="005A2DF7"/>
    <w:p w14:paraId="2AD90318" w14:textId="62587B18" w:rsidR="00036DD9" w:rsidRDefault="00036DD9" w:rsidP="005A2DF7"/>
    <w:p w14:paraId="77773D94" w14:textId="34824C41" w:rsidR="00036DD9" w:rsidRDefault="00036DD9" w:rsidP="005A2DF7"/>
    <w:p w14:paraId="05B42C43" w14:textId="6C12C73A" w:rsidR="00036DD9" w:rsidRDefault="00036DD9" w:rsidP="005A2DF7"/>
    <w:p w14:paraId="2771E173" w14:textId="56E2C979" w:rsidR="00036DD9" w:rsidRDefault="00036DD9" w:rsidP="005A2DF7"/>
    <w:p w14:paraId="555818D9" w14:textId="2FBE1A45" w:rsidR="00036DD9" w:rsidRDefault="00036DD9" w:rsidP="005A2DF7"/>
    <w:p w14:paraId="2B028FF3" w14:textId="1C5930AD" w:rsidR="00036DD9" w:rsidRDefault="00036DD9" w:rsidP="005A2DF7"/>
    <w:p w14:paraId="24AD16B2" w14:textId="1F4C66D5" w:rsidR="00036DD9" w:rsidRDefault="00036DD9" w:rsidP="005A2DF7"/>
    <w:p w14:paraId="5111CDBF" w14:textId="330F0675" w:rsidR="00036DD9" w:rsidRDefault="00036DD9" w:rsidP="005A2DF7"/>
    <w:p w14:paraId="627789D3" w14:textId="1EEF3CE5" w:rsidR="00036DD9" w:rsidRDefault="00036DD9" w:rsidP="005A2DF7"/>
    <w:p w14:paraId="5AFFDD7B" w14:textId="24E08BAE" w:rsidR="00036DD9" w:rsidRDefault="00036DD9" w:rsidP="005A2DF7"/>
    <w:p w14:paraId="555B5D70" w14:textId="15127B03" w:rsidR="00036DD9" w:rsidRDefault="00036DD9" w:rsidP="005A2DF7"/>
    <w:p w14:paraId="38725367" w14:textId="471993DE" w:rsidR="00036DD9" w:rsidRDefault="00036DD9" w:rsidP="005A2DF7"/>
    <w:p w14:paraId="4C0CB35B" w14:textId="179D1A84" w:rsidR="00036DD9" w:rsidRDefault="00036DD9" w:rsidP="005A2DF7"/>
    <w:p w14:paraId="077DC766" w14:textId="35F1EE53" w:rsidR="00036DD9" w:rsidRDefault="007B0BC9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667BC43" wp14:editId="1D50B701">
                <wp:simplePos x="0" y="0"/>
                <wp:positionH relativeFrom="margin">
                  <wp:align>center</wp:align>
                </wp:positionH>
                <wp:positionV relativeFrom="paragraph">
                  <wp:posOffset>6094</wp:posOffset>
                </wp:positionV>
                <wp:extent cx="3425190" cy="191135"/>
                <wp:effectExtent l="0" t="0" r="3810" b="0"/>
                <wp:wrapTight wrapText="bothSides">
                  <wp:wrapPolygon edited="0">
                    <wp:start x="0" y="0"/>
                    <wp:lineTo x="0" y="19375"/>
                    <wp:lineTo x="21504" y="19375"/>
                    <wp:lineTo x="21504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190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B90AA" w14:textId="5852B8A3" w:rsidR="0060102C" w:rsidRPr="00445E33" w:rsidRDefault="0060102C" w:rsidP="007B0BC9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Zoomed in view of the Direct Form Implementation, initial four taps.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7BC4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.5pt;width:269.7pt;height:15.05pt;z-index:-251570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" stroked="f">
                <v:textbox inset="0,0,0,0">
                  <w:txbxContent>
                    <w:p w14:paraId="5E6B90AA" w14:textId="5852B8A3" w:rsidR="0060102C" w:rsidRPr="00445E33" w:rsidRDefault="0060102C" w:rsidP="007B0BC9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Zoomed in view of the Direct Form Implementation, initial four taps.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76A606" w14:textId="321A4C68" w:rsidR="00036DD9" w:rsidRDefault="00036DD9" w:rsidP="005A2DF7"/>
    <w:p w14:paraId="3D4E26F9" w14:textId="7A39E75C" w:rsidR="00036DD9" w:rsidRDefault="00036DD9" w:rsidP="005A2DF7"/>
    <w:p w14:paraId="1A6DAA83" w14:textId="7C332141" w:rsidR="00036DD9" w:rsidRDefault="00036DD9" w:rsidP="005A2DF7"/>
    <w:p w14:paraId="00DFB429" w14:textId="210F32EE" w:rsidR="00036DD9" w:rsidRDefault="00036DD9" w:rsidP="005A2DF7"/>
    <w:p w14:paraId="5F21AA7A" w14:textId="2550AFF5" w:rsidR="00036DD9" w:rsidRDefault="007B0BC9" w:rsidP="005A2D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7EB050B" wp14:editId="237B12FC">
                <wp:simplePos x="0" y="0"/>
                <wp:positionH relativeFrom="margin">
                  <wp:align>center</wp:align>
                </wp:positionH>
                <wp:positionV relativeFrom="paragraph">
                  <wp:posOffset>1441096</wp:posOffset>
                </wp:positionV>
                <wp:extent cx="2530475" cy="212090"/>
                <wp:effectExtent l="0" t="0" r="3175" b="0"/>
                <wp:wrapTight wrapText="bothSides">
                  <wp:wrapPolygon edited="0">
                    <wp:start x="0" y="0"/>
                    <wp:lineTo x="0" y="19401"/>
                    <wp:lineTo x="21464" y="19401"/>
                    <wp:lineTo x="21464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53FC56" w14:textId="16D8AE95" w:rsidR="0060102C" w:rsidRPr="00EA7885" w:rsidRDefault="0060102C" w:rsidP="007B0BC9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Full View, Direct Form Design, 16 Taps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050B" id="Text Box 22" o:spid="_x0000_s1027" type="#_x0000_t202" style="position:absolute;margin-left:0;margin-top:113.45pt;width:199.25pt;height:16.7pt;z-index:-251568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" stroked="f">
                <v:textbox inset="0,0,0,0">
                  <w:txbxContent>
                    <w:p w14:paraId="1753FC56" w14:textId="16D8AE95" w:rsidR="0060102C" w:rsidRPr="00EA7885" w:rsidRDefault="0060102C" w:rsidP="007B0BC9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Full View, Direct Form Design, 16 Taps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B0BC9">
        <w:rPr>
          <w:noProof/>
        </w:rPr>
        <w:drawing>
          <wp:anchor distT="0" distB="0" distL="114300" distR="114300" simplePos="0" relativeHeight="251744256" behindDoc="1" locked="0" layoutInCell="1" allowOverlap="1" wp14:anchorId="4BD4A4B1" wp14:editId="3DAD89C0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6858000" cy="1456055"/>
            <wp:effectExtent l="0" t="0" r="0" b="0"/>
            <wp:wrapTight wrapText="bothSides">
              <wp:wrapPolygon edited="0">
                <wp:start x="0" y="0"/>
                <wp:lineTo x="0" y="21195"/>
                <wp:lineTo x="21540" y="21195"/>
                <wp:lineTo x="2154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A6417" w14:textId="5E20A46C" w:rsidR="00036DD9" w:rsidRDefault="00036DD9" w:rsidP="005A2DF7"/>
    <w:p w14:paraId="5624D35B" w14:textId="5252EB92" w:rsidR="00423134" w:rsidRPr="00423134" w:rsidRDefault="00423134" w:rsidP="00423134">
      <w:pPr>
        <w:pStyle w:val="Heading4"/>
      </w:pPr>
      <w:r w:rsidRPr="00036DD9">
        <w:rPr>
          <w:color w:val="FF1571" w:themeColor="accent2"/>
        </w:rPr>
        <w:t>2.</w:t>
      </w:r>
      <w:r>
        <w:rPr>
          <w:color w:val="FF1571" w:themeColor="accent2"/>
        </w:rPr>
        <w:t>2</w:t>
      </w:r>
      <w:r w:rsidRPr="00036DD9">
        <w:rPr>
          <w:color w:val="FF1571" w:themeColor="accent2"/>
        </w:rPr>
        <w:t xml:space="preserve"> </w:t>
      </w:r>
      <w:r w:rsidRPr="00423134">
        <w:t>Input</w:t>
      </w:r>
      <w:r>
        <w:t xml:space="preserve"> </w:t>
      </w:r>
      <w:r w:rsidRPr="00423134">
        <w:t>/</w:t>
      </w:r>
      <w:r>
        <w:t xml:space="preserve"> </w:t>
      </w:r>
      <w:r w:rsidRPr="00423134">
        <w:t xml:space="preserve">Output Characteristic </w:t>
      </w:r>
      <w:r w:rsidR="008B6EB7">
        <w:t>– Functionality Testing</w:t>
      </w:r>
    </w:p>
    <w:p w14:paraId="1F6EFAE4" w14:textId="1265E199" w:rsidR="00036DD9" w:rsidRDefault="0023624A" w:rsidP="005A2DF7">
      <w:r w:rsidRPr="0023624A">
        <w:rPr>
          <w:noProof/>
        </w:rPr>
        <w:drawing>
          <wp:anchor distT="0" distB="0" distL="114300" distR="114300" simplePos="0" relativeHeight="251753472" behindDoc="1" locked="0" layoutInCell="1" allowOverlap="1" wp14:anchorId="552E023C" wp14:editId="03819A4F">
            <wp:simplePos x="0" y="0"/>
            <wp:positionH relativeFrom="margin">
              <wp:posOffset>730250</wp:posOffset>
            </wp:positionH>
            <wp:positionV relativeFrom="paragraph">
              <wp:posOffset>127000</wp:posOffset>
            </wp:positionV>
            <wp:extent cx="5092700" cy="2935605"/>
            <wp:effectExtent l="0" t="0" r="0" b="0"/>
            <wp:wrapTight wrapText="bothSides">
              <wp:wrapPolygon edited="0">
                <wp:start x="0" y="0"/>
                <wp:lineTo x="0" y="21446"/>
                <wp:lineTo x="21492" y="21446"/>
                <wp:lineTo x="21492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2499B" w14:textId="74BABEA9" w:rsidR="00036DD9" w:rsidRDefault="00036DD9" w:rsidP="005A2DF7"/>
    <w:p w14:paraId="44A1DA2D" w14:textId="0E4C26E0" w:rsidR="00036DD9" w:rsidRDefault="00036DD9" w:rsidP="005A2DF7"/>
    <w:p w14:paraId="1C242A23" w14:textId="6F1FC53C" w:rsidR="00423134" w:rsidRDefault="00423134" w:rsidP="005A2DF7"/>
    <w:p w14:paraId="3FA66289" w14:textId="08AE3EBA" w:rsidR="00423134" w:rsidRDefault="00423134" w:rsidP="005A2DF7"/>
    <w:p w14:paraId="5A848BE0" w14:textId="2AE6A418" w:rsidR="00423134" w:rsidRDefault="00423134" w:rsidP="005A2DF7"/>
    <w:p w14:paraId="016A074F" w14:textId="75E5F7F1" w:rsidR="00423134" w:rsidRDefault="00423134" w:rsidP="005A2DF7"/>
    <w:p w14:paraId="3628D6E6" w14:textId="33E554F5" w:rsidR="00423134" w:rsidRDefault="00423134" w:rsidP="005A2DF7"/>
    <w:p w14:paraId="5501E2A6" w14:textId="67F51902" w:rsidR="00423134" w:rsidRDefault="00423134" w:rsidP="005A2DF7"/>
    <w:p w14:paraId="557A55CA" w14:textId="3A6AE39C" w:rsidR="00423134" w:rsidRDefault="00423134" w:rsidP="005A2DF7"/>
    <w:p w14:paraId="392A3C40" w14:textId="24563885" w:rsidR="00423134" w:rsidRDefault="00423134" w:rsidP="005A2DF7"/>
    <w:p w14:paraId="1AC314EB" w14:textId="6E8FEF32" w:rsidR="00423134" w:rsidRDefault="00423134" w:rsidP="005A2DF7"/>
    <w:p w14:paraId="105C48AF" w14:textId="02B13975" w:rsidR="00423134" w:rsidRDefault="00423134" w:rsidP="005A2DF7"/>
    <w:p w14:paraId="72537601" w14:textId="2149652B" w:rsidR="00423134" w:rsidRDefault="00423134" w:rsidP="005A2DF7"/>
    <w:p w14:paraId="49A114FC" w14:textId="444D5960" w:rsidR="00423134" w:rsidRDefault="00423134" w:rsidP="005A2DF7"/>
    <w:p w14:paraId="255D17E8" w14:textId="38CCD758" w:rsidR="00423134" w:rsidRDefault="00423134" w:rsidP="005A2DF7"/>
    <w:p w14:paraId="45DB4C52" w14:textId="2347FEE3" w:rsidR="00423134" w:rsidRDefault="00423134" w:rsidP="005A2DF7"/>
    <w:p w14:paraId="248F4078" w14:textId="488823F9" w:rsidR="00423134" w:rsidRDefault="00DC1531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DDA4F4D" wp14:editId="0114091A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4471035" cy="173990"/>
                <wp:effectExtent l="0" t="0" r="5715" b="0"/>
                <wp:wrapTight wrapText="bothSides">
                  <wp:wrapPolygon edited="0">
                    <wp:start x="0" y="0"/>
                    <wp:lineTo x="0" y="18920"/>
                    <wp:lineTo x="21536" y="18920"/>
                    <wp:lineTo x="21536" y="0"/>
                    <wp:lineTo x="0" y="0"/>
                  </wp:wrapPolygon>
                </wp:wrapTight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173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1B821" w14:textId="4D85B6A2" w:rsidR="0060102C" w:rsidRPr="000E7D4A" w:rsidRDefault="0060102C" w:rsidP="00DC1531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Filter Response I/O compared with software filtered in MATLAB vs FPGA output, refer to 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4F4D" id="Text Box 49" o:spid="_x0000_s1028" type="#_x0000_t202" style="position:absolute;margin-left:0;margin-top:5.45pt;width:352.05pt;height:13.7pt;z-index:-251564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" stroked="f">
                <v:textbox inset="0,0,0,0">
                  <w:txbxContent>
                    <w:p w14:paraId="4641B821" w14:textId="4D85B6A2" w:rsidR="0060102C" w:rsidRPr="000E7D4A" w:rsidRDefault="0060102C" w:rsidP="00DC1531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Filter Response I/O compared with software filtered in MATLAB vs FPGA output, refer to legend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E82E230" w14:textId="690D3823" w:rsidR="00423134" w:rsidRDefault="00E541DD" w:rsidP="005A2DF7">
      <w:r w:rsidRPr="00E541DD">
        <w:rPr>
          <w:noProof/>
        </w:rPr>
        <w:drawing>
          <wp:anchor distT="0" distB="0" distL="114300" distR="114300" simplePos="0" relativeHeight="251754496" behindDoc="1" locked="0" layoutInCell="1" allowOverlap="1" wp14:anchorId="3506046F" wp14:editId="1CC31973">
            <wp:simplePos x="0" y="0"/>
            <wp:positionH relativeFrom="margin">
              <wp:posOffset>750984</wp:posOffset>
            </wp:positionH>
            <wp:positionV relativeFrom="paragraph">
              <wp:posOffset>77415</wp:posOffset>
            </wp:positionV>
            <wp:extent cx="5204460" cy="2856230"/>
            <wp:effectExtent l="0" t="0" r="0" b="1270"/>
            <wp:wrapTight wrapText="bothSides">
              <wp:wrapPolygon edited="0">
                <wp:start x="0" y="0"/>
                <wp:lineTo x="0" y="21466"/>
                <wp:lineTo x="21505" y="21466"/>
                <wp:lineTo x="21505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6A16" w14:textId="200644B1" w:rsidR="00423134" w:rsidRDefault="00423134" w:rsidP="005A2DF7"/>
    <w:p w14:paraId="3B55A84F" w14:textId="0D700469" w:rsidR="00423134" w:rsidRDefault="00423134" w:rsidP="005A2DF7"/>
    <w:p w14:paraId="49AD4A5B" w14:textId="69770A3E" w:rsidR="00423134" w:rsidRDefault="00423134" w:rsidP="005A2DF7"/>
    <w:p w14:paraId="5FD93B62" w14:textId="0F4ADB6B" w:rsidR="00423134" w:rsidRDefault="00423134" w:rsidP="005A2DF7"/>
    <w:p w14:paraId="32115309" w14:textId="31AD77AA" w:rsidR="00423134" w:rsidRDefault="00423134" w:rsidP="005A2DF7"/>
    <w:p w14:paraId="0D6E26BB" w14:textId="2FE59661" w:rsidR="00423134" w:rsidRDefault="00423134" w:rsidP="005A2DF7"/>
    <w:p w14:paraId="3F517180" w14:textId="514A06D0" w:rsidR="00423134" w:rsidRDefault="00423134" w:rsidP="005A2DF7"/>
    <w:p w14:paraId="5F34264A" w14:textId="6A8ED559" w:rsidR="00423134" w:rsidRDefault="00423134" w:rsidP="005A2DF7"/>
    <w:p w14:paraId="1EA7E0C6" w14:textId="656BEBB8" w:rsidR="00423134" w:rsidRDefault="00423134" w:rsidP="005A2DF7"/>
    <w:p w14:paraId="65F7C862" w14:textId="3D5E2DC5" w:rsidR="00423134" w:rsidRDefault="00423134" w:rsidP="005A2DF7"/>
    <w:p w14:paraId="42353BE0" w14:textId="47AEAB97" w:rsidR="00423134" w:rsidRDefault="00423134" w:rsidP="005A2DF7"/>
    <w:p w14:paraId="2D1FB6CA" w14:textId="4616B47C" w:rsidR="00423134" w:rsidRDefault="00423134" w:rsidP="005A2DF7"/>
    <w:p w14:paraId="0169C7B6" w14:textId="4217B3A7" w:rsidR="00423134" w:rsidRDefault="00423134" w:rsidP="005A2DF7"/>
    <w:p w14:paraId="14245211" w14:textId="4F8C4313" w:rsidR="00423134" w:rsidRDefault="00423134" w:rsidP="005A2DF7"/>
    <w:p w14:paraId="057396AD" w14:textId="3F30DFB5" w:rsidR="00423134" w:rsidRDefault="00E541DD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54CE6AF" wp14:editId="3AF43D15">
                <wp:simplePos x="0" y="0"/>
                <wp:positionH relativeFrom="column">
                  <wp:posOffset>704850</wp:posOffset>
                </wp:positionH>
                <wp:positionV relativeFrom="paragraph">
                  <wp:posOffset>170180</wp:posOffset>
                </wp:positionV>
                <wp:extent cx="5495925" cy="190500"/>
                <wp:effectExtent l="0" t="0" r="9525" b="0"/>
                <wp:wrapTight wrapText="bothSides">
                  <wp:wrapPolygon edited="0">
                    <wp:start x="0" y="0"/>
                    <wp:lineTo x="0" y="19440"/>
                    <wp:lineTo x="21563" y="19440"/>
                    <wp:lineTo x="21563" y="0"/>
                    <wp:lineTo x="0" y="0"/>
                  </wp:wrapPolygon>
                </wp:wrapTight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FA9F5B" w14:textId="65460C6E" w:rsidR="0060102C" w:rsidRPr="000C186C" w:rsidRDefault="0060102C" w:rsidP="00E541DD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Filter Response I/O compared with software filtered in MATLAB vs FPGA output, </w:t>
                            </w:r>
                            <w:r w:rsidRPr="00E541DD">
                              <w:rPr>
                                <w:b/>
                                <w:bCs/>
                              </w:rPr>
                              <w:t>High Frequencies Filtered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E6AF" id="Text Box 61" o:spid="_x0000_s1029" type="#_x0000_t202" style="position:absolute;margin-left:55.5pt;margin-top:13.4pt;width:432.75pt;height:1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" stroked="f">
                <v:textbox inset="0,0,0,0">
                  <w:txbxContent>
                    <w:p w14:paraId="13FA9F5B" w14:textId="65460C6E" w:rsidR="0060102C" w:rsidRPr="000C186C" w:rsidRDefault="0060102C" w:rsidP="00E541DD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Filter Response I/O compared with software filtered in MATLAB vs FPGA output, </w:t>
                      </w:r>
                      <w:r w:rsidRPr="00E541DD">
                        <w:rPr>
                          <w:b/>
                          <w:bCs/>
                        </w:rPr>
                        <w:t>High Frequencies Filtered Out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418DCB2" w14:textId="3FC6042E" w:rsidR="00423134" w:rsidRDefault="00423134" w:rsidP="005A2DF7"/>
    <w:p w14:paraId="2A9B3699" w14:textId="6D34A54E" w:rsidR="004F4DED" w:rsidRDefault="004F4DED" w:rsidP="005A2DF7"/>
    <w:p w14:paraId="17B68BA9" w14:textId="77777777" w:rsidR="00AF3966" w:rsidRDefault="00AF3966" w:rsidP="005A2DF7"/>
    <w:p w14:paraId="5E8EC12F" w14:textId="77777777" w:rsidR="00D01A02" w:rsidRDefault="008B6EB7" w:rsidP="005A2DF7">
      <w:r>
        <w:lastRenderedPageBreak/>
        <w:t xml:space="preserve">Comparing </w:t>
      </w:r>
      <w:r w:rsidR="00144C71">
        <w:t xml:space="preserve">the signals seen in the figures above, it is seen that fundamental functionality is achieved. </w:t>
      </w:r>
      <w:r w:rsidR="00AF3966">
        <w:t xml:space="preserve">The input signal </w:t>
      </w:r>
      <w:r w:rsidR="00AF3966" w:rsidRPr="00AF3966">
        <w:rPr>
          <w:i/>
          <w:iCs/>
          <w:color w:val="0070C0"/>
        </w:rPr>
        <w:t>blu</w:t>
      </w:r>
      <w:r w:rsidR="00AF3966">
        <w:rPr>
          <w:i/>
          <w:iCs/>
          <w:color w:val="0070C0"/>
        </w:rPr>
        <w:t>e</w:t>
      </w:r>
      <w:r w:rsidR="00144C71" w:rsidRPr="00AF3966">
        <w:rPr>
          <w:color w:val="0070C0"/>
        </w:rPr>
        <w:t xml:space="preserve"> </w:t>
      </w:r>
      <w:r w:rsidR="00144C71">
        <w:t xml:space="preserve">contains the high frequency component of the input wave as opposed to the software filtered </w:t>
      </w:r>
      <w:r w:rsidR="005F4377">
        <w:t xml:space="preserve">signal </w:t>
      </w:r>
      <w:r w:rsidR="005F4377" w:rsidRPr="00AF3966">
        <w:rPr>
          <w:i/>
          <w:iCs/>
          <w:color w:val="EEF40A"/>
        </w:rPr>
        <w:t>yellow</w:t>
      </w:r>
      <w:r w:rsidR="005F4377">
        <w:rPr>
          <w:i/>
          <w:iCs/>
        </w:rPr>
        <w:t>,</w:t>
      </w:r>
      <w:r w:rsidR="005F4377">
        <w:t xml:space="preserve"> and the FPGA filtered signal </w:t>
      </w:r>
      <w:r w:rsidR="00AF3966" w:rsidRPr="00AF3966">
        <w:rPr>
          <w:i/>
          <w:iCs/>
          <w:color w:val="FDC082" w:themeColor="accent3"/>
        </w:rPr>
        <w:t>orange</w:t>
      </w:r>
      <w:r w:rsidR="00AF3966">
        <w:t>. However, some quantization error is visible with the FPGA, this is expected</w:t>
      </w:r>
      <w:r w:rsidR="00CE0F4A">
        <w:t xml:space="preserve"> as the software filters supposes a more ideal nature unlike the hardware implementation which takes quantization error into account</w:t>
      </w:r>
      <w:r w:rsidR="00371D48">
        <w:t>.</w:t>
      </w:r>
      <w:r w:rsidR="00D01A02">
        <w:t xml:space="preserve"> </w:t>
      </w:r>
    </w:p>
    <w:p w14:paraId="08584E39" w14:textId="77777777" w:rsidR="00D01A02" w:rsidRDefault="00D01A02" w:rsidP="005A2DF7"/>
    <w:p w14:paraId="152DF962" w14:textId="7262EEF4" w:rsidR="004F4DED" w:rsidRDefault="00383164" w:rsidP="005A2DF7">
      <w:r w:rsidRPr="00383164">
        <w:rPr>
          <w:noProof/>
        </w:rPr>
        <w:drawing>
          <wp:anchor distT="0" distB="0" distL="114300" distR="114300" simplePos="0" relativeHeight="251774976" behindDoc="1" locked="0" layoutInCell="1" allowOverlap="1" wp14:anchorId="1BB8A579" wp14:editId="58760784">
            <wp:simplePos x="0" y="0"/>
            <wp:positionH relativeFrom="margin">
              <wp:align>left</wp:align>
            </wp:positionH>
            <wp:positionV relativeFrom="paragraph">
              <wp:posOffset>471606</wp:posOffset>
            </wp:positionV>
            <wp:extent cx="6687483" cy="161948"/>
            <wp:effectExtent l="0" t="0" r="0" b="9525"/>
            <wp:wrapTight wrapText="bothSides">
              <wp:wrapPolygon edited="0">
                <wp:start x="0" y="0"/>
                <wp:lineTo x="0" y="20329"/>
                <wp:lineTo x="21536" y="20329"/>
                <wp:lineTo x="21536" y="0"/>
                <wp:lineTo x="0" y="0"/>
              </wp:wrapPolygon>
            </wp:wrapTight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A02">
        <w:t xml:space="preserve">Additionally, signal to noise ratio was calculated to fine tune filter coefficients, it was calculated using the following equation: </w:t>
      </w:r>
    </w:p>
    <w:p w14:paraId="766A11FA" w14:textId="359B2843" w:rsidR="00D01A02" w:rsidRDefault="00611694" w:rsidP="005A2DF7">
      <w:r>
        <w:t>It</w:t>
      </w:r>
      <w:r w:rsidR="00383164">
        <w:t xml:space="preserve"> was calculated to be</w:t>
      </w:r>
      <w:r>
        <w:t xml:space="preserve"> </w:t>
      </w:r>
      <w:r w:rsidRPr="00611694">
        <w:rPr>
          <w:b/>
          <w:bCs/>
        </w:rPr>
        <w:t>-16.136dB</w:t>
      </w:r>
      <w:r w:rsidR="002C30D6">
        <w:rPr>
          <w:b/>
          <w:bCs/>
        </w:rPr>
        <w:t xml:space="preserve"> </w:t>
      </w:r>
    </w:p>
    <w:p w14:paraId="163E8BAF" w14:textId="4BA455B8" w:rsidR="00383164" w:rsidRDefault="00611694" w:rsidP="005A2DF7">
      <w:r>
        <w:tab/>
      </w:r>
      <w:r>
        <w:tab/>
      </w:r>
    </w:p>
    <w:p w14:paraId="08EE3DB6" w14:textId="2CB80792" w:rsidR="00F74B2C" w:rsidRDefault="00B76EEB" w:rsidP="005A2DF7">
      <w:r w:rsidRPr="00B76EEB">
        <w:rPr>
          <w:noProof/>
        </w:rPr>
        <w:drawing>
          <wp:anchor distT="0" distB="0" distL="114300" distR="114300" simplePos="0" relativeHeight="251776000" behindDoc="1" locked="0" layoutInCell="1" allowOverlap="1" wp14:anchorId="0AB2967F" wp14:editId="4C997B61">
            <wp:simplePos x="0" y="0"/>
            <wp:positionH relativeFrom="column">
              <wp:posOffset>1221000</wp:posOffset>
            </wp:positionH>
            <wp:positionV relativeFrom="paragraph">
              <wp:posOffset>10596</wp:posOffset>
            </wp:positionV>
            <wp:extent cx="3943900" cy="1247949"/>
            <wp:effectExtent l="0" t="0" r="0" b="9525"/>
            <wp:wrapTight wrapText="bothSides">
              <wp:wrapPolygon edited="0">
                <wp:start x="0" y="0"/>
                <wp:lineTo x="0" y="21435"/>
                <wp:lineTo x="21496" y="21435"/>
                <wp:lineTo x="21496" y="0"/>
                <wp:lineTo x="0" y="0"/>
              </wp:wrapPolygon>
            </wp:wrapTight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E3B7B" w14:textId="66FCCC6D" w:rsidR="00F74B2C" w:rsidRDefault="00F74B2C" w:rsidP="005A2DF7"/>
    <w:p w14:paraId="0B3B5D46" w14:textId="51BF233F" w:rsidR="00F74B2C" w:rsidRDefault="00F74B2C" w:rsidP="005A2DF7"/>
    <w:p w14:paraId="6C1AE9C9" w14:textId="5F87C51F" w:rsidR="00F74B2C" w:rsidRDefault="00F74B2C" w:rsidP="005A2DF7"/>
    <w:p w14:paraId="76A20EE6" w14:textId="2B074428" w:rsidR="00F74B2C" w:rsidRDefault="00F74B2C" w:rsidP="005A2DF7"/>
    <w:p w14:paraId="50CE7D62" w14:textId="2926DF76" w:rsidR="00B76EEB" w:rsidRDefault="00B76EEB" w:rsidP="005A2DF7"/>
    <w:p w14:paraId="535767AA" w14:textId="5B30CEA1" w:rsidR="00B76EEB" w:rsidRDefault="00B76EEB" w:rsidP="005A2DF7"/>
    <w:p w14:paraId="3EBC1295" w14:textId="77777777" w:rsidR="00B76EEB" w:rsidRDefault="00B76EEB" w:rsidP="005A2DF7"/>
    <w:p w14:paraId="7A73E993" w14:textId="59BEE869" w:rsidR="00B76EEB" w:rsidRDefault="00B76EEB" w:rsidP="005A2DF7">
      <w:r>
        <w:t>Through iterative testing</w:t>
      </w:r>
      <w:r w:rsidR="00AE2095">
        <w:t xml:space="preserve"> (trying to minimize the word length while maintaining a good SNR)</w:t>
      </w:r>
      <w:r>
        <w:t>, the abov</w:t>
      </w:r>
      <w:r w:rsidR="004C3F5A">
        <w:t>e word lengths yielded the best SNR (</w:t>
      </w:r>
      <w:r w:rsidR="004C3F5A" w:rsidRPr="00611694">
        <w:rPr>
          <w:b/>
          <w:bCs/>
        </w:rPr>
        <w:t>-16.136dB</w:t>
      </w:r>
      <w:r w:rsidR="004C3F5A">
        <w:rPr>
          <w:b/>
          <w:bCs/>
        </w:rPr>
        <w:t xml:space="preserve">). </w:t>
      </w:r>
      <w:r w:rsidR="002C30D6">
        <w:rPr>
          <w:b/>
          <w:bCs/>
        </w:rPr>
        <w:t xml:space="preserve">Lower implies error signal energy to be </w:t>
      </w:r>
      <w:r w:rsidR="00F55846">
        <w:rPr>
          <w:b/>
          <w:bCs/>
        </w:rPr>
        <w:t xml:space="preserve">small compared to the reference. </w:t>
      </w:r>
    </w:p>
    <w:p w14:paraId="41F5C530" w14:textId="77777777" w:rsidR="00F74B2C" w:rsidRDefault="00F74B2C" w:rsidP="005A2DF7"/>
    <w:p w14:paraId="23EE21F4" w14:textId="77777777" w:rsidR="00B1121E" w:rsidRDefault="00B1121E" w:rsidP="005A2DF7"/>
    <w:p w14:paraId="5DAAE88C" w14:textId="44890B4D" w:rsidR="004F4DED" w:rsidRDefault="00B1121E" w:rsidP="00B1121E">
      <w:pPr>
        <w:pStyle w:val="Heading4"/>
      </w:pPr>
      <w:r w:rsidRPr="00036DD9">
        <w:rPr>
          <w:color w:val="FF1571" w:themeColor="accent2"/>
        </w:rPr>
        <w:t>2.</w:t>
      </w:r>
      <w:r>
        <w:rPr>
          <w:color w:val="FF1571" w:themeColor="accent2"/>
        </w:rPr>
        <w:t>3</w:t>
      </w:r>
      <w:r w:rsidRPr="00036DD9">
        <w:rPr>
          <w:color w:val="FF1571" w:themeColor="accent2"/>
        </w:rPr>
        <w:t xml:space="preserve"> </w:t>
      </w:r>
      <w:r w:rsidRPr="00B1121E">
        <w:t>Post Implementation Synthesis Data</w:t>
      </w:r>
    </w:p>
    <w:p w14:paraId="58837492" w14:textId="47A3CDD7" w:rsidR="00332BF3" w:rsidRPr="00332BF3" w:rsidRDefault="00332BF3" w:rsidP="00332BF3">
      <w:r>
        <w:br/>
        <w:t xml:space="preserve">The following data </w:t>
      </w:r>
      <w:r w:rsidR="000F47AF">
        <w:t xml:space="preserve">was calculated using an </w:t>
      </w:r>
      <w:r w:rsidR="000F47AF" w:rsidRPr="00A631E6">
        <w:rPr>
          <w:b/>
          <w:bCs/>
        </w:rPr>
        <w:t xml:space="preserve">FPGA Clock of 100ns, </w:t>
      </w:r>
      <w:r w:rsidR="00355CCC" w:rsidRPr="00A631E6">
        <w:rPr>
          <w:b/>
          <w:bCs/>
        </w:rPr>
        <w:t>10MHZ.</w:t>
      </w:r>
    </w:p>
    <w:p w14:paraId="50360499" w14:textId="0A25AEEE" w:rsidR="004F4DED" w:rsidRDefault="004F4DED" w:rsidP="005A2DF7"/>
    <w:p w14:paraId="201183B5" w14:textId="62B49775" w:rsidR="004F4DED" w:rsidRDefault="00F31DFF" w:rsidP="005A2DF7">
      <w:r w:rsidRPr="00F31DFF">
        <w:rPr>
          <w:noProof/>
        </w:rPr>
        <w:drawing>
          <wp:anchor distT="0" distB="0" distL="114300" distR="114300" simplePos="0" relativeHeight="251762688" behindDoc="1" locked="0" layoutInCell="1" allowOverlap="1" wp14:anchorId="4B3A207D" wp14:editId="729DB587">
            <wp:simplePos x="0" y="0"/>
            <wp:positionH relativeFrom="margin">
              <wp:align>center</wp:align>
            </wp:positionH>
            <wp:positionV relativeFrom="paragraph">
              <wp:posOffset>18771</wp:posOffset>
            </wp:positionV>
            <wp:extent cx="5353797" cy="504895"/>
            <wp:effectExtent l="0" t="0" r="0" b="9525"/>
            <wp:wrapTight wrapText="bothSides">
              <wp:wrapPolygon edited="0">
                <wp:start x="0" y="0"/>
                <wp:lineTo x="0" y="21192"/>
                <wp:lineTo x="21521" y="21192"/>
                <wp:lineTo x="21521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86316" w14:textId="34F61267" w:rsidR="004F4DED" w:rsidRDefault="004F4DED" w:rsidP="005A2DF7"/>
    <w:p w14:paraId="3F17D353" w14:textId="1012EEBF" w:rsidR="004F4DED" w:rsidRDefault="004F4DED" w:rsidP="005A2DF7"/>
    <w:p w14:paraId="415DD5D3" w14:textId="47E0E195" w:rsidR="004F4DED" w:rsidRDefault="004F4DED" w:rsidP="005A2DF7"/>
    <w:p w14:paraId="193AFA7B" w14:textId="7F677A96" w:rsidR="004F4DED" w:rsidRDefault="00F91079" w:rsidP="005A2DF7">
      <w:r>
        <w:t>The critical path delay is calculated as:</w:t>
      </w:r>
      <w:r w:rsidR="0065462C">
        <w:br/>
      </w:r>
    </w:p>
    <w:p w14:paraId="7687C0F5" w14:textId="7BA2D85C" w:rsidR="004F4DED" w:rsidRDefault="005219A0" w:rsidP="005A2DF7">
      <m:oMathPara>
        <m:oMath>
          <m:r>
            <w:rPr>
              <w:rFonts w:ascii="Cambria Math" w:hAnsi="Cambria Math"/>
            </w:rPr>
            <m:t>Tcpd=-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Slack-ClockConstrait</m:t>
              </m:r>
            </m:e>
          </m:d>
        </m:oMath>
      </m:oMathPara>
    </w:p>
    <w:p w14:paraId="5EE1CCAE" w14:textId="3B9714A8" w:rsidR="005219A0" w:rsidRPr="005219A0" w:rsidRDefault="005219A0" w:rsidP="005219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Tcpd=-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38.324-100</m:t>
              </m:r>
            </m:e>
          </m:d>
        </m:oMath>
      </m:oMathPara>
    </w:p>
    <w:p w14:paraId="0270332C" w14:textId="59F71B9E" w:rsidR="005219A0" w:rsidRDefault="005219A0" w:rsidP="005219A0">
      <m:oMathPara>
        <m:oMath>
          <m:r>
            <w:rPr>
              <w:rFonts w:ascii="Cambria Math" w:hAnsi="Cambria Math"/>
            </w:rPr>
            <m:t>Tcpd=61.676nS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266F274" w14:textId="29397D0F" w:rsidR="005219A0" w:rsidRPr="0065462C" w:rsidRDefault="00732C0D" w:rsidP="005219A0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="001114C3">
        <w:rPr>
          <w:rFonts w:eastAsiaTheme="minorEastAsia"/>
        </w:rPr>
        <w:t>apx</w:t>
      </w:r>
      <w:r w:rsidR="001046BE">
        <w:rPr>
          <w:rFonts w:eastAsiaTheme="minorEastAsia"/>
        </w:rPr>
        <w:t>.</w:t>
      </w:r>
      <w:r w:rsidR="001114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equivalent to the </w:t>
      </w:r>
      <w:r>
        <w:rPr>
          <w:rFonts w:eastAsiaTheme="minorEastAsia"/>
          <w:i/>
          <w:iCs/>
        </w:rPr>
        <w:t>Delay</w:t>
      </w:r>
      <w:r w:rsidR="0065462C">
        <w:rPr>
          <w:rFonts w:eastAsiaTheme="minorEastAsia"/>
          <w:i/>
          <w:iCs/>
        </w:rPr>
        <w:t xml:space="preserve">(ns) </w:t>
      </w:r>
      <w:r w:rsidR="0065462C" w:rsidRPr="0065462C">
        <w:rPr>
          <w:rFonts w:eastAsiaTheme="minorEastAsia"/>
        </w:rPr>
        <w:t>column within the timing report</w:t>
      </w:r>
      <w:r w:rsidR="00921E3C">
        <w:rPr>
          <w:rFonts w:eastAsiaTheme="minorEastAsia"/>
        </w:rPr>
        <w:t xml:space="preserve">, since </w:t>
      </w:r>
      <w:r w:rsidR="00921E3C">
        <w:rPr>
          <w:rFonts w:eastAsiaTheme="minorEastAsia"/>
          <w:i/>
          <w:iCs/>
        </w:rPr>
        <w:t>System Generator</w:t>
      </w:r>
      <w:r w:rsidR="00921E3C">
        <w:rPr>
          <w:rFonts w:eastAsiaTheme="minorEastAsia"/>
        </w:rPr>
        <w:t xml:space="preserve"> measures latency </w:t>
      </w:r>
      <w:r w:rsidR="00921E3C" w:rsidRPr="00D14E40">
        <w:rPr>
          <w:rFonts w:eastAsiaTheme="minorEastAsia"/>
          <w:b/>
          <w:bCs/>
        </w:rPr>
        <w:t>only</w:t>
      </w:r>
      <w:r w:rsidR="00921E3C">
        <w:rPr>
          <w:rFonts w:eastAsiaTheme="minorEastAsia"/>
        </w:rPr>
        <w:t xml:space="preserve"> between delay blocks, </w:t>
      </w:r>
      <w:r w:rsidR="00511487">
        <w:rPr>
          <w:rFonts w:eastAsiaTheme="minorEastAsia"/>
        </w:rPr>
        <w:t xml:space="preserve">slight modification was made (temporarily) to the design to measure the critical path delay accurately. </w:t>
      </w:r>
      <w:r w:rsidR="0065462C">
        <w:rPr>
          <w:rFonts w:eastAsiaTheme="minorEastAsia"/>
          <w:i/>
          <w:iCs/>
        </w:rPr>
        <w:t xml:space="preserve">  </w:t>
      </w:r>
    </w:p>
    <w:p w14:paraId="745071E9" w14:textId="15037AE3" w:rsidR="004F4DED" w:rsidRDefault="00F74B2C" w:rsidP="005A2DF7">
      <w:r w:rsidRPr="00260688">
        <w:rPr>
          <w:noProof/>
        </w:rPr>
        <w:lastRenderedPageBreak/>
        <w:drawing>
          <wp:anchor distT="0" distB="0" distL="114300" distR="114300" simplePos="0" relativeHeight="251758592" behindDoc="1" locked="0" layoutInCell="1" allowOverlap="1" wp14:anchorId="7FE735A2" wp14:editId="30961F96">
            <wp:simplePos x="0" y="0"/>
            <wp:positionH relativeFrom="column">
              <wp:posOffset>-58411</wp:posOffset>
            </wp:positionH>
            <wp:positionV relativeFrom="paragraph">
              <wp:posOffset>222913</wp:posOffset>
            </wp:positionV>
            <wp:extent cx="6858000" cy="1856740"/>
            <wp:effectExtent l="0" t="0" r="0" b="0"/>
            <wp:wrapTight wrapText="bothSides">
              <wp:wrapPolygon edited="0">
                <wp:start x="0" y="0"/>
                <wp:lineTo x="0" y="21275"/>
                <wp:lineTo x="21540" y="21275"/>
                <wp:lineTo x="21540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1B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7D83E7D1" wp14:editId="1309F8FC">
                <wp:simplePos x="0" y="0"/>
                <wp:positionH relativeFrom="margin">
                  <wp:align>center</wp:align>
                </wp:positionH>
                <wp:positionV relativeFrom="paragraph">
                  <wp:posOffset>1852521</wp:posOffset>
                </wp:positionV>
                <wp:extent cx="3522345" cy="173355"/>
                <wp:effectExtent l="0" t="0" r="1905" b="0"/>
                <wp:wrapTight wrapText="bothSides">
                  <wp:wrapPolygon edited="0">
                    <wp:start x="0" y="0"/>
                    <wp:lineTo x="0" y="18989"/>
                    <wp:lineTo x="21495" y="18989"/>
                    <wp:lineTo x="21495" y="0"/>
                    <wp:lineTo x="0" y="0"/>
                  </wp:wrapPolygon>
                </wp:wrapTight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09F2" w14:textId="08348D4F" w:rsidR="0060102C" w:rsidRPr="00982579" w:rsidRDefault="0060102C" w:rsidP="007B071B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Critical Path Delay Measurement - Temporarily Modified </w:t>
                            </w:r>
                            <w:r>
                              <w:rPr>
                                <w:noProof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E7D1" id="Text Box 66" o:spid="_x0000_s1030" type="#_x0000_t202" style="position:absolute;margin-left:0;margin-top:145.85pt;width:277.35pt;height:13.65pt;z-index:-251554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" stroked="f">
                <v:textbox inset="0,0,0,0">
                  <w:txbxContent>
                    <w:p w14:paraId="160509F2" w14:textId="08348D4F" w:rsidR="0060102C" w:rsidRPr="00982579" w:rsidRDefault="0060102C" w:rsidP="007B071B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Critical Path Delay Measurement - Temporarily Modified </w:t>
                      </w:r>
                      <w:r>
                        <w:rPr>
                          <w:noProof/>
                        </w:rPr>
                        <w:t>Design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B0E210" w14:textId="2D9BC3BA" w:rsidR="004F4DED" w:rsidRDefault="004F4DED" w:rsidP="005A2DF7"/>
    <w:p w14:paraId="4BB082EC" w14:textId="77777777" w:rsidR="00F74B2C" w:rsidRDefault="00F74B2C" w:rsidP="005A2DF7"/>
    <w:p w14:paraId="20924938" w14:textId="0B8FFAF8" w:rsidR="004F4DED" w:rsidRPr="00AE23F3" w:rsidRDefault="009E7BD3" w:rsidP="005A2D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m:rPr>
              <m:sty m:val="bi"/>
            </m:rPr>
            <w:rPr>
              <w:rFonts w:ascii="Cambria Math" w:hAnsi="Cambria Math"/>
            </w:rPr>
            <m:t>Maximum Frequency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Tcpd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61.676ns</m:t>
              </m:r>
            </m:den>
          </m:f>
          <m:r>
            <w:rPr>
              <w:rFonts w:ascii="Cambria Math" w:hAnsi="Cambria Math"/>
            </w:rPr>
            <m:t>Hz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F9C4F33" w14:textId="62EEC1BF" w:rsidR="00AE23F3" w:rsidRPr="00AE23F3" w:rsidRDefault="00AE23F3" w:rsidP="00AE23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=16.2137 MHz= </m:t>
          </m:r>
          <m:r>
            <m:rPr>
              <m:sty m:val="bi"/>
            </m:rPr>
            <w:rPr>
              <w:rFonts w:ascii="Cambria Math" w:hAnsi="Cambria Math"/>
            </w:rPr>
            <m:t>Max Throughput</m:t>
          </m:r>
        </m:oMath>
      </m:oMathPara>
    </w:p>
    <w:p w14:paraId="212D45DB" w14:textId="18FF2B0C" w:rsidR="004F4DED" w:rsidRDefault="004F4DED" w:rsidP="005A2DF7"/>
    <w:p w14:paraId="2FF9E722" w14:textId="6B2A1F76" w:rsidR="004F4DED" w:rsidRDefault="0004219D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64E228E" wp14:editId="3647D222">
                <wp:simplePos x="0" y="0"/>
                <wp:positionH relativeFrom="margin">
                  <wp:align>center</wp:align>
                </wp:positionH>
                <wp:positionV relativeFrom="paragraph">
                  <wp:posOffset>750895</wp:posOffset>
                </wp:positionV>
                <wp:extent cx="2615565" cy="233680"/>
                <wp:effectExtent l="0" t="0" r="0" b="0"/>
                <wp:wrapTight wrapText="bothSides">
                  <wp:wrapPolygon edited="0">
                    <wp:start x="0" y="0"/>
                    <wp:lineTo x="0" y="19370"/>
                    <wp:lineTo x="21395" y="19370"/>
                    <wp:lineTo x="21395" y="0"/>
                    <wp:lineTo x="0" y="0"/>
                  </wp:wrapPolygon>
                </wp:wrapTight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66EEBA" w14:textId="65264149" w:rsidR="0060102C" w:rsidRPr="00AC20CD" w:rsidRDefault="0060102C" w:rsidP="0004219D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Area Complexity, Resource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228E" id="Text Box 69" o:spid="_x0000_s1031" type="#_x0000_t202" style="position:absolute;margin-left:0;margin-top:59.15pt;width:205.95pt;height:18.4pt;z-index:-251550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" stroked="f">
                <v:textbox inset="0,0,0,0">
                  <w:txbxContent>
                    <w:p w14:paraId="7C66EEBA" w14:textId="65264149" w:rsidR="0060102C" w:rsidRPr="00AC20CD" w:rsidRDefault="0060102C" w:rsidP="0004219D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Area Complexity, Resource Usage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D5A51" w:rsidRPr="004D5A51">
        <w:rPr>
          <w:noProof/>
        </w:rPr>
        <w:drawing>
          <wp:anchor distT="0" distB="0" distL="114300" distR="114300" simplePos="0" relativeHeight="251763712" behindDoc="1" locked="0" layoutInCell="1" allowOverlap="1" wp14:anchorId="375B05A4" wp14:editId="5F3BC445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6858000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540" y="21130"/>
                <wp:lineTo x="21540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A51">
        <w:t xml:space="preserve">The following figure shows the </w:t>
      </w:r>
      <w:r w:rsidRPr="0004219D">
        <w:rPr>
          <w:b/>
          <w:bCs/>
        </w:rPr>
        <w:t>area complexity</w:t>
      </w:r>
      <w:r>
        <w:t xml:space="preserve"> of this design which shows the resources used on the FPGA</w:t>
      </w:r>
    </w:p>
    <w:p w14:paraId="1B446777" w14:textId="3F417D49" w:rsidR="004F4DED" w:rsidRDefault="004F4DED" w:rsidP="005A2DF7"/>
    <w:p w14:paraId="410F42D4" w14:textId="7D70F04B" w:rsidR="004F4DED" w:rsidRDefault="004F4DED" w:rsidP="005A2DF7"/>
    <w:p w14:paraId="46264E7B" w14:textId="70E0819F" w:rsidR="00D1118A" w:rsidRDefault="00D1118A" w:rsidP="00D1118A">
      <w:pPr>
        <w:pStyle w:val="Heading2"/>
      </w:pPr>
      <w:r>
        <w:rPr>
          <w:color w:val="FF1571" w:themeColor="accent2"/>
        </w:rPr>
        <w:t>3</w:t>
      </w:r>
      <w:r w:rsidRPr="00036DD9">
        <w:rPr>
          <w:color w:val="FF1571" w:themeColor="accent2"/>
        </w:rPr>
        <w:t xml:space="preserve">. </w:t>
      </w:r>
      <w:r>
        <w:t xml:space="preserve">Design 2: </w:t>
      </w:r>
      <w:r w:rsidR="0046522A">
        <w:t>Re</w:t>
      </w:r>
      <w:r w:rsidR="0039264B">
        <w:t xml:space="preserve">-Timed and Pipelined </w:t>
      </w:r>
      <w:r>
        <w:t xml:space="preserve">FIR Design </w:t>
      </w:r>
    </w:p>
    <w:p w14:paraId="30D3B800" w14:textId="29329B16" w:rsidR="004F4DED" w:rsidRDefault="004F4DED" w:rsidP="005A2DF7"/>
    <w:p w14:paraId="4B464F16" w14:textId="0E0C5A72" w:rsidR="006F713B" w:rsidRDefault="006C2835" w:rsidP="006C2835">
      <w:pPr>
        <w:pStyle w:val="Heading4"/>
      </w:pPr>
      <w:r>
        <w:rPr>
          <w:color w:val="FF1571" w:themeColor="accent2"/>
        </w:rPr>
        <w:t>3</w:t>
      </w:r>
      <w:r w:rsidRPr="00036DD9">
        <w:rPr>
          <w:color w:val="FF1571" w:themeColor="accent2"/>
        </w:rPr>
        <w:t xml:space="preserve">.1 </w:t>
      </w:r>
      <w:r>
        <w:t>Design Block Diagram</w:t>
      </w:r>
      <w:r w:rsidR="0039264B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0FE5B4F" wp14:editId="673E384A">
                <wp:simplePos x="0" y="0"/>
                <wp:positionH relativeFrom="margin">
                  <wp:align>center</wp:align>
                </wp:positionH>
                <wp:positionV relativeFrom="paragraph">
                  <wp:posOffset>2896619</wp:posOffset>
                </wp:positionV>
                <wp:extent cx="2051685" cy="148590"/>
                <wp:effectExtent l="0" t="0" r="5715" b="3810"/>
                <wp:wrapTight wrapText="bothSides">
                  <wp:wrapPolygon edited="0">
                    <wp:start x="0" y="0"/>
                    <wp:lineTo x="0" y="19385"/>
                    <wp:lineTo x="21460" y="19385"/>
                    <wp:lineTo x="21460" y="0"/>
                    <wp:lineTo x="0" y="0"/>
                  </wp:wrapPolygon>
                </wp:wrapTight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262FF" w14:textId="1368AF00" w:rsidR="0060102C" w:rsidRPr="00193980" w:rsidRDefault="0060102C" w:rsidP="0039264B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Retimed and Pipelined FIR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5B4F" id="Text Box 75" o:spid="_x0000_s1032" type="#_x0000_t202" style="position:absolute;margin-left:0;margin-top:228.1pt;width:161.55pt;height:11.7pt;z-index:-251543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" stroked="f">
                <v:textbox inset="0,0,0,0">
                  <w:txbxContent>
                    <w:p w14:paraId="060262FF" w14:textId="1368AF00" w:rsidR="0060102C" w:rsidRPr="00193980" w:rsidRDefault="0060102C" w:rsidP="0039264B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Retimed and Pipelined FIR Design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9264B" w:rsidRPr="0046522A">
        <w:rPr>
          <w:noProof/>
        </w:rPr>
        <w:drawing>
          <wp:anchor distT="0" distB="0" distL="114300" distR="114300" simplePos="0" relativeHeight="251770880" behindDoc="1" locked="0" layoutInCell="1" allowOverlap="1" wp14:anchorId="487135CE" wp14:editId="2BC4E7C2">
            <wp:simplePos x="0" y="0"/>
            <wp:positionH relativeFrom="margin">
              <wp:align>right</wp:align>
            </wp:positionH>
            <wp:positionV relativeFrom="paragraph">
              <wp:posOffset>302999</wp:posOffset>
            </wp:positionV>
            <wp:extent cx="6858000" cy="2724785"/>
            <wp:effectExtent l="0" t="0" r="0" b="0"/>
            <wp:wrapTight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6A905" w14:textId="025A4BB3" w:rsidR="006F713B" w:rsidRDefault="006F713B" w:rsidP="006F713B">
      <w:pPr>
        <w:pStyle w:val="Caption"/>
        <w:ind w:left="2880" w:firstLine="720"/>
      </w:pPr>
    </w:p>
    <w:p w14:paraId="74BB584C" w14:textId="50949B56" w:rsidR="008C4043" w:rsidRPr="008C4043" w:rsidRDefault="006F713B" w:rsidP="00F55846">
      <w:pPr>
        <w:pStyle w:val="Caption"/>
        <w:ind w:left="2880" w:firstLine="720"/>
      </w:pPr>
      <w:r w:rsidRPr="006F713B">
        <w:rPr>
          <w:noProof/>
        </w:rPr>
        <w:lastRenderedPageBreak/>
        <w:drawing>
          <wp:anchor distT="0" distB="0" distL="114300" distR="114300" simplePos="0" relativeHeight="251773952" behindDoc="1" locked="0" layoutInCell="1" allowOverlap="1" wp14:anchorId="0737D47E" wp14:editId="7933DE36">
            <wp:simplePos x="0" y="0"/>
            <wp:positionH relativeFrom="margin">
              <wp:align>right</wp:align>
            </wp:positionH>
            <wp:positionV relativeFrom="paragraph">
              <wp:posOffset>154836</wp:posOffset>
            </wp:positionV>
            <wp:extent cx="6858000" cy="1786255"/>
            <wp:effectExtent l="0" t="0" r="0" b="4445"/>
            <wp:wrapTight wrapText="bothSides">
              <wp:wrapPolygon edited="0">
                <wp:start x="0" y="0"/>
                <wp:lineTo x="0" y="21423"/>
                <wp:lineTo x="21540" y="21423"/>
                <wp:lineTo x="21540" y="0"/>
                <wp:lineTo x="0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fldSimple w:instr=" SEQ Figure \* ARABIC ">
        <w:r w:rsidR="00A5373A">
          <w:rPr>
            <w:noProof/>
          </w:rPr>
          <w:t>8</w:t>
        </w:r>
      </w:fldSimple>
      <w:r>
        <w:t xml:space="preserve"> Zoomed Out, </w:t>
      </w:r>
      <w:r w:rsidRPr="00CD5759">
        <w:t>Retimed and Pipelined FIR Design</w:t>
      </w:r>
    </w:p>
    <w:p w14:paraId="03BA9CCB" w14:textId="1CD61ACA" w:rsidR="006C2835" w:rsidRPr="00423134" w:rsidRDefault="006C2835" w:rsidP="006C2835">
      <w:pPr>
        <w:pStyle w:val="Heading4"/>
      </w:pPr>
      <w:r>
        <w:rPr>
          <w:color w:val="FF1571" w:themeColor="accent2"/>
        </w:rPr>
        <w:t>3</w:t>
      </w:r>
      <w:r w:rsidRPr="00036DD9">
        <w:rPr>
          <w:color w:val="FF1571" w:themeColor="accent2"/>
        </w:rPr>
        <w:t>.</w:t>
      </w:r>
      <w:r w:rsidR="00AE552C">
        <w:rPr>
          <w:color w:val="FF1571" w:themeColor="accent2"/>
        </w:rPr>
        <w:t>2</w:t>
      </w:r>
      <w:r w:rsidRPr="00036DD9">
        <w:rPr>
          <w:color w:val="FF1571" w:themeColor="accent2"/>
        </w:rPr>
        <w:t xml:space="preserve"> </w:t>
      </w:r>
      <w:r w:rsidRPr="00423134">
        <w:t>Input</w:t>
      </w:r>
      <w:r>
        <w:t xml:space="preserve"> </w:t>
      </w:r>
      <w:r w:rsidRPr="00423134">
        <w:t>/</w:t>
      </w:r>
      <w:r>
        <w:t xml:space="preserve"> </w:t>
      </w:r>
      <w:r w:rsidRPr="00423134">
        <w:t xml:space="preserve">Output Characteristic </w:t>
      </w:r>
      <w:r>
        <w:t>– Functionality Testing</w:t>
      </w:r>
    </w:p>
    <w:p w14:paraId="58927F8E" w14:textId="17FC0484" w:rsidR="004F4DED" w:rsidRDefault="004F4DED" w:rsidP="005A2DF7"/>
    <w:p w14:paraId="7C00D1F4" w14:textId="044B635A" w:rsidR="004F4DED" w:rsidRDefault="004F4DED" w:rsidP="005A2DF7"/>
    <w:p w14:paraId="3EF54867" w14:textId="39305AA0" w:rsidR="004F4DED" w:rsidRDefault="00570CCE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0F118A17" wp14:editId="497753A5">
                <wp:simplePos x="0" y="0"/>
                <wp:positionH relativeFrom="column">
                  <wp:posOffset>1398270</wp:posOffset>
                </wp:positionH>
                <wp:positionV relativeFrom="paragraph">
                  <wp:posOffset>2928620</wp:posOffset>
                </wp:positionV>
                <wp:extent cx="3834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F1E75" w14:textId="6DA5AE6A" w:rsidR="0060102C" w:rsidRPr="00394C03" w:rsidRDefault="0060102C" w:rsidP="00570CC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Optimized Filter:</w:t>
                            </w:r>
                            <w:r w:rsidRPr="00BA463D">
                              <w:t xml:space="preserve"> High Frequencies Filtered Out</w:t>
                            </w:r>
                            <w:r>
                              <w:t>: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18A17" id="Text Box 81" o:spid="_x0000_s1033" type="#_x0000_t202" style="position:absolute;margin-left:110.1pt;margin-top:230.6pt;width:301.95pt;height:.05pt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" stroked="f">
                <v:textbox style="mso-fit-shape-to-text:t" inset="0,0,0,0">
                  <w:txbxContent>
                    <w:p w14:paraId="60AF1E75" w14:textId="6DA5AE6A" w:rsidR="0060102C" w:rsidRPr="00394C03" w:rsidRDefault="0060102C" w:rsidP="00570CC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Optimized Filter:</w:t>
                      </w:r>
                      <w:r w:rsidRPr="00BA463D">
                        <w:t xml:space="preserve"> High Frequencies Filtered Out</w:t>
                      </w:r>
                      <w:r>
                        <w:t>: Comparison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E4FE3">
        <w:rPr>
          <w:noProof/>
        </w:rPr>
        <w:drawing>
          <wp:anchor distT="0" distB="0" distL="114300" distR="114300" simplePos="0" relativeHeight="251777024" behindDoc="1" locked="0" layoutInCell="1" allowOverlap="1" wp14:anchorId="37BDC575" wp14:editId="33C2ED44">
            <wp:simplePos x="0" y="0"/>
            <wp:positionH relativeFrom="margin">
              <wp:posOffset>1398270</wp:posOffset>
            </wp:positionH>
            <wp:positionV relativeFrom="paragraph">
              <wp:posOffset>8255</wp:posOffset>
            </wp:positionV>
            <wp:extent cx="3834765" cy="2863215"/>
            <wp:effectExtent l="0" t="0" r="0" b="0"/>
            <wp:wrapTight wrapText="bothSides">
              <wp:wrapPolygon edited="0">
                <wp:start x="0" y="0"/>
                <wp:lineTo x="0" y="21413"/>
                <wp:lineTo x="21461" y="21413"/>
                <wp:lineTo x="21461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E9511" w14:textId="5E0EABF7" w:rsidR="004F4DED" w:rsidRDefault="004F4DED" w:rsidP="005A2DF7"/>
    <w:p w14:paraId="60E0E72E" w14:textId="18AB6D2C" w:rsidR="004F4DED" w:rsidRDefault="004F4DED" w:rsidP="005A2DF7"/>
    <w:p w14:paraId="5399B848" w14:textId="52749742" w:rsidR="004F4DED" w:rsidRDefault="004F4DED" w:rsidP="005A2DF7"/>
    <w:p w14:paraId="5F4DC2BF" w14:textId="161AB551" w:rsidR="004F4DED" w:rsidRDefault="004F4DED" w:rsidP="005A2DF7"/>
    <w:p w14:paraId="1ADCAFD3" w14:textId="0BEADAE2" w:rsidR="004F4DED" w:rsidRDefault="004F4DED" w:rsidP="005A2DF7"/>
    <w:p w14:paraId="24069234" w14:textId="7E9742FD" w:rsidR="004F4DED" w:rsidRDefault="004F4DED" w:rsidP="005A2DF7"/>
    <w:p w14:paraId="12A5711A" w14:textId="6FF0A1A6" w:rsidR="004F4DED" w:rsidRDefault="004F4DED" w:rsidP="005A2DF7"/>
    <w:p w14:paraId="7D7647C6" w14:textId="3DAC7B7A" w:rsidR="004F4DED" w:rsidRDefault="004F4DED" w:rsidP="005A2DF7"/>
    <w:p w14:paraId="1D09DD9A" w14:textId="1E870E1A" w:rsidR="004F4DED" w:rsidRDefault="004F4DED" w:rsidP="005A2DF7"/>
    <w:p w14:paraId="3E34B4EA" w14:textId="070D5B10" w:rsidR="004F4DED" w:rsidRDefault="004F4DED" w:rsidP="005A2DF7"/>
    <w:p w14:paraId="266B376D" w14:textId="5E7D8D0D" w:rsidR="004F4DED" w:rsidRDefault="002D7A1F" w:rsidP="005A2DF7">
      <w:r>
        <w:t xml:space="preserve"> </w:t>
      </w:r>
    </w:p>
    <w:p w14:paraId="50252E44" w14:textId="3ACDA54C" w:rsidR="002F7E20" w:rsidRDefault="002F7E20" w:rsidP="005A2DF7"/>
    <w:p w14:paraId="1100BC37" w14:textId="69D08935" w:rsidR="002F7E20" w:rsidRDefault="002F7E20" w:rsidP="005A2DF7"/>
    <w:p w14:paraId="343EB5EE" w14:textId="7A1FD4BA" w:rsidR="002F7E20" w:rsidRDefault="002F7E20" w:rsidP="005A2DF7"/>
    <w:p w14:paraId="08AC697D" w14:textId="65A20914" w:rsidR="002F7E20" w:rsidRDefault="002F7E20" w:rsidP="005A2DF7"/>
    <w:p w14:paraId="0F7DE0E4" w14:textId="763A1D79" w:rsidR="002F7E20" w:rsidRDefault="002F7E20" w:rsidP="005A2DF7"/>
    <w:p w14:paraId="28E06128" w14:textId="01628C9F" w:rsidR="002F7E20" w:rsidRDefault="002F7E20" w:rsidP="005A2DF7"/>
    <w:p w14:paraId="57C1DDBD" w14:textId="17180CEB" w:rsidR="002F7E20" w:rsidRDefault="00570CCE" w:rsidP="005A2DF7">
      <w:r w:rsidRPr="00570CCE">
        <w:rPr>
          <w:noProof/>
        </w:rPr>
        <w:drawing>
          <wp:anchor distT="0" distB="0" distL="114300" distR="114300" simplePos="0" relativeHeight="251778048" behindDoc="1" locked="0" layoutInCell="1" allowOverlap="1" wp14:anchorId="783FDE53" wp14:editId="5F2E0A1F">
            <wp:simplePos x="0" y="0"/>
            <wp:positionH relativeFrom="margin">
              <wp:posOffset>1425575</wp:posOffset>
            </wp:positionH>
            <wp:positionV relativeFrom="paragraph">
              <wp:posOffset>6928</wp:posOffset>
            </wp:positionV>
            <wp:extent cx="3730625" cy="2952750"/>
            <wp:effectExtent l="0" t="0" r="3175" b="0"/>
            <wp:wrapTight wrapText="bothSides">
              <wp:wrapPolygon edited="0">
                <wp:start x="0" y="0"/>
                <wp:lineTo x="0" y="21461"/>
                <wp:lineTo x="21508" y="21461"/>
                <wp:lineTo x="21508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81577" w14:textId="41A52131" w:rsidR="002F7E20" w:rsidRDefault="002F7E20" w:rsidP="005A2DF7"/>
    <w:p w14:paraId="56316BA2" w14:textId="280C71CE" w:rsidR="002F7E20" w:rsidRDefault="002F7E20" w:rsidP="005A2DF7"/>
    <w:p w14:paraId="7BAB12E1" w14:textId="725AA0DB" w:rsidR="002F7E20" w:rsidRDefault="002F7E20" w:rsidP="005A2DF7"/>
    <w:p w14:paraId="3C22A0FE" w14:textId="3AFD6A3E" w:rsidR="002F7E20" w:rsidRDefault="002F7E20" w:rsidP="005A2DF7"/>
    <w:p w14:paraId="2EECF6A1" w14:textId="15E7EB6A" w:rsidR="002F7E20" w:rsidRDefault="002F7E20" w:rsidP="005A2DF7"/>
    <w:p w14:paraId="43D753A9" w14:textId="42D5E1B7" w:rsidR="002F7E20" w:rsidRDefault="002F7E20" w:rsidP="005A2DF7"/>
    <w:p w14:paraId="4A7DE48A" w14:textId="08A8F11A" w:rsidR="002F7E20" w:rsidRDefault="002F7E20" w:rsidP="005A2DF7"/>
    <w:p w14:paraId="7B8D6601" w14:textId="605DF398" w:rsidR="002F7E20" w:rsidRDefault="002F7E20" w:rsidP="005A2DF7"/>
    <w:p w14:paraId="617080F9" w14:textId="445B1CCA" w:rsidR="002F7E20" w:rsidRDefault="002F7E20" w:rsidP="005A2DF7"/>
    <w:p w14:paraId="03AEBA3E" w14:textId="612B9AF0" w:rsidR="002F7E20" w:rsidRDefault="002F7E20" w:rsidP="005A2DF7"/>
    <w:p w14:paraId="60E3CECA" w14:textId="295C5330" w:rsidR="002F7E20" w:rsidRDefault="002F7E20" w:rsidP="005A2DF7"/>
    <w:p w14:paraId="560CC934" w14:textId="438FB292" w:rsidR="002F7E20" w:rsidRDefault="002F7E20" w:rsidP="005A2DF7"/>
    <w:p w14:paraId="7AC26D57" w14:textId="34205327" w:rsidR="002F7E20" w:rsidRDefault="002F7E20" w:rsidP="005A2DF7"/>
    <w:p w14:paraId="12E39C42" w14:textId="79B19A49" w:rsidR="002F7E20" w:rsidRDefault="002F7E20" w:rsidP="005A2DF7"/>
    <w:p w14:paraId="0F84ABFB" w14:textId="453C0CD1" w:rsidR="002F7E20" w:rsidRDefault="002F7E20" w:rsidP="005A2DF7"/>
    <w:p w14:paraId="2A745B0B" w14:textId="2BC48226" w:rsidR="002F7E20" w:rsidRDefault="00570CCE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94BECB4" wp14:editId="033DAE55">
                <wp:simplePos x="0" y="0"/>
                <wp:positionH relativeFrom="column">
                  <wp:posOffset>2015242</wp:posOffset>
                </wp:positionH>
                <wp:positionV relativeFrom="paragraph">
                  <wp:posOffset>22115</wp:posOffset>
                </wp:positionV>
                <wp:extent cx="2694940" cy="222250"/>
                <wp:effectExtent l="0" t="0" r="0" b="6350"/>
                <wp:wrapTight wrapText="bothSides">
                  <wp:wrapPolygon edited="0">
                    <wp:start x="0" y="0"/>
                    <wp:lineTo x="0" y="20366"/>
                    <wp:lineTo x="21376" y="20366"/>
                    <wp:lineTo x="21376" y="0"/>
                    <wp:lineTo x="0" y="0"/>
                  </wp:wrapPolygon>
                </wp:wrapTight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B405E" w14:textId="16DE2089" w:rsidR="0060102C" w:rsidRPr="00504A80" w:rsidRDefault="0060102C" w:rsidP="00570CC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Optimized Filter, Overall Response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ECB4" id="Text Box 82" o:spid="_x0000_s1034" type="#_x0000_t202" style="position:absolute;margin-left:158.7pt;margin-top:1.75pt;width:212.2pt;height:17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" stroked="f">
                <v:textbox inset="0,0,0,0">
                  <w:txbxContent>
                    <w:p w14:paraId="555B405E" w14:textId="16DE2089" w:rsidR="0060102C" w:rsidRPr="00504A80" w:rsidRDefault="0060102C" w:rsidP="00570CC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Optimized Filter, Overall Response Comparison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BC1D1C" w14:textId="3FF5D4C2" w:rsidR="002F7E20" w:rsidRDefault="002F7E20" w:rsidP="005A2DF7"/>
    <w:p w14:paraId="64743F24" w14:textId="5AA7237D" w:rsidR="00661914" w:rsidRDefault="00661914" w:rsidP="005A2DF7"/>
    <w:p w14:paraId="59096353" w14:textId="25F4E27D" w:rsidR="00661914" w:rsidRDefault="00661914" w:rsidP="005A2DF7">
      <w:r>
        <w:t xml:space="preserve">Comparing </w:t>
      </w:r>
      <w:r>
        <w:rPr>
          <w:i/>
          <w:iCs/>
        </w:rPr>
        <w:t>figures 10 and 9</w:t>
      </w:r>
      <w:r>
        <w:t xml:space="preserve"> previously attained figures for the not optimized design </w:t>
      </w:r>
      <w:r>
        <w:rPr>
          <w:i/>
          <w:iCs/>
        </w:rPr>
        <w:t>(figures 3, 4)</w:t>
      </w:r>
      <w:r>
        <w:t xml:space="preserve">, no significant different are seen here. However, </w:t>
      </w:r>
      <w:r w:rsidR="00A7550B">
        <w:t>looking</w:t>
      </w:r>
      <w:r>
        <w:t xml:space="preserve"> </w:t>
      </w:r>
      <w:r w:rsidRPr="00A7550B">
        <w:rPr>
          <w:b/>
          <w:bCs/>
        </w:rPr>
        <w:t>the error metric</w:t>
      </w:r>
      <w:r>
        <w:t xml:space="preserve">, </w:t>
      </w:r>
      <w:r w:rsidR="00A7550B">
        <w:t>an SNR of -16.136dB was calculated for the un-optimized design. For the optimized design the SNR had worsened and increased up to -</w:t>
      </w:r>
      <w:r w:rsidR="00F761C8">
        <w:t xml:space="preserve">10.1194dB. </w:t>
      </w:r>
    </w:p>
    <w:p w14:paraId="525DE2B1" w14:textId="76CE84ED" w:rsidR="00F761C8" w:rsidRDefault="00F761C8" w:rsidP="005A2DF7"/>
    <w:p w14:paraId="6BCE7620" w14:textId="29D52F80" w:rsidR="00F761C8" w:rsidRPr="00661914" w:rsidRDefault="00F761C8" w:rsidP="005A2DF7">
      <w:r>
        <w:t xml:space="preserve">Given that the pipelining was implemented at a depth of 2 (M = 2), </w:t>
      </w:r>
      <w:r w:rsidR="00C43277">
        <w:t>the worsening of the SNR is caused by the additionally delay added to the system.</w:t>
      </w:r>
      <w:r w:rsidR="00C43277" w:rsidRPr="00C43277">
        <w:rPr>
          <w:b/>
          <w:bCs/>
        </w:rPr>
        <w:t xml:space="preserve"> NOTE: The SNR remained the same when ONLY re-timing was done, it was only decreased after pipelining was implemented</w:t>
      </w:r>
      <w:r w:rsidR="00C43277">
        <w:t xml:space="preserve">. </w:t>
      </w:r>
    </w:p>
    <w:p w14:paraId="620BBDD1" w14:textId="73C7EAAE" w:rsidR="002F7E20" w:rsidRDefault="002F7E20" w:rsidP="005A2DF7"/>
    <w:p w14:paraId="312A36F2" w14:textId="00CA2DF6" w:rsidR="002F7E20" w:rsidRDefault="002F7E20" w:rsidP="005A2DF7"/>
    <w:p w14:paraId="776AD13D" w14:textId="033C6617" w:rsidR="0090124B" w:rsidRDefault="0090124B" w:rsidP="0090124B">
      <w:pPr>
        <w:pStyle w:val="Heading4"/>
      </w:pPr>
      <w:r>
        <w:rPr>
          <w:color w:val="FF1571" w:themeColor="accent2"/>
        </w:rPr>
        <w:t>3</w:t>
      </w:r>
      <w:r w:rsidRPr="00036DD9">
        <w:rPr>
          <w:color w:val="FF1571" w:themeColor="accent2"/>
        </w:rPr>
        <w:t>.</w:t>
      </w:r>
      <w:r>
        <w:rPr>
          <w:color w:val="FF1571" w:themeColor="accent2"/>
        </w:rPr>
        <w:t>3</w:t>
      </w:r>
      <w:r w:rsidRPr="00036DD9">
        <w:rPr>
          <w:color w:val="FF1571" w:themeColor="accent2"/>
        </w:rPr>
        <w:t xml:space="preserve"> </w:t>
      </w:r>
      <w:r w:rsidRPr="00B1121E">
        <w:t>Post Implementation Synthesis Data</w:t>
      </w:r>
    </w:p>
    <w:p w14:paraId="377A4623" w14:textId="68E18B1F" w:rsidR="00661914" w:rsidRDefault="00661914" w:rsidP="005A2DF7"/>
    <w:p w14:paraId="2FA31F5F" w14:textId="1D1ADB94" w:rsidR="00661914" w:rsidRDefault="0090124B" w:rsidP="0090124B">
      <w:r>
        <w:t xml:space="preserve">The following data was calculated using an </w:t>
      </w:r>
      <w:r w:rsidRPr="00A631E6">
        <w:rPr>
          <w:b/>
          <w:bCs/>
        </w:rPr>
        <w:t>FPGA Clock of 100ns, 10MHZ.</w:t>
      </w:r>
    </w:p>
    <w:p w14:paraId="6BECE8BD" w14:textId="7AA99C22" w:rsidR="00661914" w:rsidRDefault="00661914" w:rsidP="005A2DF7"/>
    <w:p w14:paraId="57D7BFC2" w14:textId="72599B29" w:rsidR="00661914" w:rsidRDefault="00661914" w:rsidP="005A2DF7"/>
    <w:p w14:paraId="74B51D3B" w14:textId="4893AFDB" w:rsidR="00661914" w:rsidRDefault="00C6257D" w:rsidP="005A2DF7">
      <w:r w:rsidRPr="00C6257D">
        <w:rPr>
          <w:noProof/>
        </w:rPr>
        <w:drawing>
          <wp:anchor distT="0" distB="0" distL="114300" distR="114300" simplePos="0" relativeHeight="251783168" behindDoc="1" locked="0" layoutInCell="1" allowOverlap="1" wp14:anchorId="3842E99B" wp14:editId="25CE966D">
            <wp:simplePos x="0" y="0"/>
            <wp:positionH relativeFrom="margin">
              <wp:posOffset>1616075</wp:posOffset>
            </wp:positionH>
            <wp:positionV relativeFrom="paragraph">
              <wp:posOffset>8004</wp:posOffset>
            </wp:positionV>
            <wp:extent cx="2743835" cy="3226435"/>
            <wp:effectExtent l="0" t="0" r="0" b="0"/>
            <wp:wrapTight wrapText="bothSides">
              <wp:wrapPolygon edited="0">
                <wp:start x="0" y="0"/>
                <wp:lineTo x="0" y="21426"/>
                <wp:lineTo x="21445" y="21426"/>
                <wp:lineTo x="21445" y="0"/>
                <wp:lineTo x="0" y="0"/>
              </wp:wrapPolygon>
            </wp:wrapTight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7614B" w14:textId="17A9CB0F" w:rsidR="00661914" w:rsidRDefault="00661914" w:rsidP="005A2DF7"/>
    <w:p w14:paraId="46DB3D06" w14:textId="617A3F5D" w:rsidR="00661914" w:rsidRDefault="00661914" w:rsidP="005A2DF7"/>
    <w:p w14:paraId="7C6A42F5" w14:textId="70CA9997" w:rsidR="00661914" w:rsidRDefault="00661914" w:rsidP="005A2DF7"/>
    <w:p w14:paraId="3C1FFF51" w14:textId="12FA5838" w:rsidR="00661914" w:rsidRDefault="00661914" w:rsidP="005A2DF7"/>
    <w:p w14:paraId="3CCAD182" w14:textId="12D78FBD" w:rsidR="00661914" w:rsidRDefault="00661914" w:rsidP="005A2DF7"/>
    <w:p w14:paraId="266AD535" w14:textId="16B7474B" w:rsidR="00661914" w:rsidRDefault="00661914" w:rsidP="005A2DF7"/>
    <w:p w14:paraId="7847AFE7" w14:textId="095CAB2E" w:rsidR="00661914" w:rsidRDefault="00661914" w:rsidP="005A2DF7"/>
    <w:p w14:paraId="774526EC" w14:textId="32F332AE" w:rsidR="00661914" w:rsidRDefault="00661914" w:rsidP="005A2DF7"/>
    <w:p w14:paraId="36EC1C4C" w14:textId="5DCB60E9" w:rsidR="00661914" w:rsidRDefault="00661914" w:rsidP="005A2DF7"/>
    <w:p w14:paraId="5D2B336D" w14:textId="3673B6FC" w:rsidR="00661914" w:rsidRDefault="00661914" w:rsidP="005A2DF7"/>
    <w:p w14:paraId="52A83FED" w14:textId="2314D2E0" w:rsidR="002F7E20" w:rsidRDefault="002F7E20" w:rsidP="005A2DF7"/>
    <w:p w14:paraId="4686505C" w14:textId="6B4B6360" w:rsidR="002F7E20" w:rsidRDefault="002F7E20" w:rsidP="005A2DF7"/>
    <w:p w14:paraId="21BCD488" w14:textId="63FD57E3" w:rsidR="002F7E20" w:rsidRDefault="002F7E20" w:rsidP="005A2DF7"/>
    <w:p w14:paraId="70B22A9E" w14:textId="7DBD728F" w:rsidR="002F7E20" w:rsidRDefault="002F7E20" w:rsidP="005A2DF7"/>
    <w:p w14:paraId="404F63A1" w14:textId="4DF9CB9B" w:rsidR="002F7E20" w:rsidRDefault="002F7E20" w:rsidP="005A2DF7"/>
    <w:p w14:paraId="592CDEFF" w14:textId="24736B65" w:rsidR="002F7E20" w:rsidRDefault="002F7E20" w:rsidP="005A2DF7"/>
    <w:p w14:paraId="5635031D" w14:textId="06AFFB83" w:rsidR="002F7E20" w:rsidRDefault="002F7E20" w:rsidP="005A2DF7"/>
    <w:p w14:paraId="6A83AA20" w14:textId="64CE3614" w:rsidR="00B05447" w:rsidRDefault="00C6257D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7030B7E" wp14:editId="76124D2B">
                <wp:simplePos x="0" y="0"/>
                <wp:positionH relativeFrom="column">
                  <wp:posOffset>1892300</wp:posOffset>
                </wp:positionH>
                <wp:positionV relativeFrom="paragraph">
                  <wp:posOffset>6985</wp:posOffset>
                </wp:positionV>
                <wp:extent cx="2438400" cy="184150"/>
                <wp:effectExtent l="0" t="0" r="0" b="6350"/>
                <wp:wrapTight wrapText="bothSides">
                  <wp:wrapPolygon edited="0">
                    <wp:start x="0" y="0"/>
                    <wp:lineTo x="0" y="20110"/>
                    <wp:lineTo x="21431" y="20110"/>
                    <wp:lineTo x="21431" y="0"/>
                    <wp:lineTo x="0" y="0"/>
                  </wp:wrapPolygon>
                </wp:wrapTight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454F4" w14:textId="65EBAFAE" w:rsidR="0060102C" w:rsidRPr="00B05ECC" w:rsidRDefault="0060102C" w:rsidP="00C6257D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Longest Path from Register to Register, CPD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0B7E" id="Text Box 84" o:spid="_x0000_s1035" type="#_x0000_t202" style="position:absolute;margin-left:149pt;margin-top:.55pt;width:192pt;height:14.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" stroked="f">
                <v:textbox inset="0,0,0,0">
                  <w:txbxContent>
                    <w:p w14:paraId="779454F4" w14:textId="65EBAFAE" w:rsidR="0060102C" w:rsidRPr="00B05ECC" w:rsidRDefault="0060102C" w:rsidP="00C6257D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Longest Path from Register to Register, CPD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F93DC1A" w14:textId="64B4D228" w:rsidR="00B05447" w:rsidRDefault="00B05447" w:rsidP="005A2DF7"/>
    <w:p w14:paraId="26C58D47" w14:textId="0B2B45FF" w:rsidR="00B05447" w:rsidRDefault="00C6257D" w:rsidP="005A2DF7">
      <w:r>
        <w:t>For this pipe lined designed</w:t>
      </w:r>
      <w:r w:rsidR="00310681">
        <w:t>, given that multipliers take more computational time (specially over adders</w:t>
      </w:r>
      <w:proofErr w:type="gramStart"/>
      <w:r w:rsidR="00FE495D">
        <w:t xml:space="preserve">),  </w:t>
      </w:r>
      <w:r w:rsidR="00310681">
        <w:t xml:space="preserve"> </w:t>
      </w:r>
      <w:proofErr w:type="gramEnd"/>
      <w:r>
        <w:t xml:space="preserve">Tcpd = Tm as this is </w:t>
      </w:r>
      <w:r w:rsidR="00310681">
        <w:t>longest path from register to register (</w:t>
      </w:r>
      <w:r w:rsidR="00310681">
        <w:rPr>
          <w:i/>
          <w:iCs/>
        </w:rPr>
        <w:t>figure 11)</w:t>
      </w:r>
      <w:r w:rsidR="00310681">
        <w:t xml:space="preserve">.  To calculate the </w:t>
      </w:r>
      <w:r w:rsidR="00FE495D">
        <w:t xml:space="preserve">critical path delay, the design was temporarily modified to add delays as measuring points. </w:t>
      </w:r>
    </w:p>
    <w:p w14:paraId="693FDB40" w14:textId="7181E58A" w:rsidR="00B05447" w:rsidRDefault="00B05447" w:rsidP="005A2DF7"/>
    <w:p w14:paraId="76A9632D" w14:textId="1F4FC543" w:rsidR="00B05447" w:rsidRDefault="00FE495D" w:rsidP="005A2DF7">
      <w:r w:rsidRPr="00B76BF3">
        <w:rPr>
          <w:noProof/>
        </w:rPr>
        <w:drawing>
          <wp:anchor distT="0" distB="0" distL="114300" distR="114300" simplePos="0" relativeHeight="251766784" behindDoc="1" locked="0" layoutInCell="1" allowOverlap="1" wp14:anchorId="5BD823FA" wp14:editId="630CD9A8">
            <wp:simplePos x="0" y="0"/>
            <wp:positionH relativeFrom="column">
              <wp:posOffset>3771900</wp:posOffset>
            </wp:positionH>
            <wp:positionV relativeFrom="paragraph">
              <wp:posOffset>6350</wp:posOffset>
            </wp:positionV>
            <wp:extent cx="1345565" cy="1401445"/>
            <wp:effectExtent l="0" t="0" r="6985" b="8255"/>
            <wp:wrapTight wrapText="bothSides">
              <wp:wrapPolygon edited="0">
                <wp:start x="0" y="0"/>
                <wp:lineTo x="0" y="21434"/>
                <wp:lineTo x="21406" y="21434"/>
                <wp:lineTo x="21406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2C7A0" w14:textId="44D887A1" w:rsidR="00B05447" w:rsidRDefault="00FE495D" w:rsidP="005A2DF7">
      <w:r w:rsidRPr="006F3171">
        <w:rPr>
          <w:noProof/>
        </w:rPr>
        <w:drawing>
          <wp:anchor distT="0" distB="0" distL="114300" distR="114300" simplePos="0" relativeHeight="251769856" behindDoc="1" locked="0" layoutInCell="1" allowOverlap="1" wp14:anchorId="77B505E2" wp14:editId="1A448829">
            <wp:simplePos x="0" y="0"/>
            <wp:positionH relativeFrom="column">
              <wp:posOffset>542925</wp:posOffset>
            </wp:positionH>
            <wp:positionV relativeFrom="paragraph">
              <wp:posOffset>8890</wp:posOffset>
            </wp:positionV>
            <wp:extent cx="962025" cy="354330"/>
            <wp:effectExtent l="0" t="0" r="9525" b="7620"/>
            <wp:wrapTight wrapText="bothSides">
              <wp:wrapPolygon edited="0">
                <wp:start x="0" y="0"/>
                <wp:lineTo x="0" y="20903"/>
                <wp:lineTo x="21386" y="20903"/>
                <wp:lineTo x="21386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ABA93" w14:textId="285A4E50" w:rsidR="00B05447" w:rsidRDefault="00FE495D" w:rsidP="005A2DF7">
      <w:r w:rsidRPr="00025821">
        <w:rPr>
          <w:noProof/>
        </w:rPr>
        <w:drawing>
          <wp:anchor distT="0" distB="0" distL="114300" distR="114300" simplePos="0" relativeHeight="251768832" behindDoc="1" locked="0" layoutInCell="1" allowOverlap="1" wp14:anchorId="0BF2536C" wp14:editId="2CFB282C">
            <wp:simplePos x="0" y="0"/>
            <wp:positionH relativeFrom="margin">
              <wp:posOffset>161925</wp:posOffset>
            </wp:positionH>
            <wp:positionV relativeFrom="paragraph">
              <wp:posOffset>121285</wp:posOffset>
            </wp:positionV>
            <wp:extent cx="1762125" cy="703580"/>
            <wp:effectExtent l="0" t="0" r="9525" b="1270"/>
            <wp:wrapTight wrapText="bothSides">
              <wp:wrapPolygon edited="0">
                <wp:start x="0" y="0"/>
                <wp:lineTo x="0" y="21054"/>
                <wp:lineTo x="21483" y="21054"/>
                <wp:lineTo x="21483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985E9" w14:textId="5BBDB49A" w:rsidR="00B05447" w:rsidRDefault="00FE495D" w:rsidP="005A2DF7">
      <w:r w:rsidRPr="007E7B20">
        <w:rPr>
          <w:noProof/>
        </w:rPr>
        <w:drawing>
          <wp:anchor distT="0" distB="0" distL="114300" distR="114300" simplePos="0" relativeHeight="251767808" behindDoc="1" locked="0" layoutInCell="1" allowOverlap="1" wp14:anchorId="319AD321" wp14:editId="44725845">
            <wp:simplePos x="0" y="0"/>
            <wp:positionH relativeFrom="margin">
              <wp:posOffset>4667250</wp:posOffset>
            </wp:positionH>
            <wp:positionV relativeFrom="paragraph">
              <wp:posOffset>69850</wp:posOffset>
            </wp:positionV>
            <wp:extent cx="990600" cy="359410"/>
            <wp:effectExtent l="0" t="0" r="0" b="2540"/>
            <wp:wrapTight wrapText="bothSides">
              <wp:wrapPolygon edited="0">
                <wp:start x="0" y="0"/>
                <wp:lineTo x="0" y="20608"/>
                <wp:lineTo x="21185" y="20608"/>
                <wp:lineTo x="21185" y="0"/>
                <wp:lineTo x="0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3578D" w14:textId="3809F8C7" w:rsidR="00B05447" w:rsidRDefault="00B05447" w:rsidP="005A2DF7"/>
    <w:p w14:paraId="1F2F9051" w14:textId="1A4A1C59" w:rsidR="00B05447" w:rsidRDefault="00B05447" w:rsidP="005A2DF7"/>
    <w:p w14:paraId="2DF74E34" w14:textId="384D6864" w:rsidR="00B05447" w:rsidRDefault="00B05447" w:rsidP="005A2DF7"/>
    <w:p w14:paraId="5B339E1C" w14:textId="5312DB5F" w:rsidR="00B05447" w:rsidRDefault="00B05447" w:rsidP="005A2DF7"/>
    <w:p w14:paraId="14A906EF" w14:textId="015BA5AC" w:rsidR="00B05447" w:rsidRDefault="00B05447" w:rsidP="005A2DF7"/>
    <w:p w14:paraId="2AE44C1D" w14:textId="1348B5CD" w:rsidR="00B05447" w:rsidRDefault="00B05447" w:rsidP="005A2DF7"/>
    <w:p w14:paraId="677334F7" w14:textId="6DDD6292" w:rsidR="00B05447" w:rsidRDefault="00FE495D" w:rsidP="005A2DF7">
      <w:r>
        <w:lastRenderedPageBreak/>
        <w:t xml:space="preserve">Figures above show that the time between </w:t>
      </w:r>
      <w:r w:rsidR="00915BCF">
        <w:t xml:space="preserve">the two delay blocks are ~1.07ns = TP1, and that the </w:t>
      </w:r>
      <w:r w:rsidR="00DD6486">
        <w:t xml:space="preserve">delay between the </w:t>
      </w:r>
      <w:r w:rsidR="00ED3ABB">
        <w:t>two-delay</w:t>
      </w:r>
      <w:r w:rsidR="00DD6486">
        <w:t xml:space="preserve"> block with the multiplier is ~10.8824</w:t>
      </w:r>
      <w:r w:rsidR="00F07885">
        <w:t>ns</w:t>
      </w:r>
      <w:r w:rsidR="00DD6486">
        <w:t xml:space="preserve"> = TP2.</w:t>
      </w:r>
    </w:p>
    <w:p w14:paraId="7D56F5A0" w14:textId="0C19EF6B" w:rsidR="00DD6486" w:rsidRDefault="00DD6486" w:rsidP="005A2DF7"/>
    <w:p w14:paraId="5A028BC0" w14:textId="345C8E79" w:rsidR="00DD6486" w:rsidRDefault="00DD6486" w:rsidP="005A2DF7">
      <w:r>
        <w:t xml:space="preserve">Therefore, Tm = TP2 – TP1 = </w:t>
      </w:r>
      <w:r w:rsidR="00ED3ABB" w:rsidRPr="00ED3ABB">
        <w:rPr>
          <w:color w:val="FF1571" w:themeColor="accent2"/>
        </w:rPr>
        <w:t>9.80752</w:t>
      </w:r>
      <w:r w:rsidR="00F07885">
        <w:rPr>
          <w:color w:val="FF1571" w:themeColor="accent2"/>
        </w:rPr>
        <w:t>ns</w:t>
      </w:r>
      <w:r w:rsidR="00ED3ABB" w:rsidRPr="00ED3ABB">
        <w:rPr>
          <w:color w:val="FF1571" w:themeColor="accent2"/>
        </w:rPr>
        <w:t xml:space="preserve"> </w:t>
      </w:r>
      <w:r w:rsidR="00ED3ABB">
        <w:t xml:space="preserve">= </w:t>
      </w:r>
      <w:r w:rsidR="00ED3ABB" w:rsidRPr="00671363">
        <w:rPr>
          <w:color w:val="FF1571" w:themeColor="accent2"/>
        </w:rPr>
        <w:t>Tcpd.</w:t>
      </w:r>
    </w:p>
    <w:p w14:paraId="6E56F4FC" w14:textId="614B9DF6" w:rsidR="00B05447" w:rsidRDefault="00B05447" w:rsidP="005A2DF7"/>
    <w:p w14:paraId="5F3C2008" w14:textId="41B8CAF3" w:rsidR="00F07885" w:rsidRPr="00AE23F3" w:rsidRDefault="00F07885" w:rsidP="00F078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m:rPr>
              <m:sty m:val="bi"/>
            </m:rPr>
            <w:rPr>
              <w:rFonts w:ascii="Cambria Math" w:hAnsi="Cambria Math"/>
            </w:rPr>
            <m:t>Maximum Frequency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Tcpd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9.80752ns</m:t>
              </m:r>
            </m:den>
          </m:f>
          <m:r>
            <w:rPr>
              <w:rFonts w:ascii="Cambria Math" w:hAnsi="Cambria Math"/>
            </w:rPr>
            <m:t>Hz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0A5C972" w14:textId="579213FC" w:rsidR="00F07885" w:rsidRPr="00AE23F3" w:rsidRDefault="00F07885" w:rsidP="00F078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=101.9625 MHz</m:t>
          </m:r>
        </m:oMath>
      </m:oMathPara>
    </w:p>
    <w:p w14:paraId="615E5777" w14:textId="7B4E5515" w:rsidR="00B05447" w:rsidRDefault="00B05447" w:rsidP="005A2DF7"/>
    <w:p w14:paraId="17ED890C" w14:textId="6FAFD8BF" w:rsidR="00522EF8" w:rsidRPr="00AE23F3" w:rsidRDefault="00522EF8" w:rsidP="00522E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Fsamp=k*Fmax</m:t>
          </m:r>
        </m:oMath>
      </m:oMathPara>
    </w:p>
    <w:p w14:paraId="508A8304" w14:textId="2150D5D7" w:rsidR="00522EF8" w:rsidRPr="00AE23F3" w:rsidRDefault="00522EF8" w:rsidP="00522E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 1</m:t>
          </m:r>
        </m:oMath>
      </m:oMathPara>
    </w:p>
    <w:p w14:paraId="35284CBB" w14:textId="4635071C" w:rsidR="00522EF8" w:rsidRPr="00AE23F3" w:rsidRDefault="00522EF8" w:rsidP="00522E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Fsamp=Fmax=Max Throughput</m:t>
          </m:r>
        </m:oMath>
      </m:oMathPara>
    </w:p>
    <w:p w14:paraId="323DABA1" w14:textId="02EE1A88" w:rsidR="00B05447" w:rsidRDefault="00B05447" w:rsidP="005A2DF7"/>
    <w:p w14:paraId="037C7B1F" w14:textId="07A52EDE" w:rsidR="00B05447" w:rsidRDefault="00143572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4798ED3" wp14:editId="0A31A979">
                <wp:simplePos x="0" y="0"/>
                <wp:positionH relativeFrom="margin">
                  <wp:posOffset>2286000</wp:posOffset>
                </wp:positionH>
                <wp:positionV relativeFrom="paragraph">
                  <wp:posOffset>843915</wp:posOffset>
                </wp:positionV>
                <wp:extent cx="2710815" cy="191135"/>
                <wp:effectExtent l="0" t="0" r="0" b="0"/>
                <wp:wrapTight wrapText="bothSides">
                  <wp:wrapPolygon edited="0">
                    <wp:start x="0" y="0"/>
                    <wp:lineTo x="0" y="19375"/>
                    <wp:lineTo x="21403" y="19375"/>
                    <wp:lineTo x="21403" y="0"/>
                    <wp:lineTo x="0" y="0"/>
                  </wp:wrapPolygon>
                </wp:wrapTight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81F6A" w14:textId="0A4E701E" w:rsidR="0060102C" w:rsidRPr="00422D39" w:rsidRDefault="0060102C" w:rsidP="00143572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5373A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Area Complexity, FPGA Resource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8ED3" id="Text Box 86" o:spid="_x0000_s1036" type="#_x0000_t202" style="position:absolute;margin-left:180pt;margin-top:66.45pt;width:213.45pt;height:15.05pt;z-index:-25152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" stroked="f">
                <v:textbox inset="0,0,0,0">
                  <w:txbxContent>
                    <w:p w14:paraId="31E81F6A" w14:textId="0A4E701E" w:rsidR="0060102C" w:rsidRPr="00422D39" w:rsidRDefault="0060102C" w:rsidP="00143572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5373A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Area Complexity, FPGA Resource Usage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43572">
        <w:rPr>
          <w:noProof/>
        </w:rPr>
        <w:drawing>
          <wp:anchor distT="0" distB="0" distL="114300" distR="114300" simplePos="0" relativeHeight="251786240" behindDoc="1" locked="0" layoutInCell="1" allowOverlap="1" wp14:anchorId="1A3884CA" wp14:editId="0F4D5926">
            <wp:simplePos x="0" y="0"/>
            <wp:positionH relativeFrom="margin">
              <wp:align>right</wp:align>
            </wp:positionH>
            <wp:positionV relativeFrom="paragraph">
              <wp:posOffset>194842</wp:posOffset>
            </wp:positionV>
            <wp:extent cx="6858000" cy="594360"/>
            <wp:effectExtent l="0" t="0" r="0" b="0"/>
            <wp:wrapTight wrapText="bothSides">
              <wp:wrapPolygon edited="0">
                <wp:start x="0" y="0"/>
                <wp:lineTo x="0" y="20769"/>
                <wp:lineTo x="21540" y="20769"/>
                <wp:lineTo x="21540" y="0"/>
                <wp:lineTo x="0" y="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E747A" w14:textId="2C746075" w:rsidR="00B05447" w:rsidRDefault="00B05447" w:rsidP="005A2DF7"/>
    <w:p w14:paraId="308661AC" w14:textId="45B0F56A" w:rsidR="00B05447" w:rsidRDefault="00B05447" w:rsidP="005A2DF7"/>
    <w:p w14:paraId="5DA53D00" w14:textId="35624F2D" w:rsidR="00B05447" w:rsidRDefault="00B05447" w:rsidP="005A2DF7"/>
    <w:p w14:paraId="178440A0" w14:textId="47AFF458" w:rsidR="0031700C" w:rsidRDefault="0031700C" w:rsidP="005A2DF7"/>
    <w:p w14:paraId="443DB2FA" w14:textId="0E0806F3" w:rsidR="0031700C" w:rsidRDefault="0031700C" w:rsidP="005A2DF7"/>
    <w:p w14:paraId="64FF61DB" w14:textId="3459F6A3" w:rsidR="0031700C" w:rsidRDefault="0031700C" w:rsidP="005A2DF7"/>
    <w:p w14:paraId="7A578A27" w14:textId="0B5BEA30" w:rsidR="0031700C" w:rsidRDefault="0031700C" w:rsidP="005A2DF7"/>
    <w:p w14:paraId="6033FC31" w14:textId="455ECBF3" w:rsidR="0031700C" w:rsidRDefault="0031700C" w:rsidP="005A2DF7"/>
    <w:p w14:paraId="60C3158C" w14:textId="371E87C2" w:rsidR="0031700C" w:rsidRDefault="0031700C" w:rsidP="005A2DF7"/>
    <w:p w14:paraId="294AE689" w14:textId="397ACD11" w:rsidR="0031700C" w:rsidRDefault="0031700C" w:rsidP="005A2DF7"/>
    <w:p w14:paraId="3719E0F7" w14:textId="76D82AC2" w:rsidR="0031700C" w:rsidRDefault="0031700C" w:rsidP="005A2DF7"/>
    <w:p w14:paraId="5DED5C2C" w14:textId="75F5DC06" w:rsidR="0031700C" w:rsidRDefault="0031700C" w:rsidP="005A2DF7"/>
    <w:p w14:paraId="7406BC6D" w14:textId="41779151" w:rsidR="0031700C" w:rsidRDefault="0031700C" w:rsidP="005A2DF7"/>
    <w:p w14:paraId="230EA3AC" w14:textId="03A9CFC2" w:rsidR="0031700C" w:rsidRDefault="0031700C" w:rsidP="005A2DF7"/>
    <w:p w14:paraId="249409E3" w14:textId="5E4C1D15" w:rsidR="0031700C" w:rsidRDefault="0031700C" w:rsidP="005A2DF7"/>
    <w:p w14:paraId="2904A3BE" w14:textId="320A8631" w:rsidR="0031700C" w:rsidRDefault="0031700C" w:rsidP="005A2DF7"/>
    <w:p w14:paraId="58CADB4B" w14:textId="794BAFBF" w:rsidR="0031700C" w:rsidRDefault="0031700C" w:rsidP="005A2DF7"/>
    <w:p w14:paraId="67A23AFB" w14:textId="55BD8E1E" w:rsidR="0031700C" w:rsidRDefault="0031700C" w:rsidP="005A2DF7"/>
    <w:p w14:paraId="6401F40E" w14:textId="39FCB127" w:rsidR="0031700C" w:rsidRDefault="0031700C" w:rsidP="005A2DF7"/>
    <w:p w14:paraId="2E24E682" w14:textId="58ABCBB0" w:rsidR="0031700C" w:rsidRDefault="0031700C" w:rsidP="005A2DF7"/>
    <w:p w14:paraId="51B1FD32" w14:textId="344B5456" w:rsidR="0031700C" w:rsidRDefault="0031700C" w:rsidP="005A2DF7"/>
    <w:p w14:paraId="48EF33AB" w14:textId="1B9E0B74" w:rsidR="0031700C" w:rsidRDefault="0031700C" w:rsidP="005A2DF7"/>
    <w:p w14:paraId="192A1CF0" w14:textId="7FA4D4B6" w:rsidR="0031700C" w:rsidRDefault="0031700C" w:rsidP="005A2DF7"/>
    <w:p w14:paraId="71814CCA" w14:textId="086BD932" w:rsidR="0031700C" w:rsidRDefault="0031700C" w:rsidP="005A2DF7"/>
    <w:p w14:paraId="2C7817BA" w14:textId="1632F5C4" w:rsidR="0031700C" w:rsidRDefault="0031700C" w:rsidP="005A2DF7"/>
    <w:p w14:paraId="3C0B26B6" w14:textId="12D8EB09" w:rsidR="0031700C" w:rsidRDefault="0031700C" w:rsidP="005A2DF7"/>
    <w:p w14:paraId="26BD86B9" w14:textId="4FE62180" w:rsidR="0031700C" w:rsidRDefault="0031700C" w:rsidP="005A2DF7"/>
    <w:p w14:paraId="4AA0117A" w14:textId="77777777" w:rsidR="0031700C" w:rsidRDefault="0031700C" w:rsidP="005A2DF7"/>
    <w:p w14:paraId="4FADDC20" w14:textId="5BE293EF" w:rsidR="00B05447" w:rsidRDefault="00B05447" w:rsidP="005A2DF7"/>
    <w:p w14:paraId="3C00A416" w14:textId="3E45F22A" w:rsidR="00B05447" w:rsidRDefault="0060102C" w:rsidP="00D0683E">
      <w:pPr>
        <w:pStyle w:val="Heading2"/>
      </w:pPr>
      <w:r>
        <w:rPr>
          <w:color w:val="FF1571" w:themeColor="accent2"/>
        </w:rPr>
        <w:lastRenderedPageBreak/>
        <w:t>4</w:t>
      </w:r>
      <w:r w:rsidRPr="00036DD9">
        <w:rPr>
          <w:color w:val="FF1571" w:themeColor="accent2"/>
        </w:rPr>
        <w:t xml:space="preserve">. </w:t>
      </w:r>
      <w:r w:rsidRPr="0060102C">
        <w:t>Design Comparison</w:t>
      </w:r>
    </w:p>
    <w:p w14:paraId="45EF1FA1" w14:textId="246F0A4B" w:rsidR="00B05447" w:rsidRDefault="00B05447" w:rsidP="005A2DF7"/>
    <w:p w14:paraId="1F65EE2D" w14:textId="3E6D4C8F" w:rsidR="00F35849" w:rsidRPr="00F35849" w:rsidRDefault="00F35849" w:rsidP="00F35849">
      <w:pPr>
        <w:pStyle w:val="Heading4"/>
        <w:rPr>
          <w:u w:val="single"/>
        </w:rPr>
      </w:pPr>
      <w:r w:rsidRPr="00F35849">
        <w:rPr>
          <w:u w:val="single"/>
        </w:rPr>
        <w:t>System Characteristics</w:t>
      </w:r>
      <w:r w:rsidR="0031700C">
        <w:rPr>
          <w:u w:val="single"/>
        </w:rPr>
        <w:t xml:space="preserve"> Timing</w:t>
      </w:r>
      <w:r w:rsidRPr="00F35849">
        <w:rPr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B52D2" w14:paraId="793CEAE8" w14:textId="77777777" w:rsidTr="00AB52D2">
        <w:tc>
          <w:tcPr>
            <w:tcW w:w="3596" w:type="dxa"/>
          </w:tcPr>
          <w:p w14:paraId="138528E2" w14:textId="77777777" w:rsidR="00AB52D2" w:rsidRDefault="00AB52D2" w:rsidP="005A2DF7"/>
        </w:tc>
        <w:tc>
          <w:tcPr>
            <w:tcW w:w="3597" w:type="dxa"/>
          </w:tcPr>
          <w:p w14:paraId="767E10E2" w14:textId="19EF126C" w:rsidR="00AB52D2" w:rsidRDefault="00AB52D2" w:rsidP="005A2DF7">
            <w:r>
              <w:t>Un-Optimized</w:t>
            </w:r>
          </w:p>
        </w:tc>
        <w:tc>
          <w:tcPr>
            <w:tcW w:w="3597" w:type="dxa"/>
          </w:tcPr>
          <w:p w14:paraId="5D5AA370" w14:textId="463AA01A" w:rsidR="00AB52D2" w:rsidRDefault="00AB52D2" w:rsidP="005A2DF7">
            <w:r>
              <w:t>Re</w:t>
            </w:r>
            <w:r w:rsidR="0031700C">
              <w:t>-</w:t>
            </w:r>
            <w:r w:rsidR="00F35849">
              <w:t>T</w:t>
            </w:r>
            <w:r>
              <w:t xml:space="preserve">imed and Pipelined </w:t>
            </w:r>
          </w:p>
        </w:tc>
      </w:tr>
      <w:tr w:rsidR="00AB52D2" w14:paraId="1137384E" w14:textId="77777777" w:rsidTr="00AB52D2">
        <w:tc>
          <w:tcPr>
            <w:tcW w:w="3596" w:type="dxa"/>
          </w:tcPr>
          <w:p w14:paraId="310CC3B6" w14:textId="2FDB09E2" w:rsidR="00AB52D2" w:rsidRDefault="00AB52D2" w:rsidP="005A2DF7">
            <w:r>
              <w:t>Critical Path Delay</w:t>
            </w:r>
          </w:p>
        </w:tc>
        <w:tc>
          <w:tcPr>
            <w:tcW w:w="3597" w:type="dxa"/>
          </w:tcPr>
          <w:p w14:paraId="51BCF9A7" w14:textId="60E6EAC8" w:rsidR="00AB52D2" w:rsidRDefault="00557152" w:rsidP="005A2DF7">
            <m:oMathPara>
              <m:oMath>
                <m:r>
                  <w:rPr>
                    <w:rFonts w:ascii="Cambria Math" w:hAnsi="Cambria Math"/>
                  </w:rPr>
                  <m:t>61.676ns</m:t>
                </m:r>
              </m:oMath>
            </m:oMathPara>
          </w:p>
        </w:tc>
        <w:tc>
          <w:tcPr>
            <w:tcW w:w="3597" w:type="dxa"/>
          </w:tcPr>
          <w:p w14:paraId="59C26205" w14:textId="66228979" w:rsidR="00AB52D2" w:rsidRDefault="00557152" w:rsidP="005A2DF7">
            <m:oMathPara>
              <m:oMath>
                <m:r>
                  <w:rPr>
                    <w:rFonts w:ascii="Cambria Math" w:hAnsi="Cambria Math"/>
                  </w:rPr>
                  <m:t>9.80752ns</m:t>
                </m:r>
              </m:oMath>
            </m:oMathPara>
          </w:p>
        </w:tc>
      </w:tr>
      <w:tr w:rsidR="00AB52D2" w14:paraId="08223BBC" w14:textId="77777777" w:rsidTr="00AB52D2">
        <w:tc>
          <w:tcPr>
            <w:tcW w:w="3596" w:type="dxa"/>
          </w:tcPr>
          <w:p w14:paraId="0E77BDB0" w14:textId="5953F961" w:rsidR="00AB52D2" w:rsidRDefault="00AB52D2" w:rsidP="005A2DF7">
            <w:r>
              <w:t>Maximum Frequency</w:t>
            </w:r>
          </w:p>
        </w:tc>
        <w:tc>
          <w:tcPr>
            <w:tcW w:w="3597" w:type="dxa"/>
          </w:tcPr>
          <w:p w14:paraId="22B4C901" w14:textId="4D069F5E" w:rsidR="00AB52D2" w:rsidRDefault="00557152" w:rsidP="005A2DF7">
            <m:oMathPara>
              <m:oMath>
                <m:r>
                  <w:rPr>
                    <w:rFonts w:ascii="Cambria Math" w:hAnsi="Cambria Math"/>
                  </w:rPr>
                  <m:t>16.2137 MHz</m:t>
                </m:r>
              </m:oMath>
            </m:oMathPara>
          </w:p>
        </w:tc>
        <w:tc>
          <w:tcPr>
            <w:tcW w:w="3597" w:type="dxa"/>
          </w:tcPr>
          <w:p w14:paraId="0C8FEA75" w14:textId="40BE5001" w:rsidR="00AB52D2" w:rsidRDefault="00557152" w:rsidP="005A2DF7">
            <m:oMathPara>
              <m:oMath>
                <m:r>
                  <w:rPr>
                    <w:rFonts w:ascii="Cambria Math" w:hAnsi="Cambria Math"/>
                  </w:rPr>
                  <m:t>101.9625 MHz</m:t>
                </m:r>
              </m:oMath>
            </m:oMathPara>
          </w:p>
        </w:tc>
      </w:tr>
      <w:tr w:rsidR="00AB52D2" w14:paraId="093FA88D" w14:textId="77777777" w:rsidTr="00AB52D2">
        <w:tc>
          <w:tcPr>
            <w:tcW w:w="3596" w:type="dxa"/>
          </w:tcPr>
          <w:p w14:paraId="245A5BBD" w14:textId="3684DAE9" w:rsidR="00AB52D2" w:rsidRDefault="00AB52D2" w:rsidP="005A2DF7">
            <w:r>
              <w:t>Maximum Th</w:t>
            </w:r>
            <w:r w:rsidR="00557152">
              <w:t xml:space="preserve">roughput </w:t>
            </w:r>
          </w:p>
        </w:tc>
        <w:tc>
          <w:tcPr>
            <w:tcW w:w="3597" w:type="dxa"/>
          </w:tcPr>
          <w:p w14:paraId="397E1D3B" w14:textId="121CA9B3" w:rsidR="00AB52D2" w:rsidRDefault="00557152" w:rsidP="005A2DF7">
            <m:oMathPara>
              <m:oMath>
                <m:r>
                  <w:rPr>
                    <w:rFonts w:ascii="Cambria Math" w:hAnsi="Cambria Math"/>
                  </w:rPr>
                  <m:t>16.2137 MHz</m:t>
                </m:r>
              </m:oMath>
            </m:oMathPara>
          </w:p>
        </w:tc>
        <w:tc>
          <w:tcPr>
            <w:tcW w:w="3597" w:type="dxa"/>
          </w:tcPr>
          <w:p w14:paraId="3634236C" w14:textId="60100436" w:rsidR="00AB52D2" w:rsidRDefault="00557152" w:rsidP="005A2DF7">
            <m:oMathPara>
              <m:oMath>
                <m:r>
                  <w:rPr>
                    <w:rFonts w:ascii="Cambria Math" w:hAnsi="Cambria Math"/>
                  </w:rPr>
                  <m:t>101.9625 MHz</m:t>
                </m:r>
              </m:oMath>
            </m:oMathPara>
          </w:p>
        </w:tc>
      </w:tr>
    </w:tbl>
    <w:p w14:paraId="09D33F58" w14:textId="71D8123F" w:rsidR="00B05447" w:rsidRDefault="00B05447" w:rsidP="005A2DF7"/>
    <w:p w14:paraId="0940F446" w14:textId="1BE7DECC" w:rsidR="0031700C" w:rsidRDefault="0031700C" w:rsidP="005A2DF7"/>
    <w:p w14:paraId="295B08E2" w14:textId="2470989A" w:rsidR="0031700C" w:rsidRDefault="0031700C" w:rsidP="005A2DF7"/>
    <w:p w14:paraId="7EC32606" w14:textId="77777777" w:rsidR="0031700C" w:rsidRDefault="0031700C" w:rsidP="005A2DF7"/>
    <w:p w14:paraId="5EC4A781" w14:textId="7F0FACFD" w:rsidR="00D0683E" w:rsidRDefault="0031700C" w:rsidP="0031700C">
      <w:pPr>
        <w:pStyle w:val="Heading4"/>
        <w:rPr>
          <w:u w:val="single"/>
        </w:rPr>
      </w:pPr>
      <w:r w:rsidRPr="0031700C">
        <w:rPr>
          <w:u w:val="single"/>
        </w:rPr>
        <w:t xml:space="preserve">System Characteristics Area Complexity: </w:t>
      </w:r>
    </w:p>
    <w:p w14:paraId="176C6B6F" w14:textId="79CB5753" w:rsidR="0031700C" w:rsidRDefault="0031700C" w:rsidP="0031700C"/>
    <w:p w14:paraId="08E1FB79" w14:textId="54C4CF3C" w:rsidR="0031700C" w:rsidRPr="0031700C" w:rsidRDefault="0031700C" w:rsidP="0031700C">
      <w:pPr>
        <w:rPr>
          <w:color w:val="FF1571" w:themeColor="accent2"/>
          <w:u w:val="single"/>
        </w:rPr>
      </w:pPr>
      <w:r w:rsidRPr="0031700C">
        <w:rPr>
          <w:noProof/>
          <w:u w:val="single"/>
        </w:rPr>
        <w:drawing>
          <wp:anchor distT="0" distB="0" distL="114300" distR="114300" simplePos="0" relativeHeight="251792384" behindDoc="1" locked="0" layoutInCell="1" allowOverlap="1" wp14:anchorId="2F4B776D" wp14:editId="1D4F26A9">
            <wp:simplePos x="0" y="0"/>
            <wp:positionH relativeFrom="margin">
              <wp:align>right</wp:align>
            </wp:positionH>
            <wp:positionV relativeFrom="paragraph">
              <wp:posOffset>280596</wp:posOffset>
            </wp:positionV>
            <wp:extent cx="6858000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540" y="21130"/>
                <wp:lineTo x="21540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00C">
        <w:rPr>
          <w:color w:val="FF1571" w:themeColor="accent2"/>
          <w:u w:val="single"/>
        </w:rPr>
        <w:t>Un-Optimized Design</w:t>
      </w:r>
    </w:p>
    <w:p w14:paraId="2DF0DC0C" w14:textId="77777777" w:rsidR="0031700C" w:rsidRDefault="0031700C" w:rsidP="0031700C"/>
    <w:p w14:paraId="10C280CE" w14:textId="34DFCFEB" w:rsidR="0031700C" w:rsidRPr="0031700C" w:rsidRDefault="0031700C" w:rsidP="0031700C">
      <w:pPr>
        <w:rPr>
          <w:color w:val="FF1571" w:themeColor="accent2"/>
          <w:u w:val="single"/>
        </w:rPr>
      </w:pPr>
      <w:r w:rsidRPr="0031700C">
        <w:rPr>
          <w:noProof/>
          <w:u w:val="single"/>
        </w:rPr>
        <w:drawing>
          <wp:anchor distT="0" distB="0" distL="114300" distR="114300" simplePos="0" relativeHeight="251790336" behindDoc="1" locked="0" layoutInCell="1" allowOverlap="1" wp14:anchorId="73034812" wp14:editId="0938318F">
            <wp:simplePos x="0" y="0"/>
            <wp:positionH relativeFrom="margin">
              <wp:align>right</wp:align>
            </wp:positionH>
            <wp:positionV relativeFrom="paragraph">
              <wp:posOffset>299956</wp:posOffset>
            </wp:positionV>
            <wp:extent cx="6858000" cy="594360"/>
            <wp:effectExtent l="0" t="0" r="0" b="0"/>
            <wp:wrapTight wrapText="bothSides">
              <wp:wrapPolygon edited="0">
                <wp:start x="0" y="0"/>
                <wp:lineTo x="0" y="20769"/>
                <wp:lineTo x="21540" y="20769"/>
                <wp:lineTo x="21540" y="0"/>
                <wp:lineTo x="0" y="0"/>
              </wp:wrapPolygon>
            </wp:wrapTight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00C">
        <w:rPr>
          <w:color w:val="FF1571" w:themeColor="accent2"/>
          <w:u w:val="single"/>
        </w:rPr>
        <w:t>Re-Timed and Pipelined</w:t>
      </w:r>
    </w:p>
    <w:p w14:paraId="1F49D560" w14:textId="77563C0F" w:rsidR="0031700C" w:rsidRDefault="0031700C" w:rsidP="0031700C"/>
    <w:p w14:paraId="798855B9" w14:textId="6C8C6597" w:rsidR="00B05447" w:rsidRDefault="00B05447" w:rsidP="005A2DF7"/>
    <w:p w14:paraId="6122544E" w14:textId="7D091750" w:rsidR="0031700C" w:rsidRDefault="0031700C" w:rsidP="005A2DF7"/>
    <w:p w14:paraId="37E2E338" w14:textId="77777777" w:rsidR="0031700C" w:rsidRDefault="0031700C" w:rsidP="005A2DF7"/>
    <w:p w14:paraId="052FDB64" w14:textId="022F0492" w:rsidR="00935B98" w:rsidRDefault="00F35849" w:rsidP="0031700C">
      <w:pPr>
        <w:pStyle w:val="Heading4"/>
      </w:pPr>
      <w:r>
        <w:t>Filter Characteristics: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35849" w14:paraId="5F6C4C3B" w14:textId="77777777" w:rsidTr="00F35849">
        <w:tc>
          <w:tcPr>
            <w:tcW w:w="3596" w:type="dxa"/>
          </w:tcPr>
          <w:p w14:paraId="1EF87172" w14:textId="77777777" w:rsidR="00F35849" w:rsidRDefault="00F35849" w:rsidP="00F35849"/>
        </w:tc>
        <w:tc>
          <w:tcPr>
            <w:tcW w:w="3597" w:type="dxa"/>
          </w:tcPr>
          <w:p w14:paraId="3C24D657" w14:textId="06488230" w:rsidR="00F35849" w:rsidRDefault="00F35849" w:rsidP="00F35849">
            <w:r>
              <w:t>Un-Optimized</w:t>
            </w:r>
          </w:p>
        </w:tc>
        <w:tc>
          <w:tcPr>
            <w:tcW w:w="3597" w:type="dxa"/>
          </w:tcPr>
          <w:p w14:paraId="6C3F9CB9" w14:textId="3E56ADE6" w:rsidR="00F35849" w:rsidRDefault="00F35849" w:rsidP="00F35849">
            <w:r>
              <w:t>Re-Timed and Pipelined</w:t>
            </w:r>
          </w:p>
        </w:tc>
      </w:tr>
      <w:tr w:rsidR="00F35849" w14:paraId="2E71FCA4" w14:textId="77777777" w:rsidTr="00F35849">
        <w:tc>
          <w:tcPr>
            <w:tcW w:w="3596" w:type="dxa"/>
          </w:tcPr>
          <w:p w14:paraId="58B56A58" w14:textId="78BBC12E" w:rsidR="00F35849" w:rsidRDefault="00F35849" w:rsidP="00F35849">
            <w:r>
              <w:t>SNR</w:t>
            </w:r>
          </w:p>
        </w:tc>
        <w:tc>
          <w:tcPr>
            <w:tcW w:w="3597" w:type="dxa"/>
          </w:tcPr>
          <w:p w14:paraId="42BD95EC" w14:textId="7C7C45BD" w:rsidR="00F35849" w:rsidRPr="004A667C" w:rsidRDefault="004A667C" w:rsidP="00F35849">
            <w:r w:rsidRPr="004A667C">
              <w:t>-16.136dB</w:t>
            </w:r>
          </w:p>
        </w:tc>
        <w:tc>
          <w:tcPr>
            <w:tcW w:w="3597" w:type="dxa"/>
          </w:tcPr>
          <w:p w14:paraId="7E2D6469" w14:textId="3AFB5446" w:rsidR="00F35849" w:rsidRDefault="004A667C" w:rsidP="00F35849">
            <w:r>
              <w:t>-10.1194dB</w:t>
            </w:r>
          </w:p>
        </w:tc>
      </w:tr>
      <w:tr w:rsidR="00F35849" w14:paraId="306A3450" w14:textId="77777777" w:rsidTr="00F35849">
        <w:tc>
          <w:tcPr>
            <w:tcW w:w="3596" w:type="dxa"/>
          </w:tcPr>
          <w:p w14:paraId="65F5FA04" w14:textId="214BD00C" w:rsidR="00F35849" w:rsidRDefault="004A667C" w:rsidP="00F35849">
            <w:r>
              <w:t>Signal Word length</w:t>
            </w:r>
          </w:p>
        </w:tc>
        <w:tc>
          <w:tcPr>
            <w:tcW w:w="3597" w:type="dxa"/>
          </w:tcPr>
          <w:p w14:paraId="28854E83" w14:textId="74033AA7" w:rsidR="00F35849" w:rsidRDefault="00E227FC" w:rsidP="00F35849">
            <w:r>
              <w:t>Bits</w:t>
            </w:r>
            <w:r w:rsidR="00AE2095">
              <w:t>: 16</w:t>
            </w:r>
            <w:r>
              <w:br/>
              <w:t>Binary Points</w:t>
            </w:r>
            <w:r w:rsidR="00AE2095">
              <w:t>: 10</w:t>
            </w:r>
          </w:p>
        </w:tc>
        <w:tc>
          <w:tcPr>
            <w:tcW w:w="3597" w:type="dxa"/>
          </w:tcPr>
          <w:p w14:paraId="1D21B003" w14:textId="68FB65E9" w:rsidR="00F35849" w:rsidRDefault="00AE2095" w:rsidP="00F35849">
            <w:r>
              <w:t>Bits: 16</w:t>
            </w:r>
            <w:r>
              <w:br/>
              <w:t>Binary Points: 10</w:t>
            </w:r>
          </w:p>
        </w:tc>
      </w:tr>
      <w:tr w:rsidR="00F35849" w14:paraId="5018CF4F" w14:textId="77777777" w:rsidTr="00F35849">
        <w:tc>
          <w:tcPr>
            <w:tcW w:w="3596" w:type="dxa"/>
          </w:tcPr>
          <w:p w14:paraId="7565B701" w14:textId="03F00202" w:rsidR="00F35849" w:rsidRDefault="004A667C" w:rsidP="00F35849">
            <w:r>
              <w:t xml:space="preserve">Filter Coeff Word length </w:t>
            </w:r>
          </w:p>
        </w:tc>
        <w:tc>
          <w:tcPr>
            <w:tcW w:w="3597" w:type="dxa"/>
          </w:tcPr>
          <w:p w14:paraId="5A2A8850" w14:textId="7B521A72" w:rsidR="00F35849" w:rsidRDefault="00AE2095" w:rsidP="00F35849">
            <w:r>
              <w:t>Bits: 12</w:t>
            </w:r>
            <w:r>
              <w:br/>
              <w:t>Binary Points: 10</w:t>
            </w:r>
          </w:p>
        </w:tc>
        <w:tc>
          <w:tcPr>
            <w:tcW w:w="3597" w:type="dxa"/>
          </w:tcPr>
          <w:p w14:paraId="2CBC5515" w14:textId="41D0160B" w:rsidR="00F35849" w:rsidRDefault="00AE2095" w:rsidP="00F35849">
            <w:r>
              <w:t>Bits: 12</w:t>
            </w:r>
            <w:r>
              <w:br/>
              <w:t>Binary Points: 10</w:t>
            </w:r>
          </w:p>
        </w:tc>
      </w:tr>
      <w:tr w:rsidR="004A667C" w14:paraId="2413312B" w14:textId="77777777" w:rsidTr="004A667C">
        <w:tc>
          <w:tcPr>
            <w:tcW w:w="10790" w:type="dxa"/>
            <w:gridSpan w:val="3"/>
            <w:tcBorders>
              <w:left w:val="nil"/>
              <w:bottom w:val="nil"/>
              <w:right w:val="nil"/>
            </w:tcBorders>
          </w:tcPr>
          <w:p w14:paraId="05AB9F84" w14:textId="77777777" w:rsidR="004A667C" w:rsidRDefault="004A667C" w:rsidP="00F35849"/>
        </w:tc>
      </w:tr>
    </w:tbl>
    <w:p w14:paraId="59FAF316" w14:textId="25789196" w:rsidR="00935B98" w:rsidRDefault="00935B98" w:rsidP="005A2DF7"/>
    <w:p w14:paraId="122828D1" w14:textId="6CF9A0CE" w:rsidR="00935B98" w:rsidRDefault="00935B98" w:rsidP="005A2DF7"/>
    <w:p w14:paraId="41719F64" w14:textId="15F02EA6" w:rsidR="00935B98" w:rsidRDefault="00935B98" w:rsidP="005A2DF7"/>
    <w:p w14:paraId="7DCE9E4C" w14:textId="1C6D5F20" w:rsidR="00935B98" w:rsidRDefault="00935B98" w:rsidP="005A2DF7"/>
    <w:p w14:paraId="4221CA59" w14:textId="5D3CED2D" w:rsidR="00935B98" w:rsidRDefault="00935B98" w:rsidP="005A2DF7"/>
    <w:p w14:paraId="68C591A8" w14:textId="5C251346" w:rsidR="00935B98" w:rsidRDefault="00935B98" w:rsidP="005A2DF7"/>
    <w:p w14:paraId="7049C76A" w14:textId="78E08F5C" w:rsidR="00935B98" w:rsidRDefault="00935B98" w:rsidP="005A2DF7"/>
    <w:p w14:paraId="58A2F585" w14:textId="5135B286" w:rsidR="00935B98" w:rsidRDefault="00935B98" w:rsidP="005A2DF7"/>
    <w:p w14:paraId="05B572C0" w14:textId="40108951" w:rsidR="00935B98" w:rsidRDefault="00935B98" w:rsidP="005A2DF7"/>
    <w:p w14:paraId="562D66BA" w14:textId="11831D5F" w:rsidR="00935B98" w:rsidRDefault="00935B98" w:rsidP="005A2DF7"/>
    <w:p w14:paraId="4E6A60A2" w14:textId="31673E09" w:rsidR="00935B98" w:rsidRDefault="00935B98" w:rsidP="005A2DF7"/>
    <w:p w14:paraId="46988CB7" w14:textId="345FCACC" w:rsidR="00935B98" w:rsidRDefault="00935B98" w:rsidP="005A2DF7"/>
    <w:p w14:paraId="0C3E8624" w14:textId="0869EDBB" w:rsidR="007930B6" w:rsidRDefault="007930B6" w:rsidP="007930B6">
      <w:pPr>
        <w:pStyle w:val="Heading2"/>
      </w:pPr>
      <w:r>
        <w:rPr>
          <w:color w:val="FF1571" w:themeColor="accent2"/>
        </w:rPr>
        <w:lastRenderedPageBreak/>
        <w:t>5</w:t>
      </w:r>
      <w:r w:rsidRPr="00036DD9">
        <w:rPr>
          <w:color w:val="FF1571" w:themeColor="accent2"/>
        </w:rPr>
        <w:t xml:space="preserve">. </w:t>
      </w:r>
      <w:r>
        <w:t>Conclusions</w:t>
      </w:r>
    </w:p>
    <w:p w14:paraId="385967FF" w14:textId="2B173533" w:rsidR="00935B98" w:rsidRDefault="00935B98" w:rsidP="005A2DF7"/>
    <w:p w14:paraId="571EBB7D" w14:textId="3B3C6C53" w:rsidR="00935B98" w:rsidRDefault="00FA07DB" w:rsidP="005A2DF7">
      <w:r>
        <w:t xml:space="preserve">The </w:t>
      </w:r>
      <w:r w:rsidR="00E770FB">
        <w:t xml:space="preserve">aim of this </w:t>
      </w:r>
      <w:r w:rsidR="00D45210">
        <w:t>practical was</w:t>
      </w:r>
      <w:r w:rsidR="00E770FB">
        <w:t xml:space="preserve"> to analyze and compare the differences between </w:t>
      </w:r>
      <w:r w:rsidR="00D45210">
        <w:t>an un-optimized FPGA DSP implementation to an optimized one with pipelining and retiming. Comparing the results</w:t>
      </w:r>
      <w:r w:rsidR="00307BDA">
        <w:t xml:space="preserve"> in </w:t>
      </w:r>
      <w:r w:rsidR="00EB1FCC">
        <w:rPr>
          <w:i/>
          <w:iCs/>
        </w:rPr>
        <w:t>section 4</w:t>
      </w:r>
      <w:r w:rsidR="00D45210">
        <w:t xml:space="preserve">, a significant increase in the </w:t>
      </w:r>
      <w:r w:rsidR="00EB1FCC">
        <w:t>throughput</w:t>
      </w:r>
      <w:r w:rsidR="00D45210">
        <w:t xml:space="preserve"> of the </w:t>
      </w:r>
      <w:r w:rsidR="00EB1FCC">
        <w:t>filter can be seen once optimized however at the cost of inc</w:t>
      </w:r>
      <w:r w:rsidR="002958AA">
        <w:t xml:space="preserve">reased use in register, look up tables and DSP slices on the FPBA. Thus, it is seen that, improved timing complexity is achieved at the cost of area complexity. </w:t>
      </w:r>
      <w:r w:rsidR="000F31D7">
        <w:t xml:space="preserve">Additionally, the register timing can </w:t>
      </w:r>
      <w:r w:rsidR="00E90C59">
        <w:t xml:space="preserve">likely </w:t>
      </w:r>
      <w:r w:rsidR="000F31D7">
        <w:t xml:space="preserve">be further improved to obtain </w:t>
      </w:r>
      <w:r w:rsidR="00E90C59">
        <w:t xml:space="preserve">a lower (better) SNR value in the optimized design. </w:t>
      </w:r>
    </w:p>
    <w:p w14:paraId="4469DF91" w14:textId="6618BAA7" w:rsidR="00935B98" w:rsidRDefault="00935B98" w:rsidP="005A2DF7"/>
    <w:p w14:paraId="5823EEE1" w14:textId="17D69231" w:rsidR="00935B98" w:rsidRDefault="00935B98" w:rsidP="005A2DF7"/>
    <w:p w14:paraId="3051B805" w14:textId="4A0D55A2" w:rsidR="00935B98" w:rsidRDefault="00935B98" w:rsidP="005A2DF7"/>
    <w:p w14:paraId="7C9AFC11" w14:textId="60C51EAC" w:rsidR="00935B98" w:rsidRDefault="00935B98" w:rsidP="005A2DF7"/>
    <w:p w14:paraId="05368820" w14:textId="1810ECB9" w:rsidR="00935B98" w:rsidRDefault="00935B98" w:rsidP="005A2DF7"/>
    <w:p w14:paraId="5C56386B" w14:textId="72BF3816" w:rsidR="00935B98" w:rsidRDefault="00935B98" w:rsidP="005A2DF7"/>
    <w:p w14:paraId="2CD78E51" w14:textId="647B89AC" w:rsidR="00935B98" w:rsidRDefault="00935B98" w:rsidP="005A2DF7"/>
    <w:p w14:paraId="725D79ED" w14:textId="071B6F43" w:rsidR="00935B98" w:rsidRDefault="00935B98" w:rsidP="005A2DF7"/>
    <w:p w14:paraId="4288220D" w14:textId="7B8F15D9" w:rsidR="00935B98" w:rsidRDefault="00935B98" w:rsidP="005A2DF7"/>
    <w:p w14:paraId="3B4630D3" w14:textId="0ECBE666" w:rsidR="00935B98" w:rsidRDefault="00935B98" w:rsidP="005A2DF7"/>
    <w:p w14:paraId="3F527F11" w14:textId="5AE188DD" w:rsidR="00935B98" w:rsidRDefault="00935B98" w:rsidP="005A2DF7"/>
    <w:p w14:paraId="194C7063" w14:textId="2480413C" w:rsidR="00935B98" w:rsidRDefault="00935B98" w:rsidP="005A2DF7"/>
    <w:p w14:paraId="67536845" w14:textId="05D4183B" w:rsidR="00935B98" w:rsidRDefault="00935B98" w:rsidP="005A2DF7"/>
    <w:p w14:paraId="34B237E5" w14:textId="34172954" w:rsidR="00935B98" w:rsidRDefault="00935B98" w:rsidP="005A2DF7"/>
    <w:p w14:paraId="77994CE2" w14:textId="4F278458" w:rsidR="00935B98" w:rsidRDefault="00935B98" w:rsidP="005A2DF7"/>
    <w:p w14:paraId="3A0D02C1" w14:textId="202F7756" w:rsidR="00935B98" w:rsidRDefault="00935B98" w:rsidP="005A2DF7"/>
    <w:p w14:paraId="5801F42F" w14:textId="5E019606" w:rsidR="00935B98" w:rsidRDefault="00935B98" w:rsidP="005A2DF7"/>
    <w:p w14:paraId="7DE5540B" w14:textId="61D63177" w:rsidR="00935B98" w:rsidRDefault="00935B98" w:rsidP="005A2DF7"/>
    <w:p w14:paraId="71348BA7" w14:textId="07DE7551" w:rsidR="00935B98" w:rsidRDefault="00935B98" w:rsidP="005A2DF7"/>
    <w:p w14:paraId="7C474A69" w14:textId="55FEA1DE" w:rsidR="00935B98" w:rsidRDefault="00935B98" w:rsidP="005A2DF7"/>
    <w:p w14:paraId="2494A814" w14:textId="7600C65A" w:rsidR="00935B98" w:rsidRDefault="00935B98" w:rsidP="005A2DF7"/>
    <w:p w14:paraId="16C668A7" w14:textId="54A98F2E" w:rsidR="00935B98" w:rsidRDefault="00935B98" w:rsidP="005A2DF7"/>
    <w:p w14:paraId="07E6C09D" w14:textId="3A7805E7" w:rsidR="00935B98" w:rsidRDefault="00935B98" w:rsidP="005A2DF7"/>
    <w:p w14:paraId="2987319B" w14:textId="4286D41C" w:rsidR="00935B98" w:rsidRDefault="00935B98" w:rsidP="005A2DF7"/>
    <w:p w14:paraId="498416FB" w14:textId="6B7268BB" w:rsidR="00935B98" w:rsidRDefault="00935B98" w:rsidP="005A2DF7"/>
    <w:p w14:paraId="1F28CE10" w14:textId="7B7606AA" w:rsidR="00935B98" w:rsidRDefault="00935B98" w:rsidP="005A2DF7"/>
    <w:p w14:paraId="79EA9334" w14:textId="371E1E03" w:rsidR="00935B98" w:rsidRDefault="00935B98" w:rsidP="005A2DF7"/>
    <w:p w14:paraId="19723721" w14:textId="4DB99EE4" w:rsidR="00935B98" w:rsidRDefault="00935B98" w:rsidP="005A2DF7"/>
    <w:p w14:paraId="6511699E" w14:textId="680DB59A" w:rsidR="00935B98" w:rsidRDefault="00935B98" w:rsidP="005A2DF7"/>
    <w:p w14:paraId="70FCC1AA" w14:textId="2B9E861A" w:rsidR="00935B98" w:rsidRDefault="00935B98" w:rsidP="005A2DF7"/>
    <w:p w14:paraId="7B8B6A49" w14:textId="2E79605E" w:rsidR="00935B98" w:rsidRDefault="00935B98" w:rsidP="005A2DF7"/>
    <w:p w14:paraId="0172B4B8" w14:textId="288B9DA9" w:rsidR="00935B98" w:rsidRDefault="00935B98" w:rsidP="005A2DF7"/>
    <w:p w14:paraId="0F2C1352" w14:textId="28EDF53D" w:rsidR="00935B98" w:rsidRDefault="00935B98" w:rsidP="005A2DF7"/>
    <w:p w14:paraId="4BE5E915" w14:textId="4E2BAA80" w:rsidR="00935B98" w:rsidRDefault="00935B98" w:rsidP="005A2DF7"/>
    <w:p w14:paraId="72966C07" w14:textId="77777777" w:rsidR="00935B98" w:rsidRDefault="00935B98" w:rsidP="005A2DF7"/>
    <w:p w14:paraId="1F723D1B" w14:textId="7C9F0641" w:rsidR="00935B98" w:rsidRDefault="00935B98" w:rsidP="005A2DF7"/>
    <w:p w14:paraId="7BBFD675" w14:textId="0993479C" w:rsidR="00935B98" w:rsidRDefault="00935B98" w:rsidP="005A2DF7"/>
    <w:p w14:paraId="722EDDF2" w14:textId="0B05888D" w:rsidR="00935B98" w:rsidRDefault="00935B98" w:rsidP="005A2DF7"/>
    <w:p w14:paraId="6E54319B" w14:textId="2F0003D7" w:rsidR="00935B98" w:rsidRDefault="00935B98" w:rsidP="005A2DF7"/>
    <w:p w14:paraId="2EA024C0" w14:textId="50AEA4D4" w:rsidR="00935B98" w:rsidRDefault="00935B98" w:rsidP="005A2DF7"/>
    <w:p w14:paraId="3513FA9C" w14:textId="77777777" w:rsidR="00B05447" w:rsidRDefault="00B05447" w:rsidP="005A2DF7">
      <w:bookmarkStart w:id="1" w:name="_GoBack"/>
      <w:bookmarkEnd w:id="1"/>
    </w:p>
    <w:p w14:paraId="2A78A962" w14:textId="39F433B5" w:rsidR="006529EA" w:rsidRDefault="002F7E20" w:rsidP="002F7E20">
      <w:pPr>
        <w:pStyle w:val="Heading2"/>
      </w:pPr>
      <w:r w:rsidRPr="002F7E20">
        <w:rPr>
          <w:color w:val="FF1571" w:themeColor="accent2"/>
        </w:rPr>
        <w:lastRenderedPageBreak/>
        <w:t>M</w:t>
      </w:r>
      <w:r>
        <w:t>arking Criteria</w:t>
      </w:r>
    </w:p>
    <w:p w14:paraId="687070B5" w14:textId="69573E6D" w:rsidR="00391C3B" w:rsidRDefault="00391C3B" w:rsidP="00391C3B"/>
    <w:p w14:paraId="7C320B65" w14:textId="53E1A086" w:rsidR="00391C3B" w:rsidRPr="00391C3B" w:rsidRDefault="00C673C4" w:rsidP="00391C3B">
      <w:r w:rsidRPr="00391C3B">
        <w:rPr>
          <w:noProof/>
        </w:rPr>
        <w:drawing>
          <wp:anchor distT="0" distB="0" distL="114300" distR="114300" simplePos="0" relativeHeight="251741184" behindDoc="1" locked="0" layoutInCell="1" allowOverlap="1" wp14:anchorId="7B7899CC" wp14:editId="2C55E013">
            <wp:simplePos x="0" y="0"/>
            <wp:positionH relativeFrom="margin">
              <wp:align>center</wp:align>
            </wp:positionH>
            <wp:positionV relativeFrom="paragraph">
              <wp:posOffset>840513</wp:posOffset>
            </wp:positionV>
            <wp:extent cx="6371590" cy="5213350"/>
            <wp:effectExtent l="0" t="0" r="0" b="6350"/>
            <wp:wrapTight wrapText="bothSides">
              <wp:wrapPolygon edited="0">
                <wp:start x="0" y="0"/>
                <wp:lineTo x="0" y="21547"/>
                <wp:lineTo x="21505" y="21547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1C3B" w:rsidRPr="00391C3B" w:rsidSect="005F4A20">
      <w:headerReference w:type="default" r:id="rId32"/>
      <w:footerReference w:type="even" r:id="rId33"/>
      <w:footerReference w:type="default" r:id="rId34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E128F" w14:textId="77777777" w:rsidR="00D922AD" w:rsidRDefault="00D922AD" w:rsidP="001205A1">
      <w:r>
        <w:separator/>
      </w:r>
    </w:p>
  </w:endnote>
  <w:endnote w:type="continuationSeparator" w:id="0">
    <w:p w14:paraId="28220336" w14:textId="77777777" w:rsidR="00D922AD" w:rsidRDefault="00D922A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2E3E8B" w14:textId="77777777" w:rsidR="0060102C" w:rsidRDefault="0060102C" w:rsidP="0060102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223F59" w14:textId="77777777" w:rsidR="0060102C" w:rsidRDefault="0060102C" w:rsidP="006010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E5260F" w14:textId="77777777" w:rsidR="0060102C" w:rsidRDefault="0060102C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8232"/>
      <w:docPartObj>
        <w:docPartGallery w:val="Page Numbers (Bottom of Page)"/>
        <w:docPartUnique/>
      </w:docPartObj>
    </w:sdtPr>
    <w:sdtEndPr/>
    <w:sdtContent>
      <w:p w14:paraId="03FC52DF" w14:textId="77777777" w:rsidR="0060102C" w:rsidRPr="000F0731" w:rsidRDefault="0060102C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70C8E" w14:textId="77777777" w:rsidR="00D922AD" w:rsidRDefault="00D922AD" w:rsidP="001205A1">
      <w:r>
        <w:separator/>
      </w:r>
    </w:p>
  </w:footnote>
  <w:footnote w:type="continuationSeparator" w:id="0">
    <w:p w14:paraId="19B19029" w14:textId="77777777" w:rsidR="00D922AD" w:rsidRDefault="00D922AD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7F4F" w14:textId="6C5D1627" w:rsidR="0060102C" w:rsidRPr="00391C3B" w:rsidRDefault="0060102C" w:rsidP="00637B83">
    <w:pPr>
      <w:pStyle w:val="Header"/>
      <w:rPr>
        <w:lang w:val="en-AU"/>
      </w:rPr>
    </w:pPr>
    <w:r>
      <w:rPr>
        <w:lang w:val="en-AU"/>
      </w:rPr>
      <w:t>Implementation of a Digital FIR Filter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5DCD"/>
    <w:multiLevelType w:val="hybridMultilevel"/>
    <w:tmpl w:val="7B86454A"/>
    <w:lvl w:ilvl="0" w:tplc="0C090013">
      <w:start w:val="1"/>
      <w:numFmt w:val="upperRoman"/>
      <w:lvlText w:val="%1."/>
      <w:lvlJc w:val="right"/>
      <w:pPr>
        <w:ind w:left="78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3" w:hanging="360"/>
      </w:pPr>
    </w:lvl>
    <w:lvl w:ilvl="2" w:tplc="0C09001B" w:tentative="1">
      <w:start w:val="1"/>
      <w:numFmt w:val="lowerRoman"/>
      <w:lvlText w:val="%3."/>
      <w:lvlJc w:val="right"/>
      <w:pPr>
        <w:ind w:left="2223" w:hanging="180"/>
      </w:pPr>
    </w:lvl>
    <w:lvl w:ilvl="3" w:tplc="0C09000F" w:tentative="1">
      <w:start w:val="1"/>
      <w:numFmt w:val="decimal"/>
      <w:lvlText w:val="%4."/>
      <w:lvlJc w:val="left"/>
      <w:pPr>
        <w:ind w:left="2943" w:hanging="360"/>
      </w:pPr>
    </w:lvl>
    <w:lvl w:ilvl="4" w:tplc="0C090019" w:tentative="1">
      <w:start w:val="1"/>
      <w:numFmt w:val="lowerLetter"/>
      <w:lvlText w:val="%5."/>
      <w:lvlJc w:val="left"/>
      <w:pPr>
        <w:ind w:left="3663" w:hanging="360"/>
      </w:pPr>
    </w:lvl>
    <w:lvl w:ilvl="5" w:tplc="0C09001B" w:tentative="1">
      <w:start w:val="1"/>
      <w:numFmt w:val="lowerRoman"/>
      <w:lvlText w:val="%6."/>
      <w:lvlJc w:val="right"/>
      <w:pPr>
        <w:ind w:left="4383" w:hanging="180"/>
      </w:pPr>
    </w:lvl>
    <w:lvl w:ilvl="6" w:tplc="0C09000F" w:tentative="1">
      <w:start w:val="1"/>
      <w:numFmt w:val="decimal"/>
      <w:lvlText w:val="%7."/>
      <w:lvlJc w:val="left"/>
      <w:pPr>
        <w:ind w:left="5103" w:hanging="360"/>
      </w:pPr>
    </w:lvl>
    <w:lvl w:ilvl="7" w:tplc="0C090019" w:tentative="1">
      <w:start w:val="1"/>
      <w:numFmt w:val="lowerLetter"/>
      <w:lvlText w:val="%8."/>
      <w:lvlJc w:val="left"/>
      <w:pPr>
        <w:ind w:left="5823" w:hanging="360"/>
      </w:pPr>
    </w:lvl>
    <w:lvl w:ilvl="8" w:tplc="0C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25A96B78"/>
    <w:multiLevelType w:val="hybridMultilevel"/>
    <w:tmpl w:val="6EE0039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031694"/>
    <w:multiLevelType w:val="hybridMultilevel"/>
    <w:tmpl w:val="B1128056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38A70F46"/>
    <w:multiLevelType w:val="multilevel"/>
    <w:tmpl w:val="4BA429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FF1571" w:themeColor="accent2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color w:val="FF1571" w:themeColor="accent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1571" w:themeColor="accent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1571" w:themeColor="accent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1571" w:themeColor="accent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1571" w:themeColor="accent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1571" w:themeColor="accent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1571" w:themeColor="accent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1571" w:themeColor="accent2"/>
      </w:rPr>
    </w:lvl>
  </w:abstractNum>
  <w:abstractNum w:abstractNumId="4" w15:restartNumberingAfterBreak="0">
    <w:nsid w:val="476B0768"/>
    <w:multiLevelType w:val="hybridMultilevel"/>
    <w:tmpl w:val="BFCEE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E2FFE"/>
    <w:multiLevelType w:val="hybridMultilevel"/>
    <w:tmpl w:val="B0D42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F42CE"/>
    <w:multiLevelType w:val="hybridMultilevel"/>
    <w:tmpl w:val="16D08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901D0"/>
    <w:multiLevelType w:val="hybridMultilevel"/>
    <w:tmpl w:val="7B86454A"/>
    <w:lvl w:ilvl="0" w:tplc="0C090013">
      <w:start w:val="1"/>
      <w:numFmt w:val="upperRoman"/>
      <w:lvlText w:val="%1."/>
      <w:lvlJc w:val="right"/>
      <w:pPr>
        <w:ind w:left="78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3" w:hanging="360"/>
      </w:pPr>
    </w:lvl>
    <w:lvl w:ilvl="2" w:tplc="0C09001B" w:tentative="1">
      <w:start w:val="1"/>
      <w:numFmt w:val="lowerRoman"/>
      <w:lvlText w:val="%3."/>
      <w:lvlJc w:val="right"/>
      <w:pPr>
        <w:ind w:left="2223" w:hanging="180"/>
      </w:pPr>
    </w:lvl>
    <w:lvl w:ilvl="3" w:tplc="0C09000F" w:tentative="1">
      <w:start w:val="1"/>
      <w:numFmt w:val="decimal"/>
      <w:lvlText w:val="%4."/>
      <w:lvlJc w:val="left"/>
      <w:pPr>
        <w:ind w:left="2943" w:hanging="360"/>
      </w:pPr>
    </w:lvl>
    <w:lvl w:ilvl="4" w:tplc="0C090019" w:tentative="1">
      <w:start w:val="1"/>
      <w:numFmt w:val="lowerLetter"/>
      <w:lvlText w:val="%5."/>
      <w:lvlJc w:val="left"/>
      <w:pPr>
        <w:ind w:left="3663" w:hanging="360"/>
      </w:pPr>
    </w:lvl>
    <w:lvl w:ilvl="5" w:tplc="0C09001B" w:tentative="1">
      <w:start w:val="1"/>
      <w:numFmt w:val="lowerRoman"/>
      <w:lvlText w:val="%6."/>
      <w:lvlJc w:val="right"/>
      <w:pPr>
        <w:ind w:left="4383" w:hanging="180"/>
      </w:pPr>
    </w:lvl>
    <w:lvl w:ilvl="6" w:tplc="0C09000F" w:tentative="1">
      <w:start w:val="1"/>
      <w:numFmt w:val="decimal"/>
      <w:lvlText w:val="%7."/>
      <w:lvlJc w:val="left"/>
      <w:pPr>
        <w:ind w:left="5103" w:hanging="360"/>
      </w:pPr>
    </w:lvl>
    <w:lvl w:ilvl="7" w:tplc="0C090019" w:tentative="1">
      <w:start w:val="1"/>
      <w:numFmt w:val="lowerLetter"/>
      <w:lvlText w:val="%8."/>
      <w:lvlJc w:val="left"/>
      <w:pPr>
        <w:ind w:left="5823" w:hanging="360"/>
      </w:pPr>
    </w:lvl>
    <w:lvl w:ilvl="8" w:tplc="0C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 w15:restartNumberingAfterBreak="0">
    <w:nsid w:val="6CC7637B"/>
    <w:multiLevelType w:val="hybridMultilevel"/>
    <w:tmpl w:val="CB6EF4B8"/>
    <w:lvl w:ilvl="0" w:tplc="0C090013">
      <w:start w:val="1"/>
      <w:numFmt w:val="upperRoman"/>
      <w:lvlText w:val="%1."/>
      <w:lvlJc w:val="right"/>
      <w:pPr>
        <w:ind w:left="783" w:hanging="360"/>
      </w:pPr>
    </w:lvl>
    <w:lvl w:ilvl="1" w:tplc="0C090019" w:tentative="1">
      <w:start w:val="1"/>
      <w:numFmt w:val="lowerLetter"/>
      <w:lvlText w:val="%2."/>
      <w:lvlJc w:val="left"/>
      <w:pPr>
        <w:ind w:left="1503" w:hanging="360"/>
      </w:pPr>
    </w:lvl>
    <w:lvl w:ilvl="2" w:tplc="0C09001B" w:tentative="1">
      <w:start w:val="1"/>
      <w:numFmt w:val="lowerRoman"/>
      <w:lvlText w:val="%3."/>
      <w:lvlJc w:val="right"/>
      <w:pPr>
        <w:ind w:left="2223" w:hanging="180"/>
      </w:pPr>
    </w:lvl>
    <w:lvl w:ilvl="3" w:tplc="0C09000F" w:tentative="1">
      <w:start w:val="1"/>
      <w:numFmt w:val="decimal"/>
      <w:lvlText w:val="%4."/>
      <w:lvlJc w:val="left"/>
      <w:pPr>
        <w:ind w:left="2943" w:hanging="360"/>
      </w:pPr>
    </w:lvl>
    <w:lvl w:ilvl="4" w:tplc="0C090019" w:tentative="1">
      <w:start w:val="1"/>
      <w:numFmt w:val="lowerLetter"/>
      <w:lvlText w:val="%5."/>
      <w:lvlJc w:val="left"/>
      <w:pPr>
        <w:ind w:left="3663" w:hanging="360"/>
      </w:pPr>
    </w:lvl>
    <w:lvl w:ilvl="5" w:tplc="0C09001B" w:tentative="1">
      <w:start w:val="1"/>
      <w:numFmt w:val="lowerRoman"/>
      <w:lvlText w:val="%6."/>
      <w:lvlJc w:val="right"/>
      <w:pPr>
        <w:ind w:left="4383" w:hanging="180"/>
      </w:pPr>
    </w:lvl>
    <w:lvl w:ilvl="6" w:tplc="0C09000F" w:tentative="1">
      <w:start w:val="1"/>
      <w:numFmt w:val="decimal"/>
      <w:lvlText w:val="%7."/>
      <w:lvlJc w:val="left"/>
      <w:pPr>
        <w:ind w:left="5103" w:hanging="360"/>
      </w:pPr>
    </w:lvl>
    <w:lvl w:ilvl="7" w:tplc="0C090019" w:tentative="1">
      <w:start w:val="1"/>
      <w:numFmt w:val="lowerLetter"/>
      <w:lvlText w:val="%8."/>
      <w:lvlJc w:val="left"/>
      <w:pPr>
        <w:ind w:left="5823" w:hanging="360"/>
      </w:pPr>
    </w:lvl>
    <w:lvl w:ilvl="8" w:tplc="0C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7652732C"/>
    <w:multiLevelType w:val="hybridMultilevel"/>
    <w:tmpl w:val="44F2621C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4E0"/>
    <w:rsid w:val="000016B1"/>
    <w:rsid w:val="00002727"/>
    <w:rsid w:val="00004A60"/>
    <w:rsid w:val="000118A6"/>
    <w:rsid w:val="000121A7"/>
    <w:rsid w:val="000169A4"/>
    <w:rsid w:val="00025821"/>
    <w:rsid w:val="00036DC3"/>
    <w:rsid w:val="00036DD9"/>
    <w:rsid w:val="0004219D"/>
    <w:rsid w:val="000551C5"/>
    <w:rsid w:val="000646FC"/>
    <w:rsid w:val="0009584F"/>
    <w:rsid w:val="000A3E69"/>
    <w:rsid w:val="000C4ED1"/>
    <w:rsid w:val="000D3904"/>
    <w:rsid w:val="000E37B6"/>
    <w:rsid w:val="000E4509"/>
    <w:rsid w:val="000F0731"/>
    <w:rsid w:val="000F2860"/>
    <w:rsid w:val="000F31D7"/>
    <w:rsid w:val="000F47AF"/>
    <w:rsid w:val="000F7F6D"/>
    <w:rsid w:val="001046BE"/>
    <w:rsid w:val="00104E13"/>
    <w:rsid w:val="0010638E"/>
    <w:rsid w:val="001114C3"/>
    <w:rsid w:val="001205A1"/>
    <w:rsid w:val="00123D57"/>
    <w:rsid w:val="00125078"/>
    <w:rsid w:val="00125A42"/>
    <w:rsid w:val="00126224"/>
    <w:rsid w:val="00143572"/>
    <w:rsid w:val="00144C71"/>
    <w:rsid w:val="00162FB6"/>
    <w:rsid w:val="0016399E"/>
    <w:rsid w:val="001727B4"/>
    <w:rsid w:val="001840BF"/>
    <w:rsid w:val="001A4AA2"/>
    <w:rsid w:val="001C5A9A"/>
    <w:rsid w:val="001D78B9"/>
    <w:rsid w:val="001F4DC5"/>
    <w:rsid w:val="001F70B8"/>
    <w:rsid w:val="00202558"/>
    <w:rsid w:val="00216DB3"/>
    <w:rsid w:val="002232E1"/>
    <w:rsid w:val="00225000"/>
    <w:rsid w:val="00232E57"/>
    <w:rsid w:val="0023624A"/>
    <w:rsid w:val="00253FF3"/>
    <w:rsid w:val="00256647"/>
    <w:rsid w:val="00260688"/>
    <w:rsid w:val="00264613"/>
    <w:rsid w:val="00264913"/>
    <w:rsid w:val="002708FE"/>
    <w:rsid w:val="00281753"/>
    <w:rsid w:val="0029500A"/>
    <w:rsid w:val="00295498"/>
    <w:rsid w:val="00295682"/>
    <w:rsid w:val="002958AA"/>
    <w:rsid w:val="002A7EFA"/>
    <w:rsid w:val="002B6593"/>
    <w:rsid w:val="002C30D6"/>
    <w:rsid w:val="002D148F"/>
    <w:rsid w:val="002D7A1F"/>
    <w:rsid w:val="002E3F17"/>
    <w:rsid w:val="002E4868"/>
    <w:rsid w:val="002F278C"/>
    <w:rsid w:val="002F7E20"/>
    <w:rsid w:val="00307BDA"/>
    <w:rsid w:val="0031055C"/>
    <w:rsid w:val="00310681"/>
    <w:rsid w:val="0031700C"/>
    <w:rsid w:val="003269B9"/>
    <w:rsid w:val="00326AD2"/>
    <w:rsid w:val="00332BF3"/>
    <w:rsid w:val="00341EDF"/>
    <w:rsid w:val="003448EB"/>
    <w:rsid w:val="00355CCC"/>
    <w:rsid w:val="0035653E"/>
    <w:rsid w:val="00371D48"/>
    <w:rsid w:val="00383164"/>
    <w:rsid w:val="003839AE"/>
    <w:rsid w:val="003840BC"/>
    <w:rsid w:val="00391C3B"/>
    <w:rsid w:val="0039264B"/>
    <w:rsid w:val="003B19C2"/>
    <w:rsid w:val="003C5ABA"/>
    <w:rsid w:val="003C739C"/>
    <w:rsid w:val="003D1591"/>
    <w:rsid w:val="003E4718"/>
    <w:rsid w:val="003F24A7"/>
    <w:rsid w:val="0040416D"/>
    <w:rsid w:val="004117EA"/>
    <w:rsid w:val="00417BC1"/>
    <w:rsid w:val="00423134"/>
    <w:rsid w:val="00434219"/>
    <w:rsid w:val="00440742"/>
    <w:rsid w:val="00446FE0"/>
    <w:rsid w:val="00453A0A"/>
    <w:rsid w:val="0046522A"/>
    <w:rsid w:val="00467EB6"/>
    <w:rsid w:val="004978C7"/>
    <w:rsid w:val="004A667C"/>
    <w:rsid w:val="004B362B"/>
    <w:rsid w:val="004C3F5A"/>
    <w:rsid w:val="004D1A68"/>
    <w:rsid w:val="004D5920"/>
    <w:rsid w:val="004D5A51"/>
    <w:rsid w:val="004D6ABB"/>
    <w:rsid w:val="004E56C0"/>
    <w:rsid w:val="004F16F9"/>
    <w:rsid w:val="004F4DED"/>
    <w:rsid w:val="00511487"/>
    <w:rsid w:val="00511ABA"/>
    <w:rsid w:val="005219A0"/>
    <w:rsid w:val="00522EF8"/>
    <w:rsid w:val="00557152"/>
    <w:rsid w:val="005652D1"/>
    <w:rsid w:val="00567893"/>
    <w:rsid w:val="00570CCE"/>
    <w:rsid w:val="00570E3D"/>
    <w:rsid w:val="00581A74"/>
    <w:rsid w:val="00581F83"/>
    <w:rsid w:val="005A1A38"/>
    <w:rsid w:val="005A2DE2"/>
    <w:rsid w:val="005A2DF7"/>
    <w:rsid w:val="005B72CA"/>
    <w:rsid w:val="005C00E0"/>
    <w:rsid w:val="005D079D"/>
    <w:rsid w:val="005D2FE5"/>
    <w:rsid w:val="005D39FB"/>
    <w:rsid w:val="005D557C"/>
    <w:rsid w:val="005D6525"/>
    <w:rsid w:val="005D732E"/>
    <w:rsid w:val="005E02A3"/>
    <w:rsid w:val="005E543D"/>
    <w:rsid w:val="005F4377"/>
    <w:rsid w:val="005F4A20"/>
    <w:rsid w:val="0060102C"/>
    <w:rsid w:val="00611694"/>
    <w:rsid w:val="00613CCB"/>
    <w:rsid w:val="00614509"/>
    <w:rsid w:val="006170CD"/>
    <w:rsid w:val="006313DD"/>
    <w:rsid w:val="00634DC9"/>
    <w:rsid w:val="00637B83"/>
    <w:rsid w:val="006412DF"/>
    <w:rsid w:val="0065141E"/>
    <w:rsid w:val="006529EA"/>
    <w:rsid w:val="0065462C"/>
    <w:rsid w:val="00661914"/>
    <w:rsid w:val="00671363"/>
    <w:rsid w:val="006746DA"/>
    <w:rsid w:val="0068155F"/>
    <w:rsid w:val="006815B3"/>
    <w:rsid w:val="00696972"/>
    <w:rsid w:val="006A2CA6"/>
    <w:rsid w:val="006C2835"/>
    <w:rsid w:val="006C60E6"/>
    <w:rsid w:val="006D2C4C"/>
    <w:rsid w:val="006E05CA"/>
    <w:rsid w:val="006F08B7"/>
    <w:rsid w:val="006F1BA8"/>
    <w:rsid w:val="006F1C5A"/>
    <w:rsid w:val="006F29F7"/>
    <w:rsid w:val="006F3171"/>
    <w:rsid w:val="006F60F8"/>
    <w:rsid w:val="006F713B"/>
    <w:rsid w:val="00706B12"/>
    <w:rsid w:val="0072668A"/>
    <w:rsid w:val="00732C0D"/>
    <w:rsid w:val="00736B97"/>
    <w:rsid w:val="00741112"/>
    <w:rsid w:val="0076618F"/>
    <w:rsid w:val="00782663"/>
    <w:rsid w:val="007930B6"/>
    <w:rsid w:val="007A7E8F"/>
    <w:rsid w:val="007B071B"/>
    <w:rsid w:val="007B07B8"/>
    <w:rsid w:val="007B0BC9"/>
    <w:rsid w:val="007B4E46"/>
    <w:rsid w:val="007C1BBB"/>
    <w:rsid w:val="007D2858"/>
    <w:rsid w:val="007E7B20"/>
    <w:rsid w:val="008058FB"/>
    <w:rsid w:val="0082126F"/>
    <w:rsid w:val="00824EE6"/>
    <w:rsid w:val="008268B1"/>
    <w:rsid w:val="0083735E"/>
    <w:rsid w:val="0084032A"/>
    <w:rsid w:val="00847884"/>
    <w:rsid w:val="00857B4F"/>
    <w:rsid w:val="00875863"/>
    <w:rsid w:val="008B6EB7"/>
    <w:rsid w:val="008C4043"/>
    <w:rsid w:val="008E4FE3"/>
    <w:rsid w:val="008F5064"/>
    <w:rsid w:val="0090124B"/>
    <w:rsid w:val="00903EAE"/>
    <w:rsid w:val="00914948"/>
    <w:rsid w:val="00915BCF"/>
    <w:rsid w:val="00921E3C"/>
    <w:rsid w:val="0093560E"/>
    <w:rsid w:val="00935B98"/>
    <w:rsid w:val="00954168"/>
    <w:rsid w:val="009674E0"/>
    <w:rsid w:val="00971E71"/>
    <w:rsid w:val="0097428C"/>
    <w:rsid w:val="00991FC5"/>
    <w:rsid w:val="0099596D"/>
    <w:rsid w:val="009A3C00"/>
    <w:rsid w:val="009A65C3"/>
    <w:rsid w:val="009C5425"/>
    <w:rsid w:val="009C558F"/>
    <w:rsid w:val="009E7BD3"/>
    <w:rsid w:val="009F1906"/>
    <w:rsid w:val="009F4F9F"/>
    <w:rsid w:val="00A07994"/>
    <w:rsid w:val="00A15CF7"/>
    <w:rsid w:val="00A25338"/>
    <w:rsid w:val="00A31EBE"/>
    <w:rsid w:val="00A36300"/>
    <w:rsid w:val="00A5373A"/>
    <w:rsid w:val="00A631E6"/>
    <w:rsid w:val="00A65B25"/>
    <w:rsid w:val="00A72AA6"/>
    <w:rsid w:val="00A7550B"/>
    <w:rsid w:val="00A81248"/>
    <w:rsid w:val="00A979B5"/>
    <w:rsid w:val="00AA08A7"/>
    <w:rsid w:val="00AA7FD8"/>
    <w:rsid w:val="00AB2F41"/>
    <w:rsid w:val="00AB52D2"/>
    <w:rsid w:val="00AB7208"/>
    <w:rsid w:val="00AC3AD2"/>
    <w:rsid w:val="00AE2095"/>
    <w:rsid w:val="00AE23F3"/>
    <w:rsid w:val="00AE3935"/>
    <w:rsid w:val="00AE5020"/>
    <w:rsid w:val="00AE552C"/>
    <w:rsid w:val="00AF3966"/>
    <w:rsid w:val="00B05447"/>
    <w:rsid w:val="00B06A64"/>
    <w:rsid w:val="00B1121E"/>
    <w:rsid w:val="00B25527"/>
    <w:rsid w:val="00B30A82"/>
    <w:rsid w:val="00B3321B"/>
    <w:rsid w:val="00B337C1"/>
    <w:rsid w:val="00B33EF1"/>
    <w:rsid w:val="00B346BD"/>
    <w:rsid w:val="00B4079D"/>
    <w:rsid w:val="00B563E7"/>
    <w:rsid w:val="00B61765"/>
    <w:rsid w:val="00B76BF3"/>
    <w:rsid w:val="00B76EEB"/>
    <w:rsid w:val="00B94FE8"/>
    <w:rsid w:val="00BA5180"/>
    <w:rsid w:val="00BD59EF"/>
    <w:rsid w:val="00BD68BB"/>
    <w:rsid w:val="00BE79B0"/>
    <w:rsid w:val="00C01612"/>
    <w:rsid w:val="00C166F4"/>
    <w:rsid w:val="00C27071"/>
    <w:rsid w:val="00C43277"/>
    <w:rsid w:val="00C531C0"/>
    <w:rsid w:val="00C6257D"/>
    <w:rsid w:val="00C630C5"/>
    <w:rsid w:val="00C673C4"/>
    <w:rsid w:val="00C67A5C"/>
    <w:rsid w:val="00C73E0C"/>
    <w:rsid w:val="00C7515F"/>
    <w:rsid w:val="00C82130"/>
    <w:rsid w:val="00C844FA"/>
    <w:rsid w:val="00C84E11"/>
    <w:rsid w:val="00CC4F20"/>
    <w:rsid w:val="00CC7D70"/>
    <w:rsid w:val="00CD1E26"/>
    <w:rsid w:val="00CE0F4A"/>
    <w:rsid w:val="00CE70B4"/>
    <w:rsid w:val="00D01A02"/>
    <w:rsid w:val="00D0683E"/>
    <w:rsid w:val="00D1118A"/>
    <w:rsid w:val="00D14E40"/>
    <w:rsid w:val="00D17329"/>
    <w:rsid w:val="00D32E1C"/>
    <w:rsid w:val="00D438A4"/>
    <w:rsid w:val="00D45210"/>
    <w:rsid w:val="00D4552B"/>
    <w:rsid w:val="00D476A5"/>
    <w:rsid w:val="00D51986"/>
    <w:rsid w:val="00D922AD"/>
    <w:rsid w:val="00DB0052"/>
    <w:rsid w:val="00DB3658"/>
    <w:rsid w:val="00DB56CA"/>
    <w:rsid w:val="00DC1531"/>
    <w:rsid w:val="00DC7406"/>
    <w:rsid w:val="00DD6486"/>
    <w:rsid w:val="00DF0394"/>
    <w:rsid w:val="00DF1360"/>
    <w:rsid w:val="00DF29D5"/>
    <w:rsid w:val="00DF5363"/>
    <w:rsid w:val="00E045BC"/>
    <w:rsid w:val="00E068DA"/>
    <w:rsid w:val="00E227FC"/>
    <w:rsid w:val="00E235F9"/>
    <w:rsid w:val="00E26E35"/>
    <w:rsid w:val="00E41E52"/>
    <w:rsid w:val="00E541DD"/>
    <w:rsid w:val="00E556D0"/>
    <w:rsid w:val="00E56E0B"/>
    <w:rsid w:val="00E61F1F"/>
    <w:rsid w:val="00E6201F"/>
    <w:rsid w:val="00E638E6"/>
    <w:rsid w:val="00E72C9A"/>
    <w:rsid w:val="00E73B2E"/>
    <w:rsid w:val="00E752EB"/>
    <w:rsid w:val="00E762B4"/>
    <w:rsid w:val="00E770FB"/>
    <w:rsid w:val="00E856D0"/>
    <w:rsid w:val="00E90C59"/>
    <w:rsid w:val="00E96C7C"/>
    <w:rsid w:val="00EA4556"/>
    <w:rsid w:val="00EA7812"/>
    <w:rsid w:val="00EB1FCC"/>
    <w:rsid w:val="00EB3BCA"/>
    <w:rsid w:val="00EC29A7"/>
    <w:rsid w:val="00EC31B9"/>
    <w:rsid w:val="00ED3ABB"/>
    <w:rsid w:val="00ED7E21"/>
    <w:rsid w:val="00EF09CF"/>
    <w:rsid w:val="00EF622B"/>
    <w:rsid w:val="00F07885"/>
    <w:rsid w:val="00F2230E"/>
    <w:rsid w:val="00F24880"/>
    <w:rsid w:val="00F31DFF"/>
    <w:rsid w:val="00F32B0D"/>
    <w:rsid w:val="00F340C4"/>
    <w:rsid w:val="00F35849"/>
    <w:rsid w:val="00F407C1"/>
    <w:rsid w:val="00F55846"/>
    <w:rsid w:val="00F574DB"/>
    <w:rsid w:val="00F60ABA"/>
    <w:rsid w:val="00F705E4"/>
    <w:rsid w:val="00F74B2C"/>
    <w:rsid w:val="00F761C8"/>
    <w:rsid w:val="00F80F00"/>
    <w:rsid w:val="00F91079"/>
    <w:rsid w:val="00FA07DB"/>
    <w:rsid w:val="00FB033C"/>
    <w:rsid w:val="00FB2812"/>
    <w:rsid w:val="00FB7690"/>
    <w:rsid w:val="00FC79E2"/>
    <w:rsid w:val="00FC7F6B"/>
    <w:rsid w:val="00FE09EA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EE5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Caption">
    <w:name w:val="caption"/>
    <w:basedOn w:val="Normal"/>
    <w:next w:val="Normal"/>
    <w:uiPriority w:val="35"/>
    <w:semiHidden/>
    <w:qFormat/>
    <w:rsid w:val="00FB2812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FB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du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1305DD-C679-4110-8187-1925BD99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11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2020-09-27T00:11:00Z</dcterms:created>
  <dcterms:modified xsi:type="dcterms:W3CDTF">2020-10-22T00:09:00Z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